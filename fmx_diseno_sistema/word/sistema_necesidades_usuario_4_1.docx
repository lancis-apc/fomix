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57A5F" w14:textId="77777777" w:rsidR="005D14AE" w:rsidRPr="00C50340" w:rsidRDefault="005D14AE" w:rsidP="005D14AE">
      <w:bookmarkStart w:id="0" w:name="_Hlk44667907"/>
      <w:bookmarkStart w:id="1" w:name="_GoBack"/>
      <w:bookmarkEnd w:id="1"/>
    </w:p>
    <w:p w14:paraId="11E43C99" w14:textId="77777777" w:rsidR="005D14AE" w:rsidRPr="00C50340" w:rsidRDefault="005D14AE" w:rsidP="005D14AE">
      <w:pPr>
        <w:rPr>
          <w:rFonts w:cs="Calibri Light"/>
        </w:rPr>
      </w:pPr>
    </w:p>
    <w:p w14:paraId="7BF561E4" w14:textId="77777777" w:rsidR="005D14AE" w:rsidRPr="00C50340" w:rsidRDefault="005D14AE" w:rsidP="005D14AE">
      <w:pPr>
        <w:rPr>
          <w:rFonts w:cs="Calibri Light"/>
        </w:rPr>
      </w:pPr>
    </w:p>
    <w:p w14:paraId="0FB95D65" w14:textId="77777777" w:rsidR="005D14AE" w:rsidRPr="00C50340" w:rsidRDefault="005D14AE" w:rsidP="005D14AE">
      <w:pPr>
        <w:rPr>
          <w:rFonts w:cs="Calibri Light"/>
        </w:rPr>
      </w:pPr>
    </w:p>
    <w:p w14:paraId="55409F04" w14:textId="77777777" w:rsidR="005D14AE" w:rsidRPr="00D31B91" w:rsidRDefault="005D14AE" w:rsidP="005D14AE">
      <w:pPr>
        <w:pStyle w:val="Default"/>
        <w:jc w:val="center"/>
        <w:rPr>
          <w:rFonts w:ascii="Calibri Light" w:hAnsi="Calibri Light" w:cs="Calibri Light"/>
          <w:b/>
          <w:bCs/>
          <w:color w:val="4F81BD" w:themeColor="accent1"/>
          <w:sz w:val="40"/>
          <w:szCs w:val="40"/>
        </w:rPr>
      </w:pPr>
      <w:r w:rsidRPr="00D31B91">
        <w:rPr>
          <w:rFonts w:ascii="Calibri Light" w:hAnsi="Calibri Light" w:cs="Calibri Light"/>
          <w:b/>
          <w:bCs/>
          <w:color w:val="4F81BD" w:themeColor="accent1"/>
          <w:sz w:val="40"/>
          <w:szCs w:val="40"/>
        </w:rPr>
        <w:t xml:space="preserve">Sistema de conocimiento para la gestión del </w:t>
      </w:r>
    </w:p>
    <w:p w14:paraId="2B21468E" w14:textId="77777777" w:rsidR="005D14AE" w:rsidRDefault="005D14AE" w:rsidP="005D14AE">
      <w:pPr>
        <w:pStyle w:val="Default"/>
        <w:jc w:val="center"/>
        <w:rPr>
          <w:rFonts w:ascii="Calibri Light" w:hAnsi="Calibri Light" w:cs="Calibri Light"/>
          <w:b/>
          <w:bCs/>
          <w:color w:val="4F81BD" w:themeColor="accent1"/>
          <w:sz w:val="40"/>
          <w:szCs w:val="40"/>
        </w:rPr>
      </w:pPr>
      <w:r w:rsidRPr="00D31B91">
        <w:rPr>
          <w:rFonts w:ascii="Calibri Light" w:hAnsi="Calibri Light" w:cs="Calibri Light"/>
          <w:b/>
          <w:bCs/>
          <w:color w:val="4F81BD" w:themeColor="accent1"/>
          <w:sz w:val="40"/>
          <w:szCs w:val="40"/>
        </w:rPr>
        <w:t xml:space="preserve">Ordenamiento Ecológico del Territorio (OET) del </w:t>
      </w:r>
    </w:p>
    <w:p w14:paraId="369C70DB" w14:textId="77777777" w:rsidR="005D14AE" w:rsidRPr="00D31B91" w:rsidRDefault="005D14AE" w:rsidP="005D14AE">
      <w:pPr>
        <w:pStyle w:val="Default"/>
        <w:jc w:val="center"/>
        <w:rPr>
          <w:rFonts w:ascii="Calibri Light" w:hAnsi="Calibri Light" w:cs="Calibri Light"/>
          <w:b/>
          <w:bCs/>
          <w:color w:val="4F81BD" w:themeColor="accent1"/>
          <w:sz w:val="40"/>
          <w:szCs w:val="40"/>
        </w:rPr>
      </w:pPr>
      <w:r w:rsidRPr="00D31B91">
        <w:rPr>
          <w:rFonts w:ascii="Calibri Light" w:hAnsi="Calibri Light" w:cs="Calibri Light"/>
          <w:b/>
          <w:bCs/>
          <w:color w:val="4F81BD" w:themeColor="accent1"/>
          <w:sz w:val="40"/>
          <w:szCs w:val="40"/>
        </w:rPr>
        <w:t>Estado de Yucatán</w:t>
      </w:r>
    </w:p>
    <w:p w14:paraId="2AA24F09" w14:textId="77777777" w:rsidR="005D14AE" w:rsidRPr="00C50340" w:rsidRDefault="005D14AE" w:rsidP="005D14AE">
      <w:pPr>
        <w:rPr>
          <w:rFonts w:cs="Calibri Light"/>
        </w:rPr>
      </w:pPr>
    </w:p>
    <w:p w14:paraId="2FBEDF11" w14:textId="77777777" w:rsidR="005D14AE" w:rsidRPr="00C50340" w:rsidRDefault="005D14AE" w:rsidP="005D14AE">
      <w:pPr>
        <w:rPr>
          <w:rFonts w:cs="Calibri Light"/>
        </w:rPr>
      </w:pPr>
    </w:p>
    <w:p w14:paraId="48805E00" w14:textId="77777777" w:rsidR="005D14AE" w:rsidRPr="00C50340" w:rsidRDefault="005D14AE" w:rsidP="005D14AE">
      <w:pPr>
        <w:rPr>
          <w:rFonts w:cs="Calibri Light"/>
        </w:rPr>
      </w:pPr>
    </w:p>
    <w:p w14:paraId="7FA30322" w14:textId="77777777" w:rsidR="005D14AE" w:rsidRPr="00C50340" w:rsidRDefault="005D14AE" w:rsidP="005D14AE">
      <w:pPr>
        <w:rPr>
          <w:rFonts w:cs="Calibri Light"/>
        </w:rPr>
      </w:pPr>
    </w:p>
    <w:tbl>
      <w:tblPr>
        <w:tblStyle w:val="Tablaconcuadrcula"/>
        <w:tblW w:w="0" w:type="auto"/>
        <w:tblInd w:w="142"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227" w:type="dxa"/>
          <w:left w:w="142" w:type="dxa"/>
          <w:bottom w:w="227" w:type="dxa"/>
          <w:right w:w="142" w:type="dxa"/>
        </w:tblCellMar>
        <w:tblLook w:val="04A0" w:firstRow="1" w:lastRow="0" w:firstColumn="1" w:lastColumn="0" w:noHBand="0" w:noVBand="1"/>
      </w:tblPr>
      <w:tblGrid>
        <w:gridCol w:w="10046"/>
      </w:tblGrid>
      <w:tr w:rsidR="005D14AE" w:rsidRPr="00C50340" w14:paraId="2F94BB77" w14:textId="77777777" w:rsidTr="00216509">
        <w:tc>
          <w:tcPr>
            <w:tcW w:w="10205" w:type="dxa"/>
            <w:vAlign w:val="center"/>
          </w:tcPr>
          <w:p w14:paraId="2BBC2717" w14:textId="77777777" w:rsidR="005D14AE" w:rsidRDefault="005D14AE" w:rsidP="00216509">
            <w:pPr>
              <w:pStyle w:val="Ttulo"/>
              <w:ind w:left="1080" w:right="346" w:hanging="792"/>
              <w:jc w:val="both"/>
              <w:rPr>
                <w:rFonts w:ascii="Calibri Light" w:hAnsi="Calibri Light" w:cs="Calibri Light"/>
              </w:rPr>
            </w:pPr>
            <w:r w:rsidRPr="005D14AE">
              <w:rPr>
                <w:rFonts w:ascii="Calibri Light" w:hAnsi="Calibri Light" w:cs="Calibri Light"/>
                <w:bCs/>
              </w:rPr>
              <w:t xml:space="preserve">4. </w:t>
            </w:r>
            <w:r>
              <w:rPr>
                <w:rFonts w:ascii="Calibri Light" w:hAnsi="Calibri Light" w:cs="Calibri Light"/>
                <w:bCs/>
              </w:rPr>
              <w:t xml:space="preserve">  </w:t>
            </w:r>
            <w:r w:rsidRPr="005D14AE">
              <w:rPr>
                <w:rFonts w:ascii="Calibri Light" w:hAnsi="Calibri Light" w:cs="Calibri Light"/>
                <w:bCs/>
              </w:rPr>
              <w:t>Proyecto del sistema</w:t>
            </w:r>
            <w:r w:rsidRPr="005D14AE">
              <w:rPr>
                <w:rFonts w:ascii="Calibri Light" w:hAnsi="Calibri Light" w:cs="Calibri Light"/>
              </w:rPr>
              <w:t xml:space="preserve"> </w:t>
            </w:r>
          </w:p>
          <w:p w14:paraId="6C345B05" w14:textId="39DB15AE" w:rsidR="005D14AE" w:rsidRPr="00C50340" w:rsidRDefault="005D14AE" w:rsidP="00216509">
            <w:pPr>
              <w:pStyle w:val="Ttulo"/>
              <w:ind w:left="1080" w:right="346" w:hanging="792"/>
              <w:jc w:val="both"/>
              <w:rPr>
                <w:rFonts w:ascii="Calibri Light" w:hAnsi="Calibri Light" w:cs="Calibri Light"/>
              </w:rPr>
            </w:pPr>
            <w:r w:rsidRPr="005D14AE">
              <w:rPr>
                <w:rFonts w:ascii="Calibri Light" w:hAnsi="Calibri Light" w:cs="Calibri Light"/>
              </w:rPr>
              <w:t xml:space="preserve">4.1 </w:t>
            </w:r>
            <w:r w:rsidR="00C8274B" w:rsidRPr="00C8274B">
              <w:rPr>
                <w:rFonts w:ascii="Calibri Light" w:hAnsi="Calibri Light" w:cs="Calibri Light"/>
              </w:rPr>
              <w:t>Necesidades del usuario y otros beneficiarios</w:t>
            </w:r>
          </w:p>
        </w:tc>
      </w:tr>
    </w:tbl>
    <w:p w14:paraId="77E88664" w14:textId="77777777" w:rsidR="005D14AE" w:rsidRPr="00C50340" w:rsidRDefault="005D14AE" w:rsidP="005D14AE">
      <w:pPr>
        <w:rPr>
          <w:rFonts w:cs="Calibri Light"/>
        </w:rPr>
      </w:pPr>
    </w:p>
    <w:p w14:paraId="2E789314" w14:textId="77777777" w:rsidR="005D14AE" w:rsidRPr="00C50340" w:rsidRDefault="005D14AE" w:rsidP="005D14AE">
      <w:pPr>
        <w:rPr>
          <w:rFonts w:cs="Calibri Light"/>
        </w:rPr>
      </w:pPr>
    </w:p>
    <w:p w14:paraId="62AF3DB5" w14:textId="77777777" w:rsidR="005D14AE" w:rsidRPr="00C50340" w:rsidRDefault="005D14AE" w:rsidP="005D14AE">
      <w:pPr>
        <w:rPr>
          <w:rFonts w:cs="Calibri Light"/>
        </w:rPr>
      </w:pPr>
    </w:p>
    <w:p w14:paraId="77DF219E" w14:textId="77777777" w:rsidR="005D14AE" w:rsidRPr="00C50340" w:rsidRDefault="005D14AE" w:rsidP="005D14AE">
      <w:pPr>
        <w:rPr>
          <w:rFonts w:cs="Calibri Light"/>
        </w:rPr>
      </w:pPr>
    </w:p>
    <w:p w14:paraId="46199492" w14:textId="77777777" w:rsidR="005D14AE" w:rsidRPr="00C50340" w:rsidRDefault="005D14AE" w:rsidP="005D14AE">
      <w:pPr>
        <w:rPr>
          <w:rFonts w:cs="Calibri Light"/>
        </w:rPr>
      </w:pPr>
    </w:p>
    <w:p w14:paraId="5E658DB6" w14:textId="77777777" w:rsidR="005D14AE" w:rsidRPr="00C50340" w:rsidRDefault="005D14AE" w:rsidP="005D14AE">
      <w:pPr>
        <w:rPr>
          <w:rFonts w:cs="Calibri Light"/>
        </w:rPr>
      </w:pPr>
    </w:p>
    <w:p w14:paraId="78FA75CD" w14:textId="77777777" w:rsidR="005D14AE" w:rsidRPr="00C50340" w:rsidRDefault="005D14AE" w:rsidP="005D14AE">
      <w:pPr>
        <w:rPr>
          <w:rFonts w:cs="Calibri Light"/>
        </w:rPr>
      </w:pPr>
    </w:p>
    <w:p w14:paraId="3B862EE3" w14:textId="77777777" w:rsidR="005D14AE" w:rsidRPr="00C50340" w:rsidRDefault="005D14AE" w:rsidP="005D14AE">
      <w:pPr>
        <w:rPr>
          <w:rFonts w:cs="Calibri Light"/>
        </w:rPr>
      </w:pPr>
    </w:p>
    <w:p w14:paraId="25C18638" w14:textId="77777777" w:rsidR="005D14AE" w:rsidRPr="00C50340" w:rsidRDefault="005D14AE" w:rsidP="005D14AE">
      <w:pPr>
        <w:rPr>
          <w:rFonts w:cs="Calibri Light"/>
        </w:rPr>
      </w:pPr>
    </w:p>
    <w:p w14:paraId="0C46DE53" w14:textId="77777777" w:rsidR="005D14AE" w:rsidRDefault="005D14AE" w:rsidP="005D14AE">
      <w:pPr>
        <w:ind w:firstLine="0"/>
      </w:pPr>
    </w:p>
    <w:p w14:paraId="15CBD0AD" w14:textId="77777777" w:rsidR="005D14AE" w:rsidRDefault="005D14AE" w:rsidP="005D14AE">
      <w:pPr>
        <w:ind w:firstLine="0"/>
      </w:pPr>
    </w:p>
    <w:p w14:paraId="47112B01" w14:textId="77777777" w:rsidR="005D14AE" w:rsidRDefault="005D14AE" w:rsidP="005D14AE">
      <w:r>
        <w:rPr>
          <w:noProof/>
          <w14:numForm w14:val="default"/>
        </w:rPr>
        <mc:AlternateContent>
          <mc:Choice Requires="wpg">
            <w:drawing>
              <wp:anchor distT="0" distB="0" distL="114300" distR="114300" simplePos="0" relativeHeight="251659264" behindDoc="0" locked="0" layoutInCell="1" allowOverlap="1" wp14:anchorId="15F0B992" wp14:editId="4F0BCBE9">
                <wp:simplePos x="0" y="0"/>
                <wp:positionH relativeFrom="column">
                  <wp:posOffset>-257810</wp:posOffset>
                </wp:positionH>
                <wp:positionV relativeFrom="paragraph">
                  <wp:posOffset>243840</wp:posOffset>
                </wp:positionV>
                <wp:extent cx="6884670" cy="739775"/>
                <wp:effectExtent l="0" t="0" r="0" b="3175"/>
                <wp:wrapNone/>
                <wp:docPr id="2" name="Grupo 2"/>
                <wp:cNvGraphicFramePr/>
                <a:graphic xmlns:a="http://schemas.openxmlformats.org/drawingml/2006/main">
                  <a:graphicData uri="http://schemas.microsoft.com/office/word/2010/wordprocessingGroup">
                    <wpg:wgp>
                      <wpg:cNvGrpSpPr/>
                      <wpg:grpSpPr>
                        <a:xfrm>
                          <a:off x="0" y="0"/>
                          <a:ext cx="6884670" cy="739775"/>
                          <a:chOff x="0" y="0"/>
                          <a:chExt cx="6884670" cy="739775"/>
                        </a:xfrm>
                      </wpg:grpSpPr>
                      <pic:pic xmlns:pic="http://schemas.openxmlformats.org/drawingml/2006/picture">
                        <pic:nvPicPr>
                          <pic:cNvPr id="4" name="0 Imagen"/>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5200650" y="0"/>
                            <a:ext cx="1684020" cy="689610"/>
                          </a:xfrm>
                          <a:prstGeom prst="rect">
                            <a:avLst/>
                          </a:prstGeom>
                        </pic:spPr>
                      </pic:pic>
                      <pic:pic xmlns:pic="http://schemas.openxmlformats.org/drawingml/2006/picture">
                        <pic:nvPicPr>
                          <pic:cNvPr id="3" name="0 Imagen"/>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4505325" y="28575"/>
                            <a:ext cx="646430" cy="650875"/>
                          </a:xfrm>
                          <a:prstGeom prst="rect">
                            <a:avLst/>
                          </a:prstGeom>
                        </pic:spPr>
                      </pic:pic>
                      <pic:pic xmlns:pic="http://schemas.openxmlformats.org/drawingml/2006/picture">
                        <pic:nvPicPr>
                          <pic:cNvPr id="1"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66675"/>
                            <a:ext cx="3023870" cy="673100"/>
                          </a:xfrm>
                          <a:prstGeom prst="rect">
                            <a:avLst/>
                          </a:prstGeom>
                          <a:noFill/>
                          <a:ln>
                            <a:noFill/>
                          </a:ln>
                        </pic:spPr>
                      </pic:pic>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3324225" y="38100"/>
                            <a:ext cx="740410" cy="632460"/>
                          </a:xfrm>
                          <a:prstGeom prst="rect">
                            <a:avLst/>
                          </a:prstGeom>
                          <a:noFill/>
                          <a:ln>
                            <a:noFill/>
                          </a:ln>
                        </pic:spPr>
                      </pic:pic>
                    </wpg:wgp>
                  </a:graphicData>
                </a:graphic>
              </wp:anchor>
            </w:drawing>
          </mc:Choice>
          <mc:Fallback>
            <w:pict>
              <v:group w14:anchorId="16B82685" id="Grupo 2" o:spid="_x0000_s1026" style="position:absolute;margin-left:-20.3pt;margin-top:19.2pt;width:542.1pt;height:58.25pt;z-index:251659264" coordsize="68846,7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left:52006;width:16840;height:6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">
                  <v:imagedata r:id="rId12" o:title=""/>
                </v:shape>
                <v:shape id="0 Imagen" o:spid="_x0000_s1028" type="#_x0000_t75" style="position:absolute;left:45053;top:285;width:6464;height:6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">
                  <v:imagedata r:id="rId13" o:title=""/>
                </v:shape>
                <v:shape id="Imagen 1" o:spid="_x0000_s1029" type="#_x0000_t75" style="position:absolute;top:666;width:30238;height:6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">
                  <v:imagedata r:id="rId14" o:title=""/>
                </v:shape>
                <v:shape id="Imagen 5" o:spid="_x0000_s1030" type="#_x0000_t75" style="position:absolute;left:33242;top:381;width:7404;height:6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">
                  <v:imagedata r:id="rId15" o:title=""/>
                </v:shape>
              </v:group>
            </w:pict>
          </mc:Fallback>
        </mc:AlternateContent>
      </w:r>
      <w:bookmarkEnd w:id="0"/>
    </w:p>
    <w:p w14:paraId="78AB9B01" w14:textId="77777777" w:rsidR="009B36FA" w:rsidRDefault="009B36FA" w:rsidP="00A40156"/>
    <w:p w14:paraId="6A6666CD" w14:textId="77777777" w:rsidR="009B36FA" w:rsidRDefault="009B36FA" w:rsidP="00A40156"/>
    <w:p w14:paraId="7582C6F9" w14:textId="77777777" w:rsidR="009B36FA" w:rsidRDefault="009B36FA" w:rsidP="00A40156"/>
    <w:p w14:paraId="35182C01" w14:textId="77777777" w:rsidR="00A65F39" w:rsidRPr="00A73983" w:rsidRDefault="00A65F39" w:rsidP="005D14AE">
      <w:pPr>
        <w:ind w:firstLine="0"/>
      </w:pPr>
    </w:p>
    <w:p w14:paraId="7B5CEB6A" w14:textId="38AE1A4A" w:rsidR="00A65F39" w:rsidRPr="00294E67" w:rsidRDefault="00A65F39" w:rsidP="00A65F39">
      <w:pPr>
        <w:pStyle w:val="Default"/>
        <w:jc w:val="center"/>
        <w:rPr>
          <w:rFonts w:ascii="Calibri" w:hAnsi="Calibri"/>
          <w:b/>
          <w:color w:val="4F81BD" w:themeColor="accent1"/>
          <w:sz w:val="32"/>
          <w:szCs w:val="22"/>
        </w:rPr>
      </w:pPr>
      <w:r w:rsidRPr="00294E67">
        <w:rPr>
          <w:rFonts w:ascii="Calibri" w:hAnsi="Calibri"/>
          <w:b/>
          <w:color w:val="4F81BD" w:themeColor="accent1"/>
          <w:sz w:val="32"/>
          <w:szCs w:val="22"/>
        </w:rPr>
        <w:t>Índice</w:t>
      </w:r>
      <w:r w:rsidR="00EA0DC6" w:rsidRPr="00294E67">
        <w:rPr>
          <w:rFonts w:ascii="Calibri" w:hAnsi="Calibri"/>
          <w:b/>
          <w:color w:val="4F81BD" w:themeColor="accent1"/>
          <w:sz w:val="32"/>
          <w:szCs w:val="22"/>
        </w:rPr>
        <w:t xml:space="preserve"> del capítulo </w:t>
      </w:r>
      <w:r w:rsidR="005D14AE">
        <w:rPr>
          <w:rFonts w:ascii="Calibri" w:hAnsi="Calibri"/>
          <w:b/>
          <w:color w:val="4F81BD" w:themeColor="accent1"/>
          <w:sz w:val="32"/>
          <w:szCs w:val="22"/>
        </w:rPr>
        <w:t>4</w:t>
      </w:r>
      <w:r w:rsidR="00E85237">
        <w:rPr>
          <w:rFonts w:ascii="Calibri" w:hAnsi="Calibri"/>
          <w:b/>
          <w:color w:val="4F81BD" w:themeColor="accent1"/>
          <w:sz w:val="32"/>
          <w:szCs w:val="22"/>
        </w:rPr>
        <w:t>.1</w:t>
      </w:r>
    </w:p>
    <w:p w14:paraId="36C04588" w14:textId="77777777" w:rsidR="00A65F39" w:rsidRDefault="00A65F39" w:rsidP="00A73983"/>
    <w:p w14:paraId="09384E59" w14:textId="77777777" w:rsidR="00A65F39" w:rsidRDefault="00A65F39" w:rsidP="00A73983"/>
    <w:p w14:paraId="62300965" w14:textId="46090211" w:rsidR="006624A0" w:rsidRDefault="006624A0">
      <w:pPr>
        <w:pStyle w:val="TDC1"/>
        <w:rPr>
          <w:rFonts w:cstheme="minorBidi"/>
          <w:b w:val="0"/>
          <w:bCs w:val="0"/>
          <w:color w:val="auto"/>
          <w:sz w:val="22"/>
          <w:szCs w:val="22"/>
          <w:lang w:eastAsia="es-MX"/>
          <w14:numForm w14:val="default"/>
        </w:rPr>
      </w:pPr>
      <w:r>
        <w:rPr>
          <w:rFonts w:ascii="MetaPro-Book" w:hAnsi="MetaPro-Book"/>
          <w:b w:val="0"/>
          <w:bCs w:val="0"/>
        </w:rPr>
        <w:fldChar w:fldCharType="begin"/>
      </w:r>
      <w:r>
        <w:rPr>
          <w:rFonts w:ascii="MetaPro-Book" w:hAnsi="MetaPro-Book"/>
          <w:b w:val="0"/>
          <w:bCs w:val="0"/>
        </w:rPr>
        <w:instrText xml:space="preserve"> TOC \o "1-4" \h \z \u </w:instrText>
      </w:r>
      <w:r>
        <w:rPr>
          <w:rFonts w:ascii="MetaPro-Book" w:hAnsi="MetaPro-Book"/>
          <w:b w:val="0"/>
          <w:bCs w:val="0"/>
        </w:rPr>
        <w:fldChar w:fldCharType="separate"/>
      </w:r>
      <w:hyperlink w:anchor="_Toc44940591" w:history="1">
        <w:r w:rsidRPr="00900D49">
          <w:rPr>
            <w:rStyle w:val="Hipervnculo"/>
          </w:rPr>
          <w:t>4.1</w:t>
        </w:r>
        <w:r>
          <w:rPr>
            <w:rFonts w:cstheme="minorBidi"/>
            <w:b w:val="0"/>
            <w:bCs w:val="0"/>
            <w:color w:val="auto"/>
            <w:sz w:val="22"/>
            <w:szCs w:val="22"/>
            <w:lang w:eastAsia="es-MX"/>
            <w14:numForm w14:val="default"/>
          </w:rPr>
          <w:tab/>
        </w:r>
        <w:r w:rsidRPr="00900D49">
          <w:rPr>
            <w:rStyle w:val="Hipervnculo"/>
          </w:rPr>
          <w:t>Identificación de necesidades del usuario y otros beneficiarios</w:t>
        </w:r>
        <w:r>
          <w:rPr>
            <w:webHidden/>
          </w:rPr>
          <w:tab/>
        </w:r>
        <w:r>
          <w:rPr>
            <w:webHidden/>
          </w:rPr>
          <w:fldChar w:fldCharType="begin"/>
        </w:r>
        <w:r>
          <w:rPr>
            <w:webHidden/>
          </w:rPr>
          <w:instrText xml:space="preserve"> PAGEREF _Toc44940591 \h </w:instrText>
        </w:r>
        <w:r>
          <w:rPr>
            <w:webHidden/>
          </w:rPr>
        </w:r>
        <w:r>
          <w:rPr>
            <w:webHidden/>
          </w:rPr>
          <w:fldChar w:fldCharType="separate"/>
        </w:r>
        <w:r w:rsidR="004550C5">
          <w:rPr>
            <w:webHidden/>
          </w:rPr>
          <w:t>2</w:t>
        </w:r>
        <w:r>
          <w:rPr>
            <w:webHidden/>
          </w:rPr>
          <w:fldChar w:fldCharType="end"/>
        </w:r>
      </w:hyperlink>
    </w:p>
    <w:p w14:paraId="67E545A6" w14:textId="4995AEAB" w:rsidR="006624A0" w:rsidRDefault="009C33AD">
      <w:pPr>
        <w:pStyle w:val="TDC2"/>
        <w:rPr>
          <w:rFonts w:asciiTheme="minorHAnsi" w:hAnsiTheme="minorHAnsi" w:cstheme="minorBidi"/>
          <w:iCs w:val="0"/>
          <w:color w:val="auto"/>
          <w:sz w:val="22"/>
          <w:szCs w:val="22"/>
          <w:lang w:eastAsia="es-MX"/>
          <w14:numForm w14:val="default"/>
        </w:rPr>
      </w:pPr>
      <w:hyperlink w:anchor="_Toc44940592" w:history="1">
        <w:r w:rsidR="006624A0" w:rsidRPr="00900D49">
          <w:rPr>
            <w:rStyle w:val="Hipervnculo"/>
          </w:rPr>
          <w:t>4.1.1</w:t>
        </w:r>
        <w:r w:rsidR="006624A0">
          <w:rPr>
            <w:rFonts w:asciiTheme="minorHAnsi" w:hAnsiTheme="minorHAnsi" w:cstheme="minorBidi"/>
            <w:iCs w:val="0"/>
            <w:color w:val="auto"/>
            <w:sz w:val="22"/>
            <w:szCs w:val="22"/>
            <w:lang w:eastAsia="es-MX"/>
            <w14:numForm w14:val="default"/>
          </w:rPr>
          <w:tab/>
        </w:r>
        <w:r w:rsidR="006624A0" w:rsidRPr="00900D49">
          <w:rPr>
            <w:rStyle w:val="Hipervnculo"/>
          </w:rPr>
          <w:t>Contenido y funciones</w:t>
        </w:r>
        <w:r w:rsidR="006624A0">
          <w:rPr>
            <w:webHidden/>
          </w:rPr>
          <w:tab/>
        </w:r>
        <w:r w:rsidR="006624A0">
          <w:rPr>
            <w:webHidden/>
          </w:rPr>
          <w:fldChar w:fldCharType="begin"/>
        </w:r>
        <w:r w:rsidR="006624A0">
          <w:rPr>
            <w:webHidden/>
          </w:rPr>
          <w:instrText xml:space="preserve"> PAGEREF _Toc44940592 \h </w:instrText>
        </w:r>
        <w:r w:rsidR="006624A0">
          <w:rPr>
            <w:webHidden/>
          </w:rPr>
        </w:r>
        <w:r w:rsidR="006624A0">
          <w:rPr>
            <w:webHidden/>
          </w:rPr>
          <w:fldChar w:fldCharType="separate"/>
        </w:r>
        <w:r w:rsidR="004550C5">
          <w:rPr>
            <w:webHidden/>
          </w:rPr>
          <w:t>2</w:t>
        </w:r>
        <w:r w:rsidR="006624A0">
          <w:rPr>
            <w:webHidden/>
          </w:rPr>
          <w:fldChar w:fldCharType="end"/>
        </w:r>
      </w:hyperlink>
    </w:p>
    <w:p w14:paraId="61ADE8F7" w14:textId="45CD1CAE" w:rsidR="006624A0" w:rsidRDefault="009C33AD">
      <w:pPr>
        <w:pStyle w:val="TDC3"/>
        <w:tabs>
          <w:tab w:val="left" w:pos="1872"/>
        </w:tabs>
        <w:rPr>
          <w:rFonts w:asciiTheme="minorHAnsi" w:hAnsiTheme="minorHAnsi" w:cstheme="minorBidi"/>
          <w:color w:val="auto"/>
          <w:sz w:val="22"/>
          <w:szCs w:val="22"/>
          <w:lang w:eastAsia="es-MX"/>
          <w14:numForm w14:val="default"/>
        </w:rPr>
      </w:pPr>
      <w:hyperlink w:anchor="_Toc44940593" w:history="1">
        <w:r w:rsidR="006624A0" w:rsidRPr="00900D49">
          <w:rPr>
            <w:rStyle w:val="Hipervnculo"/>
          </w:rPr>
          <w:t>4.1.1.1</w:t>
        </w:r>
        <w:r w:rsidR="006624A0">
          <w:rPr>
            <w:rFonts w:asciiTheme="minorHAnsi" w:hAnsiTheme="minorHAnsi" w:cstheme="minorBidi"/>
            <w:color w:val="auto"/>
            <w:sz w:val="22"/>
            <w:szCs w:val="22"/>
            <w:lang w:eastAsia="es-MX"/>
            <w14:numForm w14:val="default"/>
          </w:rPr>
          <w:tab/>
        </w:r>
        <w:r w:rsidR="006624A0" w:rsidRPr="00900D49">
          <w:rPr>
            <w:rStyle w:val="Hipervnculo"/>
          </w:rPr>
          <w:t>Bitácora ambiental del POETY</w:t>
        </w:r>
        <w:r w:rsidR="006624A0">
          <w:rPr>
            <w:webHidden/>
          </w:rPr>
          <w:tab/>
        </w:r>
        <w:r w:rsidR="006624A0">
          <w:rPr>
            <w:webHidden/>
          </w:rPr>
          <w:fldChar w:fldCharType="begin"/>
        </w:r>
        <w:r w:rsidR="006624A0">
          <w:rPr>
            <w:webHidden/>
          </w:rPr>
          <w:instrText xml:space="preserve"> PAGEREF _Toc44940593 \h </w:instrText>
        </w:r>
        <w:r w:rsidR="006624A0">
          <w:rPr>
            <w:webHidden/>
          </w:rPr>
        </w:r>
        <w:r w:rsidR="006624A0">
          <w:rPr>
            <w:webHidden/>
          </w:rPr>
          <w:fldChar w:fldCharType="separate"/>
        </w:r>
        <w:r w:rsidR="004550C5">
          <w:rPr>
            <w:webHidden/>
          </w:rPr>
          <w:t>2</w:t>
        </w:r>
        <w:r w:rsidR="006624A0">
          <w:rPr>
            <w:webHidden/>
          </w:rPr>
          <w:fldChar w:fldCharType="end"/>
        </w:r>
      </w:hyperlink>
    </w:p>
    <w:p w14:paraId="67CF28A4" w14:textId="5FC451A2" w:rsidR="006624A0" w:rsidRDefault="009C33AD">
      <w:pPr>
        <w:pStyle w:val="TDC3"/>
        <w:tabs>
          <w:tab w:val="left" w:pos="1872"/>
        </w:tabs>
        <w:rPr>
          <w:rFonts w:asciiTheme="minorHAnsi" w:hAnsiTheme="minorHAnsi" w:cstheme="minorBidi"/>
          <w:color w:val="auto"/>
          <w:sz w:val="22"/>
          <w:szCs w:val="22"/>
          <w:lang w:eastAsia="es-MX"/>
          <w14:numForm w14:val="default"/>
        </w:rPr>
      </w:pPr>
      <w:hyperlink w:anchor="_Toc44940594" w:history="1">
        <w:r w:rsidR="006624A0" w:rsidRPr="00900D49">
          <w:rPr>
            <w:rStyle w:val="Hipervnculo"/>
          </w:rPr>
          <w:t>4.1.1.2</w:t>
        </w:r>
        <w:r w:rsidR="006624A0">
          <w:rPr>
            <w:rFonts w:asciiTheme="minorHAnsi" w:hAnsiTheme="minorHAnsi" w:cstheme="minorBidi"/>
            <w:color w:val="auto"/>
            <w:sz w:val="22"/>
            <w:szCs w:val="22"/>
            <w:lang w:eastAsia="es-MX"/>
            <w14:numForm w14:val="default"/>
          </w:rPr>
          <w:tab/>
        </w:r>
        <w:r w:rsidR="006624A0" w:rsidRPr="00900D49">
          <w:rPr>
            <w:rStyle w:val="Hipervnculo"/>
          </w:rPr>
          <w:t>Sistema de información y comunicación interna</w:t>
        </w:r>
        <w:r w:rsidR="006624A0">
          <w:rPr>
            <w:webHidden/>
          </w:rPr>
          <w:tab/>
        </w:r>
        <w:r w:rsidR="006624A0">
          <w:rPr>
            <w:webHidden/>
          </w:rPr>
          <w:fldChar w:fldCharType="begin"/>
        </w:r>
        <w:r w:rsidR="006624A0">
          <w:rPr>
            <w:webHidden/>
          </w:rPr>
          <w:instrText xml:space="preserve"> PAGEREF _Toc44940594 \h </w:instrText>
        </w:r>
        <w:r w:rsidR="006624A0">
          <w:rPr>
            <w:webHidden/>
          </w:rPr>
        </w:r>
        <w:r w:rsidR="006624A0">
          <w:rPr>
            <w:webHidden/>
          </w:rPr>
          <w:fldChar w:fldCharType="separate"/>
        </w:r>
        <w:r w:rsidR="004550C5">
          <w:rPr>
            <w:webHidden/>
          </w:rPr>
          <w:t>4</w:t>
        </w:r>
        <w:r w:rsidR="006624A0">
          <w:rPr>
            <w:webHidden/>
          </w:rPr>
          <w:fldChar w:fldCharType="end"/>
        </w:r>
      </w:hyperlink>
    </w:p>
    <w:p w14:paraId="1156FE69" w14:textId="0D73AD06" w:rsidR="006624A0" w:rsidRDefault="009C33AD">
      <w:pPr>
        <w:pStyle w:val="TDC2"/>
        <w:rPr>
          <w:rFonts w:asciiTheme="minorHAnsi" w:hAnsiTheme="minorHAnsi" w:cstheme="minorBidi"/>
          <w:iCs w:val="0"/>
          <w:color w:val="auto"/>
          <w:sz w:val="22"/>
          <w:szCs w:val="22"/>
          <w:lang w:eastAsia="es-MX"/>
          <w14:numForm w14:val="default"/>
        </w:rPr>
      </w:pPr>
      <w:hyperlink w:anchor="_Toc44940595" w:history="1">
        <w:r w:rsidR="006624A0" w:rsidRPr="00900D49">
          <w:rPr>
            <w:rStyle w:val="Hipervnculo"/>
          </w:rPr>
          <w:t>4.1.2</w:t>
        </w:r>
        <w:r w:rsidR="006624A0">
          <w:rPr>
            <w:rFonts w:asciiTheme="minorHAnsi" w:hAnsiTheme="minorHAnsi" w:cstheme="minorBidi"/>
            <w:iCs w:val="0"/>
            <w:color w:val="auto"/>
            <w:sz w:val="22"/>
            <w:szCs w:val="22"/>
            <w:lang w:eastAsia="es-MX"/>
            <w14:numForm w14:val="default"/>
          </w:rPr>
          <w:tab/>
        </w:r>
        <w:r w:rsidR="006624A0" w:rsidRPr="00900D49">
          <w:rPr>
            <w:rStyle w:val="Hipervnculo"/>
          </w:rPr>
          <w:t>Identificación de lineamientos institucionales</w:t>
        </w:r>
        <w:r w:rsidR="006624A0">
          <w:rPr>
            <w:webHidden/>
          </w:rPr>
          <w:tab/>
        </w:r>
        <w:r w:rsidR="006624A0">
          <w:rPr>
            <w:webHidden/>
          </w:rPr>
          <w:fldChar w:fldCharType="begin"/>
        </w:r>
        <w:r w:rsidR="006624A0">
          <w:rPr>
            <w:webHidden/>
          </w:rPr>
          <w:instrText xml:space="preserve"> PAGEREF _Toc44940595 \h </w:instrText>
        </w:r>
        <w:r w:rsidR="006624A0">
          <w:rPr>
            <w:webHidden/>
          </w:rPr>
        </w:r>
        <w:r w:rsidR="006624A0">
          <w:rPr>
            <w:webHidden/>
          </w:rPr>
          <w:fldChar w:fldCharType="separate"/>
        </w:r>
        <w:r w:rsidR="004550C5">
          <w:rPr>
            <w:webHidden/>
          </w:rPr>
          <w:t>6</w:t>
        </w:r>
        <w:r w:rsidR="006624A0">
          <w:rPr>
            <w:webHidden/>
          </w:rPr>
          <w:fldChar w:fldCharType="end"/>
        </w:r>
      </w:hyperlink>
    </w:p>
    <w:p w14:paraId="403E0D56" w14:textId="55FD822E" w:rsidR="00A65F39" w:rsidRDefault="006624A0" w:rsidP="00A73983">
      <w:r>
        <w:rPr>
          <w:rFonts w:ascii="MetaPro-Book" w:hAnsi="MetaPro-Book"/>
          <w:b/>
          <w:bCs/>
          <w:noProof/>
        </w:rPr>
        <w:fldChar w:fldCharType="end"/>
      </w:r>
    </w:p>
    <w:p w14:paraId="2792667F" w14:textId="77777777" w:rsidR="00A65F39" w:rsidRDefault="00A65F39" w:rsidP="00A73983">
      <w:r>
        <w:br w:type="page"/>
      </w:r>
    </w:p>
    <w:p w14:paraId="3672F034" w14:textId="77777777" w:rsidR="00270BD3" w:rsidRDefault="0012080D" w:rsidP="00F63B5C">
      <w:pPr>
        <w:pStyle w:val="Ttulo1"/>
      </w:pPr>
      <w:bookmarkStart w:id="2" w:name="_Toc44940591"/>
      <w:bookmarkStart w:id="3" w:name="_Toc394499095"/>
      <w:r w:rsidRPr="0012080D">
        <w:lastRenderedPageBreak/>
        <w:t>Identifica</w:t>
      </w:r>
      <w:r w:rsidR="0073353C">
        <w:t>ción de</w:t>
      </w:r>
      <w:r w:rsidRPr="0012080D">
        <w:t xml:space="preserve"> necesidades del usuario y otros beneficiarios</w:t>
      </w:r>
      <w:bookmarkEnd w:id="2"/>
    </w:p>
    <w:p w14:paraId="7275BB1A" w14:textId="77777777" w:rsidR="00270BD3" w:rsidRDefault="00270BD3" w:rsidP="00270BD3"/>
    <w:p w14:paraId="2997C7D6" w14:textId="77777777" w:rsidR="005A3748" w:rsidRDefault="005A3748" w:rsidP="0012080D">
      <w:r>
        <w:t>A partir del</w:t>
      </w:r>
      <w:r w:rsidR="00963FF1">
        <w:t xml:space="preserve"> diagnóstico </w:t>
      </w:r>
      <w:r w:rsidR="00963FF1" w:rsidRPr="00BB0CAC">
        <w:t>institucional (</w:t>
      </w:r>
      <w:r w:rsidRPr="00BB0CAC">
        <w:t xml:space="preserve">sección </w:t>
      </w:r>
      <w:r w:rsidR="00502314" w:rsidRPr="00BB0CAC">
        <w:t>1</w:t>
      </w:r>
      <w:r w:rsidR="00BB0CAC" w:rsidRPr="00BB0CAC">
        <w:t xml:space="preserve"> de este informe</w:t>
      </w:r>
      <w:r w:rsidR="00963FF1" w:rsidRPr="00BB0CAC">
        <w:t>)</w:t>
      </w:r>
      <w:r w:rsidRPr="00BB0CAC">
        <w:t xml:space="preserve"> y la</w:t>
      </w:r>
      <w:r>
        <w:t xml:space="preserve"> consideración de </w:t>
      </w:r>
      <w:r w:rsidR="00963FF1">
        <w:t>las obligaciones legales en materia de ordenamiento ecológico</w:t>
      </w:r>
      <w:r>
        <w:t xml:space="preserve"> se identificaron las necesidades de la Secretaría de Desarrollo Sustentable (SDS) </w:t>
      </w:r>
      <w:r w:rsidR="00F63B5C">
        <w:t>en relación con el</w:t>
      </w:r>
      <w:r>
        <w:t xml:space="preserve"> diseño </w:t>
      </w:r>
      <w:r w:rsidR="006E1CFD" w:rsidRPr="006E1CFD">
        <w:t>del sistema de conocimiento y soporte geográfico de decisiones para la gestión del POETY</w:t>
      </w:r>
      <w:r w:rsidR="006E1CFD">
        <w:t>.</w:t>
      </w:r>
    </w:p>
    <w:p w14:paraId="3EDA2C17" w14:textId="77777777" w:rsidR="0012080D" w:rsidRDefault="005A3748" w:rsidP="0012080D">
      <w:r>
        <w:t>En un primer nivel se reconoce la necesidad de que el sistema incluya tanto</w:t>
      </w:r>
      <w:r w:rsidR="0012080D">
        <w:t xml:space="preserve"> la bitácora ambiental </w:t>
      </w:r>
      <w:r>
        <w:t>como un</w:t>
      </w:r>
      <w:r w:rsidR="0012080D">
        <w:t xml:space="preserve"> sistema de información y comunicación interna.</w:t>
      </w:r>
    </w:p>
    <w:p w14:paraId="52DA55E8" w14:textId="77777777" w:rsidR="0012080D" w:rsidRDefault="0012080D" w:rsidP="0012080D">
      <w:r>
        <w:t xml:space="preserve">El objetivo de la bitácora ambiental es cumplir con las obligaciones legales en materia de </w:t>
      </w:r>
      <w:r w:rsidR="00F63B5C">
        <w:t>ordenamiento</w:t>
      </w:r>
      <w:r>
        <w:t xml:space="preserve"> ecológico conforme lo establecido en el Reglamento de la LGEEPA en la materia</w:t>
      </w:r>
      <w:r w:rsidR="00A535E2">
        <w:t xml:space="preserve"> de generar un registro público del proceso</w:t>
      </w:r>
      <w:r>
        <w:t xml:space="preserve">. Éste será un módulo abierto a la consulta pública. </w:t>
      </w:r>
    </w:p>
    <w:p w14:paraId="1D1E802C" w14:textId="77777777" w:rsidR="0012080D" w:rsidRDefault="0012080D" w:rsidP="0012080D">
      <w:r>
        <w:t xml:space="preserve">El objetivo del sistema de información y comunicación interna es que exista una plataforma al </w:t>
      </w:r>
      <w:r w:rsidR="00F30093">
        <w:t>interior</w:t>
      </w:r>
      <w:r>
        <w:t xml:space="preserve"> de la SDS, mediante el cual todas las áreas compartan información (documentos, bases de datos, capas digitales) que sirvan como insumo para que los funcionarios lleven a cabo los procedimientos relacionados con la ejecución del POETY de manera más eficiente. Éste será un módulo al cuál únicamente tendrán los funcionarios de la SDS, pero que también tendrá una interfase con el sistema estatal de información (Ecosistema de Gestión Territorial-proyecto OCDE).</w:t>
      </w:r>
    </w:p>
    <w:p w14:paraId="3627D820" w14:textId="77777777" w:rsidR="001B1F0C" w:rsidRPr="001B1F0C" w:rsidRDefault="001B1F0C" w:rsidP="001B1F0C"/>
    <w:p w14:paraId="319B09AF" w14:textId="77777777" w:rsidR="00E13E02" w:rsidRDefault="00E13E02" w:rsidP="00E13E02">
      <w:pPr>
        <w:pStyle w:val="Ttulo2"/>
      </w:pPr>
      <w:bookmarkStart w:id="4" w:name="_Toc44940592"/>
      <w:r>
        <w:t>Contenido y funciones</w:t>
      </w:r>
      <w:bookmarkEnd w:id="4"/>
    </w:p>
    <w:p w14:paraId="23CF520C" w14:textId="77777777" w:rsidR="00E13E02" w:rsidRDefault="00E13E02" w:rsidP="00E13E02">
      <w:r>
        <w:t xml:space="preserve">A continuación, se desglosan los contenidos y funciones para cada uno de los dos componentes: </w:t>
      </w:r>
    </w:p>
    <w:p w14:paraId="638B572C" w14:textId="77777777" w:rsidR="00E13E02" w:rsidRPr="00E13E02" w:rsidRDefault="00E13E02" w:rsidP="00E13E02"/>
    <w:p w14:paraId="739C1164" w14:textId="77777777" w:rsidR="00DF4248" w:rsidRDefault="00094007" w:rsidP="00E13E02">
      <w:pPr>
        <w:pStyle w:val="Ttulo3"/>
      </w:pPr>
      <w:bookmarkStart w:id="5" w:name="_Toc44940593"/>
      <w:r w:rsidRPr="00094007">
        <w:t>Bitácora ambiental del POETY</w:t>
      </w:r>
      <w:bookmarkEnd w:id="5"/>
      <w:r w:rsidRPr="00094007">
        <w:t xml:space="preserve"> </w:t>
      </w:r>
    </w:p>
    <w:p w14:paraId="4554246F" w14:textId="77777777" w:rsidR="00DF4248" w:rsidRDefault="00DF4248" w:rsidP="00646CC2"/>
    <w:p w14:paraId="4806A0F2" w14:textId="77777777" w:rsidR="00DA0D9B" w:rsidRDefault="00094007" w:rsidP="00C433E7">
      <w:pPr>
        <w:pStyle w:val="Ttulo5"/>
      </w:pPr>
      <w:r w:rsidRPr="009D4372">
        <w:t>Introducción</w:t>
      </w:r>
    </w:p>
    <w:p w14:paraId="41594FF6" w14:textId="77777777" w:rsidR="00094007" w:rsidRDefault="00094007" w:rsidP="00DA0D9B">
      <w:pPr>
        <w:pStyle w:val="Ttulo4"/>
        <w:numPr>
          <w:ilvl w:val="0"/>
          <w:numId w:val="0"/>
        </w:numPr>
        <w:ind w:left="1008"/>
      </w:pPr>
      <w:r w:rsidRPr="009D4372">
        <w:tab/>
      </w:r>
    </w:p>
    <w:p w14:paraId="1A5D675D" w14:textId="77777777" w:rsidR="00DA0D9B" w:rsidRDefault="00DA0D9B" w:rsidP="00DA0D9B">
      <w:r>
        <w:t xml:space="preserve">En esta sección se </w:t>
      </w:r>
      <w:r w:rsidRPr="00DA0D9B">
        <w:t>describe el objetivo del POETY, su aplicación y datos que se consideren relevantes)</w:t>
      </w:r>
    </w:p>
    <w:p w14:paraId="0C5309D8" w14:textId="77777777" w:rsidR="00094007" w:rsidRDefault="00094007" w:rsidP="00B94F83">
      <w:pPr>
        <w:pStyle w:val="Prrafodelista"/>
        <w:numPr>
          <w:ilvl w:val="0"/>
          <w:numId w:val="8"/>
        </w:numPr>
      </w:pPr>
      <w:r w:rsidRPr="009D4372">
        <w:t xml:space="preserve">Convenio </w:t>
      </w:r>
      <w:r>
        <w:t xml:space="preserve">de coordinación </w:t>
      </w:r>
    </w:p>
    <w:p w14:paraId="68AD59A4" w14:textId="77777777" w:rsidR="00094007" w:rsidRDefault="00094007" w:rsidP="00B94F83">
      <w:pPr>
        <w:pStyle w:val="Prrafodelista"/>
        <w:numPr>
          <w:ilvl w:val="0"/>
          <w:numId w:val="8"/>
        </w:numPr>
      </w:pPr>
      <w:r>
        <w:t xml:space="preserve">Se describe la fecha de suscripción del convenio y se especifican qué autoridades los firmaron </w:t>
      </w:r>
    </w:p>
    <w:p w14:paraId="5D54CEEE" w14:textId="77777777" w:rsidR="00094007" w:rsidRDefault="00094007" w:rsidP="00B94F83">
      <w:pPr>
        <w:pStyle w:val="Prrafodelista"/>
        <w:numPr>
          <w:ilvl w:val="0"/>
          <w:numId w:val="8"/>
        </w:numPr>
      </w:pPr>
      <w:r>
        <w:t xml:space="preserve">Se incluye una liga con el convenio en formato </w:t>
      </w:r>
      <w:proofErr w:type="spellStart"/>
      <w:r>
        <w:t>pdf</w:t>
      </w:r>
      <w:proofErr w:type="spellEnd"/>
      <w:r>
        <w:t xml:space="preserve">. para su consulta </w:t>
      </w:r>
    </w:p>
    <w:p w14:paraId="19935EF3" w14:textId="77777777" w:rsidR="00094007" w:rsidRDefault="00094007" w:rsidP="004621CE"/>
    <w:p w14:paraId="45AE45A0" w14:textId="77777777" w:rsidR="00094007" w:rsidRDefault="00094007" w:rsidP="00C433E7">
      <w:pPr>
        <w:pStyle w:val="Ttulo5"/>
      </w:pPr>
      <w:r>
        <w:t xml:space="preserve">Comité de ordenamiento ecológico </w:t>
      </w:r>
    </w:p>
    <w:p w14:paraId="49B1F18D" w14:textId="77777777" w:rsidR="004621CE" w:rsidRPr="004621CE" w:rsidRDefault="00404B87" w:rsidP="004621CE">
      <w:r>
        <w:t>En esta sección se publicarán todos los documentos relacionados con la instalación y operación del comité de ordenamiento ecológico</w:t>
      </w:r>
    </w:p>
    <w:p w14:paraId="4A8C93AD" w14:textId="77777777" w:rsidR="00094007" w:rsidRDefault="00094007" w:rsidP="00B94F83">
      <w:pPr>
        <w:pStyle w:val="Prrafodelista"/>
        <w:numPr>
          <w:ilvl w:val="0"/>
          <w:numId w:val="9"/>
        </w:numPr>
      </w:pPr>
      <w:r>
        <w:t xml:space="preserve">Se describe el objetivo del comité y datos sobre su conformación y fecha de instalación </w:t>
      </w:r>
    </w:p>
    <w:p w14:paraId="0E0A2B71" w14:textId="77777777" w:rsidR="004621CE" w:rsidRDefault="00094007" w:rsidP="00B94F83">
      <w:pPr>
        <w:pStyle w:val="Prrafodelista"/>
        <w:numPr>
          <w:ilvl w:val="0"/>
          <w:numId w:val="9"/>
        </w:numPr>
      </w:pPr>
      <w:r>
        <w:t>Se incluyen ligas con el a</w:t>
      </w:r>
      <w:r w:rsidRPr="009D4372">
        <w:t xml:space="preserve">cta </w:t>
      </w:r>
      <w:r>
        <w:t xml:space="preserve">de </w:t>
      </w:r>
      <w:r w:rsidRPr="009D4372">
        <w:t xml:space="preserve">instalación </w:t>
      </w:r>
      <w:r>
        <w:t xml:space="preserve">y el reglamento interno del comité de ordenamiento ecológico en formato </w:t>
      </w:r>
      <w:proofErr w:type="spellStart"/>
      <w:r>
        <w:t>pdf</w:t>
      </w:r>
      <w:proofErr w:type="spellEnd"/>
      <w:r>
        <w:t>. para su consulta</w:t>
      </w:r>
    </w:p>
    <w:p w14:paraId="37314E7D" w14:textId="77777777" w:rsidR="00094007" w:rsidRPr="00F9385F" w:rsidRDefault="00094007" w:rsidP="00B94F83">
      <w:pPr>
        <w:pStyle w:val="Prrafodelista"/>
        <w:numPr>
          <w:ilvl w:val="0"/>
          <w:numId w:val="9"/>
        </w:numPr>
      </w:pPr>
      <w:r w:rsidRPr="00F9385F">
        <w:lastRenderedPageBreak/>
        <w:t xml:space="preserve">Se incluye una sección de </w:t>
      </w:r>
      <w:r>
        <w:t>“</w:t>
      </w:r>
      <w:r w:rsidRPr="00F9385F">
        <w:t>Sesiones del comité de ordenamiento ecológico</w:t>
      </w:r>
      <w:r>
        <w:t xml:space="preserve">” en la que se van a </w:t>
      </w:r>
      <w:r w:rsidR="00404B87">
        <w:t xml:space="preserve">publicar </w:t>
      </w:r>
      <w:r>
        <w:t xml:space="preserve">los documentos de cada sesión, incluyendo: </w:t>
      </w:r>
    </w:p>
    <w:p w14:paraId="799CF357" w14:textId="77777777" w:rsidR="00094007" w:rsidRDefault="00094007" w:rsidP="00B94F83">
      <w:pPr>
        <w:pStyle w:val="Prrafodelista"/>
        <w:numPr>
          <w:ilvl w:val="1"/>
          <w:numId w:val="9"/>
        </w:numPr>
      </w:pPr>
      <w:r>
        <w:t>O</w:t>
      </w:r>
      <w:r w:rsidRPr="009D4372">
        <w:t>rden del día</w:t>
      </w:r>
      <w:r w:rsidRPr="00931135">
        <w:t xml:space="preserve"> </w:t>
      </w:r>
    </w:p>
    <w:p w14:paraId="153039F5" w14:textId="77777777" w:rsidR="00094007" w:rsidRDefault="00094007" w:rsidP="00B94F83">
      <w:pPr>
        <w:pStyle w:val="Prrafodelista"/>
        <w:numPr>
          <w:ilvl w:val="1"/>
          <w:numId w:val="9"/>
        </w:numPr>
      </w:pPr>
      <w:r>
        <w:t>L</w:t>
      </w:r>
      <w:r w:rsidRPr="009D4372">
        <w:t>ista de asistencia</w:t>
      </w:r>
      <w:r>
        <w:t xml:space="preserve"> </w:t>
      </w:r>
    </w:p>
    <w:p w14:paraId="762C2E76" w14:textId="77777777" w:rsidR="00094007" w:rsidRDefault="00094007" w:rsidP="00B94F83">
      <w:pPr>
        <w:pStyle w:val="Prrafodelista"/>
        <w:numPr>
          <w:ilvl w:val="1"/>
          <w:numId w:val="9"/>
        </w:numPr>
      </w:pPr>
      <w:r w:rsidRPr="00B85F97">
        <w:t>Información complementaria (fotos, presentaciones, documentos)</w:t>
      </w:r>
    </w:p>
    <w:p w14:paraId="17FF697E" w14:textId="77777777" w:rsidR="00094007" w:rsidRPr="005B4FAF" w:rsidRDefault="00094007" w:rsidP="00B94F83">
      <w:pPr>
        <w:pStyle w:val="Prrafodelista"/>
        <w:numPr>
          <w:ilvl w:val="1"/>
          <w:numId w:val="9"/>
        </w:numPr>
      </w:pPr>
      <w:r w:rsidRPr="00F9385F">
        <w:t>Acta</w:t>
      </w:r>
      <w:r>
        <w:t>s</w:t>
      </w:r>
      <w:r w:rsidRPr="00F9385F">
        <w:t xml:space="preserve"> </w:t>
      </w:r>
      <w:r w:rsidRPr="005B4FAF">
        <w:t>(separar sesiones del Órgano Ejecutivo del Órgano Técnico y Plenarias y ordenar sesiones por fecha)</w:t>
      </w:r>
    </w:p>
    <w:p w14:paraId="3C7ECDBB" w14:textId="77777777" w:rsidR="00094007" w:rsidRPr="00B85F97" w:rsidRDefault="00094007" w:rsidP="004621CE"/>
    <w:p w14:paraId="67A7594C" w14:textId="77777777" w:rsidR="00094007" w:rsidRDefault="00094007" w:rsidP="00C433E7">
      <w:pPr>
        <w:pStyle w:val="Ttulo5"/>
      </w:pPr>
      <w:r>
        <w:t>Talleres de participación pública</w:t>
      </w:r>
      <w:r>
        <w:tab/>
      </w:r>
    </w:p>
    <w:p w14:paraId="1A1994B3" w14:textId="77777777" w:rsidR="00094007" w:rsidRDefault="00094007" w:rsidP="004621CE">
      <w:r>
        <w:t>En esta sección se incluyen los documentos de cada taller</w:t>
      </w:r>
    </w:p>
    <w:p w14:paraId="626A5391" w14:textId="77777777" w:rsidR="00094007" w:rsidRDefault="00094007" w:rsidP="00B94F83">
      <w:pPr>
        <w:pStyle w:val="Prrafodelista"/>
        <w:numPr>
          <w:ilvl w:val="0"/>
          <w:numId w:val="10"/>
        </w:numPr>
      </w:pPr>
      <w:r>
        <w:t>Orden del día</w:t>
      </w:r>
      <w:r w:rsidRPr="00931135">
        <w:t xml:space="preserve"> </w:t>
      </w:r>
      <w:r>
        <w:t>de talleres de participación pública</w:t>
      </w:r>
    </w:p>
    <w:p w14:paraId="2414D8E4" w14:textId="77777777" w:rsidR="00094007" w:rsidRDefault="00094007" w:rsidP="00B94F83">
      <w:pPr>
        <w:pStyle w:val="Prrafodelista"/>
        <w:numPr>
          <w:ilvl w:val="0"/>
          <w:numId w:val="10"/>
        </w:numPr>
      </w:pPr>
      <w:r w:rsidRPr="00B85F97">
        <w:t>Lista de asistencia de talleres de participación pública</w:t>
      </w:r>
    </w:p>
    <w:p w14:paraId="4ED155EE" w14:textId="77777777" w:rsidR="00094007" w:rsidRPr="00B85F97" w:rsidRDefault="00094007" w:rsidP="00B94F83">
      <w:pPr>
        <w:pStyle w:val="Prrafodelista"/>
        <w:numPr>
          <w:ilvl w:val="0"/>
          <w:numId w:val="10"/>
        </w:numPr>
      </w:pPr>
      <w:r w:rsidRPr="00B85F97">
        <w:t>Acta</w:t>
      </w:r>
      <w:r>
        <w:t>s</w:t>
      </w:r>
      <w:r w:rsidRPr="00B85F97">
        <w:t xml:space="preserve"> o minuta</w:t>
      </w:r>
      <w:r>
        <w:t>s</w:t>
      </w:r>
      <w:r w:rsidRPr="00B85F97">
        <w:t xml:space="preserve"> de talleres de participación pública</w:t>
      </w:r>
    </w:p>
    <w:p w14:paraId="4FDA60A7" w14:textId="77777777" w:rsidR="00094007" w:rsidRDefault="00094007" w:rsidP="004621CE"/>
    <w:p w14:paraId="07BAD4AB" w14:textId="77777777" w:rsidR="008377B1" w:rsidRDefault="00094007" w:rsidP="00C433E7">
      <w:pPr>
        <w:pStyle w:val="Ttulo5"/>
      </w:pPr>
      <w:r>
        <w:t>Estudio técnico</w:t>
      </w:r>
    </w:p>
    <w:p w14:paraId="257D4A1D" w14:textId="77777777" w:rsidR="00094007" w:rsidRDefault="00094007" w:rsidP="004621CE">
      <w:r>
        <w:t>En esta sección se incluyen los informes que entrega el equipo técnico de las etapas del estudio técnico</w:t>
      </w:r>
    </w:p>
    <w:p w14:paraId="5290F188" w14:textId="77777777" w:rsidR="00094007" w:rsidRDefault="00094007" w:rsidP="00B94F83">
      <w:pPr>
        <w:pStyle w:val="Prrafodelista"/>
        <w:numPr>
          <w:ilvl w:val="0"/>
          <w:numId w:val="11"/>
        </w:numPr>
      </w:pPr>
      <w:r w:rsidRPr="00FA35C7">
        <w:t>Agenda ambiental</w:t>
      </w:r>
      <w:r w:rsidRPr="009D4372">
        <w:tab/>
      </w:r>
    </w:p>
    <w:p w14:paraId="1D8ED4B0" w14:textId="77777777" w:rsidR="00094007" w:rsidRDefault="00094007" w:rsidP="00B94F83">
      <w:pPr>
        <w:pStyle w:val="Prrafodelista"/>
        <w:numPr>
          <w:ilvl w:val="0"/>
          <w:numId w:val="11"/>
        </w:numPr>
      </w:pPr>
      <w:r>
        <w:t>Informe o resumen ejecutivo de la etapa de c</w:t>
      </w:r>
      <w:r w:rsidRPr="009D4372">
        <w:t>aracterización</w:t>
      </w:r>
      <w:r>
        <w:t xml:space="preserve"> del estudio técnico</w:t>
      </w:r>
      <w:r w:rsidRPr="009D4372">
        <w:tab/>
      </w:r>
    </w:p>
    <w:p w14:paraId="0B821518" w14:textId="77777777" w:rsidR="00094007" w:rsidRDefault="00094007" w:rsidP="00B94F83">
      <w:pPr>
        <w:pStyle w:val="Prrafodelista"/>
        <w:numPr>
          <w:ilvl w:val="0"/>
          <w:numId w:val="11"/>
        </w:numPr>
      </w:pPr>
      <w:r>
        <w:t>Informe o resumen ejecutivo de la etapa de d</w:t>
      </w:r>
      <w:r w:rsidRPr="009D4372">
        <w:t>iagnóstico</w:t>
      </w:r>
      <w:r>
        <w:t xml:space="preserve"> del estudio técnico</w:t>
      </w:r>
      <w:r w:rsidRPr="009D4372">
        <w:tab/>
      </w:r>
    </w:p>
    <w:p w14:paraId="186FF331" w14:textId="77777777" w:rsidR="00094007" w:rsidRDefault="00094007" w:rsidP="00B94F83">
      <w:pPr>
        <w:pStyle w:val="Prrafodelista"/>
        <w:numPr>
          <w:ilvl w:val="0"/>
          <w:numId w:val="11"/>
        </w:numPr>
      </w:pPr>
      <w:r>
        <w:t>Informe o resumen ejecutivo de la etapa de p</w:t>
      </w:r>
      <w:r w:rsidRPr="009D4372">
        <w:t>ronóstico</w:t>
      </w:r>
      <w:r>
        <w:t xml:space="preserve"> del estudio técnico</w:t>
      </w:r>
      <w:r w:rsidRPr="009D4372">
        <w:tab/>
      </w:r>
    </w:p>
    <w:p w14:paraId="19D15E7E" w14:textId="77777777" w:rsidR="00094007" w:rsidRPr="00B85F97" w:rsidRDefault="00094007" w:rsidP="00B94F83">
      <w:pPr>
        <w:pStyle w:val="Prrafodelista"/>
        <w:numPr>
          <w:ilvl w:val="0"/>
          <w:numId w:val="11"/>
        </w:numPr>
      </w:pPr>
      <w:r w:rsidRPr="00B85F97">
        <w:t>Informe o resumen ejecutivo de la etapa de propuesta del estudio técnico</w:t>
      </w:r>
    </w:p>
    <w:p w14:paraId="1022CA63" w14:textId="77777777" w:rsidR="00094007" w:rsidRDefault="00094007" w:rsidP="004621CE">
      <w:r w:rsidRPr="009D4372">
        <w:tab/>
      </w:r>
    </w:p>
    <w:p w14:paraId="21BAFDCD" w14:textId="77777777" w:rsidR="008377B1" w:rsidRPr="008377B1" w:rsidRDefault="008377B1" w:rsidP="00C433E7">
      <w:pPr>
        <w:pStyle w:val="Ttulo5"/>
      </w:pPr>
      <w:r w:rsidRPr="008377B1">
        <w:t>Programa de Ordenamiento Ecológico</w:t>
      </w:r>
    </w:p>
    <w:p w14:paraId="1DA7600A" w14:textId="77777777" w:rsidR="00094007" w:rsidRDefault="00094007" w:rsidP="004621CE"/>
    <w:p w14:paraId="391C2CCF" w14:textId="77777777" w:rsidR="00217440" w:rsidRDefault="00094007" w:rsidP="00B94F83">
      <w:pPr>
        <w:pStyle w:val="Prrafodelista"/>
        <w:numPr>
          <w:ilvl w:val="0"/>
          <w:numId w:val="12"/>
        </w:numPr>
      </w:pPr>
      <w:r>
        <w:t xml:space="preserve">Se incluye una liga con el decreto del programa - </w:t>
      </w:r>
      <w:r w:rsidRPr="009D4372">
        <w:t>publicación oficial</w:t>
      </w:r>
      <w:r>
        <w:t xml:space="preserve"> – en formato </w:t>
      </w:r>
      <w:proofErr w:type="spellStart"/>
      <w:r>
        <w:t>pdf</w:t>
      </w:r>
      <w:proofErr w:type="spellEnd"/>
      <w:r>
        <w:t>.</w:t>
      </w:r>
      <w:bookmarkStart w:id="6" w:name="_Toc41326744"/>
    </w:p>
    <w:p w14:paraId="08EFDE7D" w14:textId="77777777" w:rsidR="00094007" w:rsidRDefault="00094007" w:rsidP="00B94F83">
      <w:pPr>
        <w:pStyle w:val="Prrafodelista"/>
        <w:numPr>
          <w:ilvl w:val="0"/>
          <w:numId w:val="12"/>
        </w:numPr>
      </w:pPr>
      <w:r w:rsidRPr="00217440">
        <w:t xml:space="preserve">Plataforma de </w:t>
      </w:r>
      <w:proofErr w:type="spellStart"/>
      <w:r w:rsidRPr="00217440">
        <w:t>geovisualización</w:t>
      </w:r>
      <w:bookmarkEnd w:id="6"/>
      <w:proofErr w:type="spellEnd"/>
      <w:r w:rsidRPr="00217440">
        <w:t xml:space="preserve"> </w:t>
      </w:r>
      <w:r w:rsidR="00A45BCF" w:rsidRPr="00A45BCF">
        <w:t>(</w:t>
      </w:r>
      <w:r w:rsidR="00217440">
        <w:t>e</w:t>
      </w:r>
      <w:r w:rsidR="00A45BCF" w:rsidRPr="00A45BCF">
        <w:t>jemplo</w:t>
      </w:r>
      <w:r w:rsidR="00A45BCF">
        <w:t xml:space="preserve"> ver</w:t>
      </w:r>
      <w:r w:rsidR="00A45BCF" w:rsidRPr="00A45BCF">
        <w:t xml:space="preserve"> </w:t>
      </w:r>
      <w:proofErr w:type="spellStart"/>
      <w:r w:rsidR="00A45BCF" w:rsidRPr="00A45BCF">
        <w:t>Versatile</w:t>
      </w:r>
      <w:proofErr w:type="spellEnd"/>
      <w:r w:rsidR="00A45BCF" w:rsidRPr="00A45BCF">
        <w:t xml:space="preserve"> http://magrat.mine.nu:8080/Versatile/)</w:t>
      </w:r>
    </w:p>
    <w:p w14:paraId="75371A5A" w14:textId="77777777" w:rsidR="00094007" w:rsidRPr="003818F9" w:rsidRDefault="00217440" w:rsidP="00094007">
      <w:pPr>
        <w:rPr>
          <w:color w:val="auto"/>
        </w:rPr>
      </w:pPr>
      <w:r>
        <w:rPr>
          <w:color w:val="auto"/>
        </w:rPr>
        <w:tab/>
      </w:r>
      <w:r w:rsidR="00A535E2">
        <w:rPr>
          <w:color w:val="auto"/>
        </w:rPr>
        <w:tab/>
        <w:t>En esta plataforma lo</w:t>
      </w:r>
      <w:r w:rsidR="00094007" w:rsidRPr="003818F9">
        <w:rPr>
          <w:color w:val="auto"/>
        </w:rPr>
        <w:t>s ciudadanos podrán</w:t>
      </w:r>
      <w:r w:rsidR="00404B87">
        <w:rPr>
          <w:color w:val="auto"/>
        </w:rPr>
        <w:t>:</w:t>
      </w:r>
      <w:r w:rsidR="00094007" w:rsidRPr="003818F9">
        <w:rPr>
          <w:color w:val="auto"/>
        </w:rPr>
        <w:t xml:space="preserve"> </w:t>
      </w:r>
    </w:p>
    <w:p w14:paraId="5DFAF0B2" w14:textId="77777777" w:rsidR="00094007" w:rsidRPr="00217440" w:rsidRDefault="00094007" w:rsidP="00B94F83">
      <w:pPr>
        <w:pStyle w:val="Prrafodelista"/>
        <w:numPr>
          <w:ilvl w:val="1"/>
          <w:numId w:val="9"/>
        </w:numPr>
      </w:pPr>
      <w:r w:rsidRPr="00217440">
        <w:t>consultar informes del estudio técnico – asociados a los mapas que se generan (por ejemplo, los mapas de aptitud, de conflictos, etc.)</w:t>
      </w:r>
    </w:p>
    <w:p w14:paraId="7EF0BC32" w14:textId="77777777" w:rsidR="00094007" w:rsidRPr="00217440" w:rsidRDefault="00094007" w:rsidP="00B94F83">
      <w:pPr>
        <w:pStyle w:val="Prrafodelista"/>
        <w:numPr>
          <w:ilvl w:val="1"/>
          <w:numId w:val="9"/>
        </w:numPr>
      </w:pPr>
      <w:r w:rsidRPr="00217440">
        <w:t>visualizar mapas usados y generados en el estudio técnico</w:t>
      </w:r>
    </w:p>
    <w:p w14:paraId="7470BAB4" w14:textId="77777777" w:rsidR="00094007" w:rsidRPr="00217440" w:rsidRDefault="00094007" w:rsidP="00B94F83">
      <w:pPr>
        <w:pStyle w:val="Prrafodelista"/>
        <w:numPr>
          <w:ilvl w:val="1"/>
          <w:numId w:val="9"/>
        </w:numPr>
      </w:pPr>
      <w:r w:rsidRPr="00217440">
        <w:t>consultar bancos de datos utilizadas en el estudio técnico</w:t>
      </w:r>
    </w:p>
    <w:p w14:paraId="23B78500" w14:textId="77777777" w:rsidR="00094007" w:rsidRPr="00217440" w:rsidRDefault="00094007" w:rsidP="00B94F83">
      <w:pPr>
        <w:pStyle w:val="Prrafodelista"/>
        <w:numPr>
          <w:ilvl w:val="1"/>
          <w:numId w:val="9"/>
        </w:numPr>
      </w:pPr>
      <w:r w:rsidRPr="00217440">
        <w:t xml:space="preserve">descargar mapas (formato </w:t>
      </w:r>
      <w:proofErr w:type="spellStart"/>
      <w:r w:rsidRPr="00217440">
        <w:t>shapefile</w:t>
      </w:r>
      <w:proofErr w:type="spellEnd"/>
      <w:r w:rsidRPr="00217440">
        <w:t xml:space="preserve">) </w:t>
      </w:r>
    </w:p>
    <w:p w14:paraId="52762358" w14:textId="77777777" w:rsidR="00094007" w:rsidRPr="00217440" w:rsidRDefault="00094007" w:rsidP="00B94F83">
      <w:pPr>
        <w:pStyle w:val="Prrafodelista"/>
        <w:numPr>
          <w:ilvl w:val="1"/>
          <w:numId w:val="9"/>
        </w:numPr>
      </w:pPr>
      <w:r w:rsidRPr="00217440">
        <w:t>introducir polígono de proyecto - con cursor o coordenadas y consultar ficha técnica de unidad de gestión ambiental (UGA) donde se encuentra y que el usuario pueda bajar</w:t>
      </w:r>
    </w:p>
    <w:p w14:paraId="1936D8B6" w14:textId="77777777" w:rsidR="00094007" w:rsidRPr="003818F9" w:rsidRDefault="00094007" w:rsidP="00B94F83">
      <w:pPr>
        <w:pStyle w:val="Prrafodelista"/>
        <w:numPr>
          <w:ilvl w:val="2"/>
          <w:numId w:val="9"/>
        </w:numPr>
      </w:pPr>
      <w:r w:rsidRPr="003818F9">
        <w:t>tabla con todos los atributos de la UGA e incorporar a un visualizador</w:t>
      </w:r>
    </w:p>
    <w:p w14:paraId="68248D9D" w14:textId="77777777" w:rsidR="00094007" w:rsidRPr="00404B87" w:rsidRDefault="00094007" w:rsidP="00B94F83">
      <w:pPr>
        <w:pStyle w:val="Prrafodelista"/>
        <w:numPr>
          <w:ilvl w:val="2"/>
          <w:numId w:val="9"/>
        </w:numPr>
        <w:rPr>
          <w:color w:val="auto"/>
        </w:rPr>
      </w:pPr>
      <w:r w:rsidRPr="00404B87">
        <w:rPr>
          <w:color w:val="auto"/>
        </w:rPr>
        <w:t>lista de criterio de regulación que le aplican</w:t>
      </w:r>
    </w:p>
    <w:p w14:paraId="5D59B585" w14:textId="77777777" w:rsidR="00094007" w:rsidRPr="00404B87" w:rsidRDefault="00094007" w:rsidP="00B94F83">
      <w:pPr>
        <w:pStyle w:val="Prrafodelista"/>
        <w:numPr>
          <w:ilvl w:val="2"/>
          <w:numId w:val="9"/>
        </w:numPr>
        <w:rPr>
          <w:color w:val="auto"/>
        </w:rPr>
      </w:pPr>
      <w:r w:rsidRPr="00404B87">
        <w:rPr>
          <w:color w:val="auto"/>
        </w:rPr>
        <w:t>para que pueda utilizar esa información en la elaboración de la MIA o ETJ</w:t>
      </w:r>
    </w:p>
    <w:p w14:paraId="5595A853" w14:textId="77777777" w:rsidR="00094007" w:rsidRDefault="00094007" w:rsidP="00094007">
      <w:pPr>
        <w:pStyle w:val="NormalWeb"/>
        <w:keepLines/>
        <w:spacing w:before="0" w:beforeAutospacing="0" w:after="0" w:afterAutospacing="0"/>
        <w:jc w:val="both"/>
        <w:rPr>
          <w:rFonts w:asciiTheme="minorHAnsi" w:hAnsiTheme="minorHAnsi" w:cstheme="minorHAnsi"/>
          <w:bCs/>
          <w:sz w:val="22"/>
          <w:szCs w:val="22"/>
        </w:rPr>
      </w:pPr>
    </w:p>
    <w:p w14:paraId="69675F67" w14:textId="77777777" w:rsidR="00A45BCF" w:rsidRPr="00A45BCF" w:rsidRDefault="00A45BCF" w:rsidP="00E13E02">
      <w:pPr>
        <w:pStyle w:val="Ttulo5"/>
      </w:pPr>
      <w:bookmarkStart w:id="7" w:name="_Toc41326745"/>
      <w:r w:rsidRPr="00A45BCF">
        <w:t xml:space="preserve">Sistema de monitoreo y evaluación </w:t>
      </w:r>
    </w:p>
    <w:bookmarkEnd w:id="7"/>
    <w:p w14:paraId="3DC3D7CC" w14:textId="77777777" w:rsidR="00A45BCF" w:rsidRPr="004621CE" w:rsidRDefault="00A45BCF" w:rsidP="004621CE">
      <w:pPr>
        <w:rPr>
          <w:bCs/>
        </w:rPr>
      </w:pPr>
      <w:r w:rsidRPr="004621CE">
        <w:rPr>
          <w:bCs/>
        </w:rPr>
        <w:t>Esta sección se generará una vez que se definan los indicadores como resultado del estudio técnico</w:t>
      </w:r>
    </w:p>
    <w:p w14:paraId="1D3A7DBC" w14:textId="77777777" w:rsidR="00094007" w:rsidRPr="00404B87" w:rsidRDefault="00094007" w:rsidP="00B94F83">
      <w:pPr>
        <w:pStyle w:val="Prrafodelista"/>
        <w:numPr>
          <w:ilvl w:val="0"/>
          <w:numId w:val="13"/>
        </w:numPr>
        <w:rPr>
          <w:bCs/>
        </w:rPr>
      </w:pPr>
      <w:r w:rsidRPr="00404B87">
        <w:rPr>
          <w:bCs/>
        </w:rPr>
        <w:t>Introducción en la que se explica el sistema de indicadores que se definirá en la actualización del POETY</w:t>
      </w:r>
    </w:p>
    <w:p w14:paraId="67F659DB" w14:textId="77777777" w:rsidR="00094007" w:rsidRDefault="00094007" w:rsidP="00B94F83">
      <w:pPr>
        <w:pStyle w:val="Prrafodelista"/>
        <w:numPr>
          <w:ilvl w:val="0"/>
          <w:numId w:val="13"/>
        </w:numPr>
      </w:pPr>
      <w:r w:rsidRPr="00404B87">
        <w:rPr>
          <w:bCs/>
        </w:rPr>
        <w:t>Publicación</w:t>
      </w:r>
      <w:r>
        <w:t xml:space="preserve"> de información sobre los indicadores</w:t>
      </w:r>
    </w:p>
    <w:p w14:paraId="70E2081D" w14:textId="77777777" w:rsidR="00094007" w:rsidRDefault="00404B87" w:rsidP="00404B87">
      <w:pPr>
        <w:ind w:left="1174" w:firstLine="0"/>
        <w:rPr>
          <w:color w:val="auto"/>
        </w:rPr>
      </w:pPr>
      <w:r w:rsidRPr="00404B87">
        <w:rPr>
          <w:color w:val="auto"/>
        </w:rPr>
        <w:t>S</w:t>
      </w:r>
      <w:r w:rsidR="00094007" w:rsidRPr="00404B87">
        <w:rPr>
          <w:color w:val="auto"/>
        </w:rPr>
        <w:t xml:space="preserve">e </w:t>
      </w:r>
      <w:r>
        <w:rPr>
          <w:color w:val="auto"/>
        </w:rPr>
        <w:t>utilizarán</w:t>
      </w:r>
      <w:r w:rsidR="00094007" w:rsidRPr="00404B87">
        <w:rPr>
          <w:color w:val="auto"/>
        </w:rPr>
        <w:t xml:space="preserve"> herramientas (tablas, gráficas</w:t>
      </w:r>
      <w:r>
        <w:rPr>
          <w:color w:val="auto"/>
        </w:rPr>
        <w:t xml:space="preserve"> y/o</w:t>
      </w:r>
      <w:r w:rsidR="00094007" w:rsidRPr="00404B87">
        <w:rPr>
          <w:color w:val="auto"/>
        </w:rPr>
        <w:t xml:space="preserve"> coordenadas paralelas asociadas a mapas, etc.) </w:t>
      </w:r>
      <w:r>
        <w:rPr>
          <w:color w:val="auto"/>
        </w:rPr>
        <w:t xml:space="preserve">que faciliten </w:t>
      </w:r>
      <w:r w:rsidR="00094007" w:rsidRPr="00404B87">
        <w:rPr>
          <w:color w:val="auto"/>
        </w:rPr>
        <w:t xml:space="preserve">la comunicación del significado de los indicadores y las tendencias.  </w:t>
      </w:r>
    </w:p>
    <w:p w14:paraId="2A5E2D68" w14:textId="77777777" w:rsidR="00CA7A6B" w:rsidRPr="00F63B5C" w:rsidRDefault="00CA7A6B" w:rsidP="00CA7A6B">
      <w:pPr>
        <w:pStyle w:val="Prrafodelista"/>
        <w:numPr>
          <w:ilvl w:val="0"/>
          <w:numId w:val="14"/>
        </w:numPr>
        <w:rPr>
          <w:color w:val="auto"/>
        </w:rPr>
      </w:pPr>
      <w:r>
        <w:t>Visualización de los proyectos autorizados en materia de impacto ambiental</w:t>
      </w:r>
      <w:r w:rsidR="00F63B5C">
        <w:t xml:space="preserve"> </w:t>
      </w:r>
    </w:p>
    <w:p w14:paraId="7A00C5C5" w14:textId="77777777" w:rsidR="00CA7A6B" w:rsidRPr="00F63B5C" w:rsidRDefault="00CA7A6B" w:rsidP="00CA7A6B">
      <w:pPr>
        <w:pStyle w:val="Prrafodelista"/>
        <w:numPr>
          <w:ilvl w:val="1"/>
          <w:numId w:val="14"/>
        </w:numPr>
        <w:rPr>
          <w:color w:val="auto"/>
        </w:rPr>
      </w:pPr>
      <w:r w:rsidRPr="00F63B5C">
        <w:rPr>
          <w:color w:val="auto"/>
        </w:rPr>
        <w:t xml:space="preserve">ubicar espacialmente los proyectos </w:t>
      </w:r>
    </w:p>
    <w:p w14:paraId="0AB0125A" w14:textId="77777777" w:rsidR="00CA7A6B" w:rsidRPr="00F63B5C" w:rsidRDefault="00F63B5C" w:rsidP="00CA7A6B">
      <w:pPr>
        <w:pStyle w:val="Prrafodelista"/>
        <w:numPr>
          <w:ilvl w:val="1"/>
          <w:numId w:val="14"/>
        </w:numPr>
        <w:rPr>
          <w:color w:val="auto"/>
        </w:rPr>
      </w:pPr>
      <w:r w:rsidRPr="00F63B5C">
        <w:rPr>
          <w:color w:val="auto"/>
        </w:rPr>
        <w:t>consultar</w:t>
      </w:r>
      <w:r w:rsidR="00CA7A6B" w:rsidRPr="00F63B5C">
        <w:rPr>
          <w:color w:val="auto"/>
        </w:rPr>
        <w:t xml:space="preserve"> documentos de resolutivos</w:t>
      </w:r>
    </w:p>
    <w:p w14:paraId="1FBCBCDF" w14:textId="77777777" w:rsidR="00CA7A6B" w:rsidRPr="00F63B5C" w:rsidRDefault="00F63B5C" w:rsidP="00CA7A6B">
      <w:pPr>
        <w:pStyle w:val="Prrafodelista"/>
        <w:numPr>
          <w:ilvl w:val="1"/>
          <w:numId w:val="14"/>
        </w:numPr>
        <w:rPr>
          <w:color w:val="auto"/>
        </w:rPr>
      </w:pPr>
      <w:r w:rsidRPr="00F63B5C">
        <w:rPr>
          <w:color w:val="auto"/>
        </w:rPr>
        <w:t xml:space="preserve">consultar </w:t>
      </w:r>
      <w:r w:rsidR="00CA7A6B" w:rsidRPr="00F63B5C">
        <w:rPr>
          <w:color w:val="auto"/>
        </w:rPr>
        <w:t>indicadores de los impactos en el territorio</w:t>
      </w:r>
    </w:p>
    <w:p w14:paraId="26A67701" w14:textId="77777777" w:rsidR="00094007" w:rsidRPr="005B4FAF" w:rsidRDefault="00094007" w:rsidP="00B94F83">
      <w:pPr>
        <w:pStyle w:val="Prrafodelista"/>
        <w:numPr>
          <w:ilvl w:val="0"/>
          <w:numId w:val="14"/>
        </w:numPr>
      </w:pPr>
      <w:r>
        <w:t>R</w:t>
      </w:r>
      <w:r w:rsidRPr="005B4FAF">
        <w:t>eportes de evaluación del POETY con base en el análisis de los indicadores</w:t>
      </w:r>
    </w:p>
    <w:p w14:paraId="5B30197C" w14:textId="77777777" w:rsidR="00094007" w:rsidRPr="009347A4" w:rsidRDefault="00094007" w:rsidP="004621CE"/>
    <w:p w14:paraId="5F4E85C2" w14:textId="77777777" w:rsidR="007F362C" w:rsidRPr="00E13E02" w:rsidRDefault="007F362C" w:rsidP="00E13E02">
      <w:pPr>
        <w:pStyle w:val="Ttulo3"/>
      </w:pPr>
      <w:bookmarkStart w:id="8" w:name="_Toc41326746"/>
      <w:bookmarkStart w:id="9" w:name="_Toc44940594"/>
      <w:r w:rsidRPr="00E13E02">
        <w:t>Sistema de información y comunicación interna</w:t>
      </w:r>
      <w:bookmarkEnd w:id="8"/>
      <w:bookmarkEnd w:id="9"/>
      <w:r w:rsidRPr="00E13E02">
        <w:tab/>
      </w:r>
      <w:r w:rsidRPr="00E13E02">
        <w:tab/>
      </w:r>
      <w:r w:rsidRPr="00E13E02">
        <w:tab/>
      </w:r>
    </w:p>
    <w:p w14:paraId="626E49E7" w14:textId="77777777" w:rsidR="007F362C" w:rsidRDefault="007F362C" w:rsidP="007F362C"/>
    <w:p w14:paraId="3C16085F" w14:textId="77777777" w:rsidR="007F362C" w:rsidRPr="000F18A9" w:rsidRDefault="007F362C" w:rsidP="00E13E02">
      <w:pPr>
        <w:pStyle w:val="Ttulo5"/>
      </w:pPr>
      <w:bookmarkStart w:id="10" w:name="_Toc41326747"/>
      <w:r w:rsidRPr="000F18A9">
        <w:t>Gestión de trámites</w:t>
      </w:r>
      <w:bookmarkEnd w:id="10"/>
    </w:p>
    <w:p w14:paraId="344BFC1B" w14:textId="77777777" w:rsidR="007F362C" w:rsidRPr="00BF549F" w:rsidRDefault="007F362C" w:rsidP="007F362C">
      <w:pPr>
        <w:rPr>
          <w:color w:val="auto"/>
        </w:rPr>
      </w:pPr>
      <w:r>
        <w:t>E</w:t>
      </w:r>
      <w:r w:rsidRPr="00BF549F">
        <w:rPr>
          <w:color w:val="auto"/>
        </w:rPr>
        <w:t xml:space="preserve">l diseño deberá contemplar los procedimientos de gestión de </w:t>
      </w:r>
      <w:r w:rsidR="0001733E">
        <w:rPr>
          <w:color w:val="auto"/>
        </w:rPr>
        <w:t xml:space="preserve">los siguientes </w:t>
      </w:r>
      <w:r w:rsidRPr="00BF549F">
        <w:rPr>
          <w:color w:val="auto"/>
        </w:rPr>
        <w:t xml:space="preserve">trámites que emite la SDS: </w:t>
      </w:r>
    </w:p>
    <w:p w14:paraId="6213583F" w14:textId="77777777" w:rsidR="007F362C" w:rsidRPr="00BF549F" w:rsidRDefault="007F362C" w:rsidP="00B94F83">
      <w:pPr>
        <w:pStyle w:val="Prrafodelista"/>
        <w:numPr>
          <w:ilvl w:val="0"/>
          <w:numId w:val="14"/>
        </w:numPr>
      </w:pPr>
      <w:r w:rsidRPr="00BF549F">
        <w:t>Factibilidad Urbana Ambiental</w:t>
      </w:r>
      <w:r>
        <w:t xml:space="preserve"> (FUA)</w:t>
      </w:r>
    </w:p>
    <w:p w14:paraId="1B2D4AD2" w14:textId="77777777" w:rsidR="007F362C" w:rsidRDefault="007F362C" w:rsidP="00B94F83">
      <w:pPr>
        <w:pStyle w:val="Prrafodelista"/>
        <w:numPr>
          <w:ilvl w:val="0"/>
          <w:numId w:val="14"/>
        </w:numPr>
      </w:pPr>
      <w:r w:rsidRPr="00BF549F">
        <w:t xml:space="preserve">Evaluación de la manifestación de impacto ambiental </w:t>
      </w:r>
    </w:p>
    <w:p w14:paraId="339C1D47" w14:textId="77777777" w:rsidR="007F362C" w:rsidRPr="002530B8" w:rsidRDefault="007F362C" w:rsidP="00B94F83">
      <w:pPr>
        <w:pStyle w:val="Prrafodelista"/>
        <w:numPr>
          <w:ilvl w:val="0"/>
          <w:numId w:val="14"/>
        </w:numPr>
      </w:pPr>
      <w:r w:rsidRPr="002530B8">
        <w:t>Emisión de opinión técnica a la SEMARNAT sobre proyectos que solicitan autorización de cambio de uso de suelo en terrenos forestales.</w:t>
      </w:r>
    </w:p>
    <w:p w14:paraId="071BEF1C" w14:textId="77777777" w:rsidR="0001733E" w:rsidRDefault="0001733E" w:rsidP="0001733E"/>
    <w:p w14:paraId="55B0AF21" w14:textId="77777777" w:rsidR="0001733E" w:rsidRDefault="0001733E" w:rsidP="0001733E">
      <w:r>
        <w:t xml:space="preserve">Los funcionarios podrán llevar a cabo las siguientes </w:t>
      </w:r>
      <w:r w:rsidR="0078652E">
        <w:t>acciones</w:t>
      </w:r>
      <w:r>
        <w:t>:</w:t>
      </w:r>
    </w:p>
    <w:p w14:paraId="763B7A66" w14:textId="77777777" w:rsidR="007F362C" w:rsidRPr="003818F9" w:rsidRDefault="007F362C" w:rsidP="00B94F83">
      <w:pPr>
        <w:pStyle w:val="Prrafodelista"/>
        <w:numPr>
          <w:ilvl w:val="0"/>
          <w:numId w:val="15"/>
        </w:numPr>
      </w:pPr>
      <w:r>
        <w:t>D</w:t>
      </w:r>
      <w:r w:rsidRPr="003818F9">
        <w:t xml:space="preserve">ar de alta proyectos a evaluar: </w:t>
      </w:r>
    </w:p>
    <w:p w14:paraId="62D38D18" w14:textId="77777777" w:rsidR="007F362C" w:rsidRPr="003818F9" w:rsidRDefault="007F362C" w:rsidP="00B94F83">
      <w:pPr>
        <w:pStyle w:val="Prrafodelista"/>
        <w:numPr>
          <w:ilvl w:val="1"/>
          <w:numId w:val="15"/>
        </w:numPr>
      </w:pPr>
      <w:r w:rsidRPr="003818F9">
        <w:t>cargar datos del proyecto en un formulario</w:t>
      </w:r>
    </w:p>
    <w:p w14:paraId="68D8BD3D" w14:textId="77777777" w:rsidR="007F362C" w:rsidRPr="00306625" w:rsidRDefault="007F362C" w:rsidP="00B94F83">
      <w:pPr>
        <w:pStyle w:val="Prrafodelista"/>
        <w:numPr>
          <w:ilvl w:val="1"/>
          <w:numId w:val="15"/>
        </w:numPr>
      </w:pPr>
      <w:r w:rsidRPr="00306625">
        <w:t>incluir una interfaz con el sistema de intranet que ya tiene la SDS para las FUA o con el sistema de trámites a nivel estatal - Ecosistema de Gestión Territorial</w:t>
      </w:r>
    </w:p>
    <w:p w14:paraId="5DE0C019" w14:textId="77777777" w:rsidR="007F362C" w:rsidRPr="003818F9" w:rsidRDefault="007F362C" w:rsidP="00B94F83">
      <w:pPr>
        <w:pStyle w:val="Prrafodelista"/>
        <w:numPr>
          <w:ilvl w:val="1"/>
          <w:numId w:val="15"/>
        </w:numPr>
      </w:pPr>
      <w:r w:rsidRPr="003818F9">
        <w:t xml:space="preserve">introducir polígono de proyecto - con cursor o coordenadas </w:t>
      </w:r>
    </w:p>
    <w:p w14:paraId="1236715A" w14:textId="77777777" w:rsidR="007F362C" w:rsidRPr="003818F9" w:rsidRDefault="007F362C" w:rsidP="0001733E"/>
    <w:p w14:paraId="4DA73D3F" w14:textId="77777777" w:rsidR="007F362C" w:rsidRPr="003818F9" w:rsidRDefault="007F362C" w:rsidP="00B94F83">
      <w:pPr>
        <w:pStyle w:val="Prrafodelista"/>
        <w:numPr>
          <w:ilvl w:val="0"/>
          <w:numId w:val="15"/>
        </w:numPr>
      </w:pPr>
      <w:r>
        <w:t>H</w:t>
      </w:r>
      <w:r w:rsidRPr="003818F9">
        <w:t>acer consultas y descarga de información que aplica al proyecto en un machote de opinión técnica prellenado</w:t>
      </w:r>
      <w:r w:rsidR="0001733E">
        <w:t>, de las siguientes fuentes:</w:t>
      </w:r>
    </w:p>
    <w:p w14:paraId="23E57287" w14:textId="77777777" w:rsidR="007F362C" w:rsidRPr="003818F9" w:rsidRDefault="007F362C" w:rsidP="00B94F83">
      <w:pPr>
        <w:pStyle w:val="Prrafodelista"/>
        <w:numPr>
          <w:ilvl w:val="1"/>
          <w:numId w:val="15"/>
        </w:numPr>
      </w:pPr>
      <w:r w:rsidRPr="003818F9">
        <w:t>POETY y otros POE: mapas, bases de datos y criterios de regulación ecológica que aplican al proyecto</w:t>
      </w:r>
    </w:p>
    <w:p w14:paraId="34677A50" w14:textId="77777777" w:rsidR="007F362C" w:rsidRPr="003818F9" w:rsidRDefault="007F362C" w:rsidP="00B94F83">
      <w:pPr>
        <w:pStyle w:val="Prrafodelista"/>
        <w:numPr>
          <w:ilvl w:val="1"/>
          <w:numId w:val="15"/>
        </w:numPr>
      </w:pPr>
      <w:r w:rsidRPr="003818F9">
        <w:t>Repositorio de mapas y bases de datos de otras fuentes disponibles en la SDS (ANP, cenotes, PDU, atlas de riesgo, INEGI, etc.</w:t>
      </w:r>
    </w:p>
    <w:p w14:paraId="00CC1DAB" w14:textId="77777777" w:rsidR="007F362C" w:rsidRPr="003818F9" w:rsidRDefault="007F362C" w:rsidP="00B94F83">
      <w:pPr>
        <w:pStyle w:val="Prrafodelista"/>
        <w:numPr>
          <w:ilvl w:val="1"/>
          <w:numId w:val="15"/>
        </w:numPr>
      </w:pPr>
      <w:r w:rsidRPr="003818F9">
        <w:lastRenderedPageBreak/>
        <w:t xml:space="preserve">Interfaz para jalar datos de otras bases de datos, </w:t>
      </w:r>
      <w:proofErr w:type="spellStart"/>
      <w:r w:rsidRPr="003818F9">
        <w:t>p.e</w:t>
      </w:r>
      <w:proofErr w:type="spellEnd"/>
      <w:r w:rsidRPr="003818F9">
        <w:t>. UNAM, CONABIO, CONAFOR, INECC, etc.</w:t>
      </w:r>
    </w:p>
    <w:p w14:paraId="319ACAFD" w14:textId="77777777" w:rsidR="007F362C" w:rsidRPr="003818F9" w:rsidRDefault="007F362C" w:rsidP="00B94F83">
      <w:pPr>
        <w:pStyle w:val="Prrafodelista"/>
        <w:numPr>
          <w:ilvl w:val="1"/>
          <w:numId w:val="15"/>
        </w:numPr>
      </w:pPr>
      <w:r w:rsidRPr="003818F9">
        <w:t>Catálogo de impactos / condicionantes que se integre con base en la experiencia de todos los evaluadores de la SDS</w:t>
      </w:r>
    </w:p>
    <w:p w14:paraId="1A6A29A6" w14:textId="77777777" w:rsidR="007F362C" w:rsidRPr="003818F9" w:rsidRDefault="007F362C" w:rsidP="00B94F83">
      <w:pPr>
        <w:pStyle w:val="Prrafodelista"/>
        <w:numPr>
          <w:ilvl w:val="1"/>
          <w:numId w:val="15"/>
        </w:numPr>
      </w:pPr>
      <w:r w:rsidRPr="003818F9">
        <w:t>Repositorio de proyectos autorizados para analizar impactos acumulativos (éste se tendrá que ir generando una vez que se opere el sistema)</w:t>
      </w:r>
    </w:p>
    <w:p w14:paraId="75CC8D32" w14:textId="77777777" w:rsidR="007F362C" w:rsidRPr="003818F9" w:rsidRDefault="007F362C" w:rsidP="0001733E"/>
    <w:p w14:paraId="4351AF16" w14:textId="77777777" w:rsidR="007F362C" w:rsidRPr="003818F9" w:rsidRDefault="007F362C" w:rsidP="00B94F83">
      <w:pPr>
        <w:pStyle w:val="Prrafodelista"/>
        <w:numPr>
          <w:ilvl w:val="0"/>
          <w:numId w:val="15"/>
        </w:numPr>
      </w:pPr>
      <w:r>
        <w:t>Generar un</w:t>
      </w:r>
      <w:r w:rsidRPr="003818F9">
        <w:t xml:space="preserve"> repositorio de las opiniones técnicas</w:t>
      </w:r>
      <w:r w:rsidRPr="008622CA">
        <w:t xml:space="preserve"> </w:t>
      </w:r>
      <w:r w:rsidR="0001733E">
        <w:t>que servirá como insumo de</w:t>
      </w:r>
      <w:r w:rsidRPr="008622CA">
        <w:t xml:space="preserve">l </w:t>
      </w:r>
      <w:r>
        <w:t>S</w:t>
      </w:r>
      <w:r w:rsidRPr="008622CA">
        <w:t xml:space="preserve">istema de monitoreo y </w:t>
      </w:r>
      <w:r w:rsidRPr="00F63B5C">
        <w:rPr>
          <w:color w:val="auto"/>
        </w:rPr>
        <w:t>evaluación</w:t>
      </w:r>
      <w:r w:rsidR="00F63B5C" w:rsidRPr="00F63B5C">
        <w:rPr>
          <w:color w:val="auto"/>
        </w:rPr>
        <w:t xml:space="preserve"> (</w:t>
      </w:r>
      <w:r w:rsidR="0001733E" w:rsidRPr="00F63B5C">
        <w:rPr>
          <w:color w:val="auto"/>
        </w:rPr>
        <w:t>***</w:t>
      </w:r>
      <w:r w:rsidR="00F63B5C" w:rsidRPr="00F63B5C">
        <w:rPr>
          <w:color w:val="auto"/>
        </w:rPr>
        <w:t xml:space="preserve"> insumo para sistema de monitoreo)</w:t>
      </w:r>
    </w:p>
    <w:p w14:paraId="2FB6C139" w14:textId="77777777" w:rsidR="007F362C" w:rsidRPr="003818F9" w:rsidRDefault="007F362C" w:rsidP="00B94F83">
      <w:pPr>
        <w:pStyle w:val="Prrafodelista"/>
        <w:numPr>
          <w:ilvl w:val="1"/>
          <w:numId w:val="15"/>
        </w:numPr>
      </w:pPr>
      <w:r w:rsidRPr="003818F9">
        <w:t xml:space="preserve">llevar </w:t>
      </w:r>
      <w:r w:rsidR="0001733E">
        <w:t xml:space="preserve">registro </w:t>
      </w:r>
      <w:r w:rsidRPr="003818F9">
        <w:t>de proyectos con opiniones positivas, negativas o que quedaron inconclusas</w:t>
      </w:r>
    </w:p>
    <w:p w14:paraId="111F8692" w14:textId="77777777" w:rsidR="007F362C" w:rsidRPr="005B37AE" w:rsidRDefault="007F362C" w:rsidP="00B94F83">
      <w:pPr>
        <w:pStyle w:val="Prrafodelista"/>
        <w:numPr>
          <w:ilvl w:val="1"/>
          <w:numId w:val="15"/>
        </w:numPr>
      </w:pPr>
      <w:r w:rsidRPr="005B37AE">
        <w:t xml:space="preserve">hacer una base de datos con información clave de los proyectos autorizados (por ejemplo: superficie autorizada de cambio de uso de suelo en terrenos con vegetación forestal, volumen de agua utilizado, generación de residuos – información que se obtenga de las MIA) que sirva para generar indicadores de los impactos en el territorio </w:t>
      </w:r>
    </w:p>
    <w:p w14:paraId="017A40DF" w14:textId="77777777" w:rsidR="007F362C" w:rsidRPr="00306625" w:rsidRDefault="007F362C" w:rsidP="0001733E">
      <w:pPr>
        <w:ind w:left="1418"/>
      </w:pPr>
      <w:r w:rsidRPr="00306625">
        <w:t xml:space="preserve">SDS podría hacer gestión con </w:t>
      </w:r>
      <w:r w:rsidR="0001733E">
        <w:t>los gobiernos municipales</w:t>
      </w:r>
      <w:r w:rsidRPr="00306625">
        <w:t xml:space="preserve"> y </w:t>
      </w:r>
      <w:r w:rsidR="0001733E">
        <w:t xml:space="preserve">la </w:t>
      </w:r>
      <w:r w:rsidRPr="00306625">
        <w:t xml:space="preserve">SEMARNAT para </w:t>
      </w:r>
      <w:r w:rsidR="00F63B5C">
        <w:t>evaluar</w:t>
      </w:r>
      <w:r w:rsidRPr="00306625">
        <w:t xml:space="preserve"> la posibilidad d</w:t>
      </w:r>
      <w:r>
        <w:t xml:space="preserve">e tener registro de </w:t>
      </w:r>
      <w:r w:rsidRPr="00306625">
        <w:t>las autorizaciones que ellos emiten.</w:t>
      </w:r>
    </w:p>
    <w:p w14:paraId="4A175678" w14:textId="77777777" w:rsidR="007F362C" w:rsidRPr="00C250A5" w:rsidRDefault="007F362C" w:rsidP="0001733E">
      <w:pPr>
        <w:rPr>
          <w:rFonts w:asciiTheme="minorHAnsi" w:hAnsiTheme="minorHAnsi" w:cstheme="minorHAnsi"/>
          <w:bCs/>
          <w:color w:val="92D050"/>
          <w:sz w:val="22"/>
        </w:rPr>
      </w:pPr>
    </w:p>
    <w:p w14:paraId="7C5D20EB" w14:textId="77777777" w:rsidR="007F362C" w:rsidRDefault="007F362C" w:rsidP="00E13E02">
      <w:pPr>
        <w:pStyle w:val="Ttulo5"/>
        <w:rPr>
          <w:rFonts w:asciiTheme="minorHAnsi" w:hAnsiTheme="minorHAnsi" w:cstheme="minorHAnsi"/>
        </w:rPr>
      </w:pPr>
      <w:bookmarkStart w:id="11" w:name="_Toc41326748"/>
      <w:r>
        <w:rPr>
          <w:lang w:val="es-ES"/>
        </w:rPr>
        <w:t>Manejo del s</w:t>
      </w:r>
      <w:r w:rsidRPr="006A58A7">
        <w:rPr>
          <w:lang w:val="es-ES"/>
        </w:rPr>
        <w:t>istema de monitoreo y evaluación</w:t>
      </w:r>
      <w:bookmarkEnd w:id="11"/>
      <w:r>
        <w:rPr>
          <w:rFonts w:asciiTheme="minorHAnsi" w:hAnsiTheme="minorHAnsi" w:cstheme="minorHAnsi"/>
        </w:rPr>
        <w:t xml:space="preserve"> </w:t>
      </w:r>
    </w:p>
    <w:p w14:paraId="1BC4CF2F" w14:textId="77777777" w:rsidR="00376FD4" w:rsidRDefault="00376FD4" w:rsidP="007F362C">
      <w:pPr>
        <w:pStyle w:val="NormalWeb"/>
        <w:keepLines/>
        <w:spacing w:before="0" w:beforeAutospacing="0" w:after="0" w:afterAutospacing="0"/>
        <w:jc w:val="both"/>
        <w:rPr>
          <w:rFonts w:asciiTheme="minorHAnsi" w:hAnsiTheme="minorHAnsi" w:cstheme="minorHAnsi"/>
          <w:bCs/>
          <w:sz w:val="22"/>
          <w:szCs w:val="22"/>
        </w:rPr>
      </w:pPr>
    </w:p>
    <w:p w14:paraId="684D02A2" w14:textId="77777777" w:rsidR="007F362C" w:rsidRDefault="007F362C" w:rsidP="00376FD4">
      <w:r>
        <w:t>En este módulo se deberá procesar la información que se requiere para alimentar el sistema de monitoreo del POETY</w:t>
      </w:r>
      <w:r w:rsidR="00B32A14">
        <w:t xml:space="preserve"> que se publique en la bitácora ambiental</w:t>
      </w:r>
      <w:r>
        <w:t xml:space="preserve">. </w:t>
      </w:r>
    </w:p>
    <w:p w14:paraId="6D6AE268" w14:textId="77777777" w:rsidR="0078652E" w:rsidRDefault="0078652E" w:rsidP="0078652E">
      <w:r>
        <w:t>Los funcionarios podrán llevar a cabo las siguientes acciones:</w:t>
      </w:r>
    </w:p>
    <w:p w14:paraId="387C9CA7" w14:textId="77777777" w:rsidR="007F362C" w:rsidRPr="00E905BF" w:rsidRDefault="007F362C" w:rsidP="00B94F83">
      <w:pPr>
        <w:pStyle w:val="Prrafodelista"/>
        <w:numPr>
          <w:ilvl w:val="0"/>
          <w:numId w:val="16"/>
        </w:numPr>
      </w:pPr>
      <w:r w:rsidRPr="00E905BF">
        <w:t>Integrar la información que se requiere para calcular valores de los indicadores</w:t>
      </w:r>
      <w:r>
        <w:t xml:space="preserve"> generados en la actualización del POETY</w:t>
      </w:r>
      <w:r w:rsidR="0078652E">
        <w:t>. Para ello se deberá contar con las interfases necesarias para que puedan tener acceso a las siguientes fuentes de información:</w:t>
      </w:r>
    </w:p>
    <w:p w14:paraId="1F9289A9" w14:textId="77777777" w:rsidR="007F362C" w:rsidRPr="00E905BF" w:rsidRDefault="007F362C" w:rsidP="00B94F83">
      <w:pPr>
        <w:pStyle w:val="Prrafodelista"/>
        <w:numPr>
          <w:ilvl w:val="1"/>
          <w:numId w:val="16"/>
        </w:numPr>
      </w:pPr>
      <w:r>
        <w:t>bancos</w:t>
      </w:r>
      <w:r w:rsidRPr="00E905BF">
        <w:t xml:space="preserve"> de datos de otros programas de la SDS (estrategia de transversalidad) por ejemplo, con sistema de evaluación de calidad del agua</w:t>
      </w:r>
    </w:p>
    <w:p w14:paraId="53B7EDD0" w14:textId="77777777" w:rsidR="007F362C" w:rsidRPr="00E905BF" w:rsidRDefault="007F362C" w:rsidP="00B94F83">
      <w:pPr>
        <w:pStyle w:val="Prrafodelista"/>
        <w:numPr>
          <w:ilvl w:val="1"/>
          <w:numId w:val="16"/>
        </w:numPr>
      </w:pPr>
      <w:r>
        <w:t>bancos</w:t>
      </w:r>
      <w:r w:rsidRPr="00E905BF">
        <w:t xml:space="preserve"> de datos de otras dependencias del gobierno estatal (Ecosistema de Gestión Territorial</w:t>
      </w:r>
      <w:r>
        <w:t>-proyecto OCDE</w:t>
      </w:r>
      <w:r w:rsidRPr="00E905BF">
        <w:t>)</w:t>
      </w:r>
    </w:p>
    <w:p w14:paraId="522B2119" w14:textId="77777777" w:rsidR="007F362C" w:rsidRPr="00E905BF" w:rsidRDefault="007F362C" w:rsidP="00B94F83">
      <w:pPr>
        <w:pStyle w:val="Prrafodelista"/>
        <w:numPr>
          <w:ilvl w:val="1"/>
          <w:numId w:val="16"/>
        </w:numPr>
      </w:pPr>
      <w:r>
        <w:t>bancos</w:t>
      </w:r>
      <w:r w:rsidRPr="00E905BF">
        <w:t xml:space="preserve"> de dato de los gobiernos federal y munici</w:t>
      </w:r>
      <w:r>
        <w:t>p</w:t>
      </w:r>
      <w:r w:rsidRPr="00E905BF">
        <w:t>ales</w:t>
      </w:r>
    </w:p>
    <w:p w14:paraId="5BA1A26F" w14:textId="77777777" w:rsidR="007F362C" w:rsidRPr="00E905BF" w:rsidRDefault="007F362C" w:rsidP="00B94F83">
      <w:pPr>
        <w:pStyle w:val="Prrafodelista"/>
        <w:numPr>
          <w:ilvl w:val="1"/>
          <w:numId w:val="16"/>
        </w:numPr>
      </w:pPr>
      <w:r>
        <w:t>bancos</w:t>
      </w:r>
      <w:r w:rsidRPr="00E905BF">
        <w:t xml:space="preserve"> de datos </w:t>
      </w:r>
      <w:r>
        <w:t xml:space="preserve">de instituciones </w:t>
      </w:r>
      <w:r w:rsidRPr="00E905BF">
        <w:t>académic</w:t>
      </w:r>
      <w:r>
        <w:t>a</w:t>
      </w:r>
      <w:r w:rsidRPr="00E905BF">
        <w:t xml:space="preserve">s </w:t>
      </w:r>
    </w:p>
    <w:p w14:paraId="62E15ACF" w14:textId="77777777" w:rsidR="007F362C" w:rsidRPr="006D2886" w:rsidRDefault="007F362C" w:rsidP="00376FD4">
      <w:pPr>
        <w:rPr>
          <w:color w:val="F79646" w:themeColor="accent6"/>
        </w:rPr>
      </w:pPr>
    </w:p>
    <w:p w14:paraId="7A6592E9" w14:textId="77777777" w:rsidR="007F362C" w:rsidRPr="00306625" w:rsidRDefault="007F362C" w:rsidP="00B94F83">
      <w:pPr>
        <w:pStyle w:val="Prrafodelista"/>
        <w:numPr>
          <w:ilvl w:val="0"/>
          <w:numId w:val="16"/>
        </w:numPr>
      </w:pPr>
      <w:r w:rsidRPr="00306625">
        <w:t>Dar seguimiento a proyectos estratégicos – federales y estatales prioritarios</w:t>
      </w:r>
    </w:p>
    <w:p w14:paraId="25C1DB13" w14:textId="77777777" w:rsidR="007F362C" w:rsidRPr="0078652E" w:rsidRDefault="0078652E" w:rsidP="0078652E">
      <w:pPr>
        <w:pStyle w:val="Prrafodelista"/>
        <w:numPr>
          <w:ilvl w:val="0"/>
          <w:numId w:val="0"/>
        </w:numPr>
        <w:ind w:left="1174"/>
      </w:pPr>
      <w:r>
        <w:t xml:space="preserve">Se podrán generar </w:t>
      </w:r>
      <w:r w:rsidR="007F362C" w:rsidRPr="001C258F">
        <w:t xml:space="preserve">indicadores de sostenibilidad </w:t>
      </w:r>
      <w:r>
        <w:t>para poner evaluar estos proyectos</w:t>
      </w:r>
    </w:p>
    <w:p w14:paraId="18FE2712" w14:textId="77777777" w:rsidR="007F362C" w:rsidRDefault="007F362C" w:rsidP="00376FD4"/>
    <w:p w14:paraId="692D95BC" w14:textId="77777777" w:rsidR="007F362C" w:rsidRPr="00F63B5C" w:rsidRDefault="007F362C" w:rsidP="00B94F83">
      <w:pPr>
        <w:pStyle w:val="Prrafodelista"/>
        <w:numPr>
          <w:ilvl w:val="0"/>
          <w:numId w:val="16"/>
        </w:numPr>
        <w:rPr>
          <w:color w:val="auto"/>
        </w:rPr>
      </w:pPr>
      <w:r w:rsidRPr="00F63B5C">
        <w:rPr>
          <w:color w:val="auto"/>
        </w:rPr>
        <w:t>Dar seguimiento a proyectos autorizados</w:t>
      </w:r>
      <w:r w:rsidR="004B1A77" w:rsidRPr="00F63B5C">
        <w:rPr>
          <w:color w:val="auto"/>
        </w:rPr>
        <w:t>,</w:t>
      </w:r>
      <w:r w:rsidR="0078652E" w:rsidRPr="00F63B5C">
        <w:rPr>
          <w:color w:val="auto"/>
        </w:rPr>
        <w:t xml:space="preserve"> utilizando la información que se registra como parte de la gestión de trámites</w:t>
      </w:r>
      <w:r w:rsidRPr="00F63B5C">
        <w:rPr>
          <w:color w:val="auto"/>
        </w:rPr>
        <w:t xml:space="preserve">*** </w:t>
      </w:r>
    </w:p>
    <w:p w14:paraId="14D62FFB" w14:textId="77777777" w:rsidR="00B32A14" w:rsidRDefault="00B32A14" w:rsidP="00B32A14">
      <w:pPr>
        <w:ind w:left="720" w:hanging="360"/>
      </w:pPr>
      <w:r>
        <w:lastRenderedPageBreak/>
        <w:tab/>
      </w:r>
      <w:r>
        <w:tab/>
      </w:r>
      <w:r>
        <w:tab/>
      </w:r>
      <w:r w:rsidR="004B1A77">
        <w:t>Con base en esta información se podrán:</w:t>
      </w:r>
    </w:p>
    <w:p w14:paraId="77FB6C20" w14:textId="77777777" w:rsidR="007F362C" w:rsidRDefault="007F362C" w:rsidP="00B94F83">
      <w:pPr>
        <w:pStyle w:val="Prrafodelista"/>
        <w:numPr>
          <w:ilvl w:val="1"/>
          <w:numId w:val="16"/>
        </w:numPr>
      </w:pPr>
      <w:r w:rsidRPr="00847A0A">
        <w:t>ubicar espacialmente los proyectos y visualizar en un mapa</w:t>
      </w:r>
      <w:r w:rsidR="00B32A14">
        <w:t xml:space="preserve">, incluyendo la posibilidad de acceder los </w:t>
      </w:r>
      <w:r w:rsidRPr="00EA6C8B">
        <w:t>resolutivos</w:t>
      </w:r>
      <w:r w:rsidR="00B32A14">
        <w:t xml:space="preserve"> correspondientes</w:t>
      </w:r>
    </w:p>
    <w:p w14:paraId="036FED75" w14:textId="77777777" w:rsidR="007F362C" w:rsidRPr="00EA6C8B" w:rsidRDefault="007F362C" w:rsidP="00B94F83">
      <w:pPr>
        <w:pStyle w:val="Prrafodelista"/>
        <w:numPr>
          <w:ilvl w:val="1"/>
          <w:numId w:val="16"/>
        </w:numPr>
      </w:pPr>
      <w:r w:rsidRPr="00EA6C8B">
        <w:t xml:space="preserve">generar indicadores de los impactos </w:t>
      </w:r>
      <w:r w:rsidR="00B32A14">
        <w:t xml:space="preserve">que tienen los proyectos </w:t>
      </w:r>
      <w:r w:rsidRPr="00EA6C8B">
        <w:t>en el territorio</w:t>
      </w:r>
      <w:r w:rsidR="00B32A14">
        <w:t>,</w:t>
      </w:r>
      <w:r w:rsidRPr="00EA6C8B">
        <w:t xml:space="preserve"> </w:t>
      </w:r>
      <w:r w:rsidR="00B32A14">
        <w:t>con base en la información de la manifestación de impacto ambiental</w:t>
      </w:r>
    </w:p>
    <w:p w14:paraId="77F54F48" w14:textId="77777777" w:rsidR="007F362C" w:rsidRPr="0078652E" w:rsidRDefault="00B32A14" w:rsidP="00B94F83">
      <w:pPr>
        <w:pStyle w:val="Prrafodelista"/>
        <w:numPr>
          <w:ilvl w:val="1"/>
          <w:numId w:val="16"/>
        </w:numPr>
        <w:rPr>
          <w:color w:val="auto"/>
        </w:rPr>
      </w:pPr>
      <w:r>
        <w:rPr>
          <w:color w:val="auto"/>
        </w:rPr>
        <w:t xml:space="preserve">dar </w:t>
      </w:r>
      <w:r w:rsidR="007F362C" w:rsidRPr="0078652E">
        <w:rPr>
          <w:color w:val="auto"/>
        </w:rPr>
        <w:t>seguimiento de condicionantes (se podría tener una interfaz en la que los promoventes suban reportes de los programas que se establecieron en las condicionantes, por ejemplo, monitoreo de calidad de agua en cenotes, etc.)</w:t>
      </w:r>
    </w:p>
    <w:p w14:paraId="18EF7CB0" w14:textId="77777777" w:rsidR="007F362C" w:rsidRPr="005B5862" w:rsidRDefault="007F362C" w:rsidP="00376FD4">
      <w:pPr>
        <w:rPr>
          <w:color w:val="auto"/>
        </w:rPr>
      </w:pPr>
    </w:p>
    <w:p w14:paraId="368F2569" w14:textId="77777777" w:rsidR="001B1F0C" w:rsidRPr="00290913" w:rsidRDefault="001B1F0C" w:rsidP="00290913">
      <w:pPr>
        <w:pStyle w:val="Ttulo2"/>
      </w:pPr>
      <w:bookmarkStart w:id="12" w:name="_Toc44940595"/>
      <w:r w:rsidRPr="00290913">
        <w:t>Identificación de lineamientos institucionales</w:t>
      </w:r>
      <w:bookmarkEnd w:id="12"/>
    </w:p>
    <w:p w14:paraId="2C9AECD6" w14:textId="77777777" w:rsidR="0078259A" w:rsidRDefault="0078259A" w:rsidP="0078259A"/>
    <w:p w14:paraId="4E7C905A" w14:textId="77777777" w:rsidR="00094007" w:rsidRDefault="0078259A" w:rsidP="00072329">
      <w:r>
        <w:t xml:space="preserve">Con el fin de conocer los lineamientos de la </w:t>
      </w:r>
      <w:r w:rsidR="005A3748">
        <w:t xml:space="preserve">SDS </w:t>
      </w:r>
      <w:r>
        <w:t>y la Subsecretaría de Tecnologías de la Información y Comunicaciones (STIC) del Gobierno de Yucatán en materia de informática</w:t>
      </w:r>
      <w:r w:rsidR="00072329">
        <w:t xml:space="preserve"> para considerarlos en el diseño del sistema de conocimiento y soporte geográfico de decisiones para la gestión del POETY, </w:t>
      </w:r>
      <w:r w:rsidRPr="00072329">
        <w:t>se llevaron a cabo cuatro reuniones virtuales con 28 de abril, 1, 8 y 11 de junio con los siguientes funcionarios</w:t>
      </w:r>
      <w:r w:rsidR="00BB0CAC">
        <w:t>:</w:t>
      </w:r>
    </w:p>
    <w:p w14:paraId="1BBAB8E5" w14:textId="77777777" w:rsidR="00BB0CAC" w:rsidRDefault="00BB0CAC" w:rsidP="00BB0CAC">
      <w:pPr>
        <w:pStyle w:val="Prrafodelista"/>
        <w:numPr>
          <w:ilvl w:val="0"/>
          <w:numId w:val="16"/>
        </w:numPr>
      </w:pPr>
      <w:r>
        <w:t xml:space="preserve">Sara </w:t>
      </w:r>
      <w:proofErr w:type="spellStart"/>
      <w:r>
        <w:t>Hernilda</w:t>
      </w:r>
      <w:proofErr w:type="spellEnd"/>
      <w:r>
        <w:t xml:space="preserve"> Aguilar Castillejos, </w:t>
      </w:r>
      <w:proofErr w:type="gramStart"/>
      <w:r>
        <w:t>Jefe</w:t>
      </w:r>
      <w:proofErr w:type="gramEnd"/>
      <w:r>
        <w:t xml:space="preserve"> del Departamento de Ordenamiento Ecológico Territorial, SDS</w:t>
      </w:r>
    </w:p>
    <w:p w14:paraId="6553E7C1" w14:textId="77777777" w:rsidR="00BB0CAC" w:rsidRDefault="00BB0CAC" w:rsidP="00BB0CAC">
      <w:pPr>
        <w:pStyle w:val="Prrafodelista"/>
        <w:numPr>
          <w:ilvl w:val="0"/>
          <w:numId w:val="16"/>
        </w:numPr>
      </w:pPr>
      <w:r>
        <w:t>Andrés Sierra Gómez, Jefe de Departamento de Geoestadística y Proyectos, SDS</w:t>
      </w:r>
    </w:p>
    <w:p w14:paraId="5EEECAA7" w14:textId="77777777" w:rsidR="00BB0CAC" w:rsidRDefault="00BB0CAC" w:rsidP="00BB0CAC">
      <w:pPr>
        <w:pStyle w:val="Prrafodelista"/>
        <w:numPr>
          <w:ilvl w:val="0"/>
          <w:numId w:val="16"/>
        </w:numPr>
      </w:pPr>
      <w:r>
        <w:t xml:space="preserve">Carlos Antonio </w:t>
      </w:r>
      <w:proofErr w:type="spellStart"/>
      <w:r>
        <w:t>Varguez</w:t>
      </w:r>
      <w:proofErr w:type="spellEnd"/>
      <w:r>
        <w:t>, Enlace de informática, SDS</w:t>
      </w:r>
    </w:p>
    <w:p w14:paraId="09E145F5" w14:textId="77777777" w:rsidR="00BB0CAC" w:rsidRPr="00072329" w:rsidRDefault="00BB0CAC" w:rsidP="00BB0CAC">
      <w:pPr>
        <w:pStyle w:val="Prrafodelista"/>
        <w:numPr>
          <w:ilvl w:val="0"/>
          <w:numId w:val="16"/>
        </w:numPr>
      </w:pPr>
      <w:r>
        <w:t>David Mex, Director de Estrategia de Datos, STIC</w:t>
      </w:r>
    </w:p>
    <w:p w14:paraId="224580F4" w14:textId="77777777" w:rsidR="007F057E" w:rsidRDefault="007F057E" w:rsidP="007F057E">
      <w:r>
        <w:t xml:space="preserve">Como resultado de las reuniones se acordó que el diseño y el desarrollo del sistema debe </w:t>
      </w:r>
      <w:r w:rsidR="00E40926">
        <w:t>alinearse con el proyecto de la OCDE que coordina la STIC para desarrollar una plataforma para la gestión de trámites y el Ecosistema Georreferenciado del Estado de Yucatán (EGEY)</w:t>
      </w:r>
    </w:p>
    <w:p w14:paraId="5F70C5EA" w14:textId="77777777" w:rsidR="00370C49" w:rsidRPr="00370C49" w:rsidRDefault="00370C49" w:rsidP="00370C49">
      <w:r>
        <w:t>En el caso de la SDS el sistema de gestión de trámites automatizará los procedimientos de evaluación de impacto ambiental, factibilidad urbana ambiental y licencia ambiental única. El sistema está</w:t>
      </w:r>
      <w:r w:rsidRPr="00370C49">
        <w:t xml:space="preserve"> </w:t>
      </w:r>
      <w:r>
        <w:t>acoplado con el EGEY en el que los</w:t>
      </w:r>
      <w:r w:rsidRPr="00370C49">
        <w:t xml:space="preserve"> funcionarios p</w:t>
      </w:r>
      <w:r>
        <w:t>odrán</w:t>
      </w:r>
      <w:r w:rsidRPr="00370C49">
        <w:t xml:space="preserve"> consultar información para hacer sus opiniones y subir la información que se genera en la dependencia.</w:t>
      </w:r>
    </w:p>
    <w:p w14:paraId="04658178" w14:textId="77777777" w:rsidR="00370C49" w:rsidRDefault="00370C49" w:rsidP="00370C49">
      <w:r>
        <w:t xml:space="preserve"> </w:t>
      </w:r>
      <w:r w:rsidR="00734702">
        <w:t>Considerando este avance, se</w:t>
      </w:r>
      <w:r>
        <w:t xml:space="preserve"> </w:t>
      </w:r>
      <w:r w:rsidR="00734702">
        <w:t>acordó</w:t>
      </w:r>
      <w:r>
        <w:t xml:space="preserve"> que el componente de información y comunicación interna que propuso LANCIS para el sistema de conocimiento del POETY, ya está contemplado en el proyecto de la OCDE, en términos del desarrollo de las plataformas. </w:t>
      </w:r>
    </w:p>
    <w:p w14:paraId="45249BCE" w14:textId="77777777" w:rsidR="00734702" w:rsidRDefault="00734702" w:rsidP="00734702">
      <w:r>
        <w:t xml:space="preserve">Para este componente el papel del LANCIS se limitará a apoyar a la SDS en la generación de información que permita fortalecer el sustento técnico de las opiniones. Esto podrá incluir la integración de un catálogo de impactos y condicionantes con base en la experiencia de los evaluadores de proyectos en SDS, la definición de indicadores, el uso de la información de reportes de condicionantes para evaluar pertinencia de condicionantes, entre otros. Esta información podrá integrarse posteriormente al sistema de la STIC. Asimismo, una vez que se actualice el POETY se podrán incorporar en el EGEY los criterios de regulación ecológica e indicadores de cambios en el territorio para evaluar el desempeño del POETY. </w:t>
      </w:r>
    </w:p>
    <w:p w14:paraId="287A050E" w14:textId="77777777" w:rsidR="00F326EF" w:rsidRDefault="0004233C" w:rsidP="00F326EF">
      <w:r>
        <w:t>Debido a que e</w:t>
      </w:r>
      <w:r w:rsidR="00734702">
        <w:t>l componente de la bitácora ambiental no está considerado en los alcances del sistema que desarrolla STIC</w:t>
      </w:r>
      <w:r>
        <w:t xml:space="preserve">, se acordó que LANCIS diseñará y desarrollará la bitácora ambiental. Esto incluye, definir </w:t>
      </w:r>
      <w:r>
        <w:lastRenderedPageBreak/>
        <w:t xml:space="preserve">la estructura del sitio web (contenido) y programar la aplicación, considerando las especificaciones técnicas </w:t>
      </w:r>
      <w:r w:rsidR="00F326EF">
        <w:t>que proporcionó la STIC:</w:t>
      </w:r>
    </w:p>
    <w:p w14:paraId="6C20AE0B" w14:textId="77777777" w:rsidR="00F326EF" w:rsidRDefault="00F326EF" w:rsidP="00E52B8A">
      <w:pPr>
        <w:pStyle w:val="Prrafodelista"/>
        <w:numPr>
          <w:ilvl w:val="0"/>
          <w:numId w:val="16"/>
        </w:numPr>
        <w:contextualSpacing w:val="0"/>
      </w:pPr>
      <w:r>
        <w:t>Guía de estilos para el diseño de páginas web</w:t>
      </w:r>
    </w:p>
    <w:p w14:paraId="3CC1D288" w14:textId="77777777" w:rsidR="00F326EF" w:rsidRDefault="00F326EF" w:rsidP="00E52B8A">
      <w:pPr>
        <w:pStyle w:val="Prrafodelista"/>
        <w:numPr>
          <w:ilvl w:val="0"/>
          <w:numId w:val="16"/>
        </w:numPr>
        <w:contextualSpacing w:val="0"/>
      </w:pPr>
      <w:r>
        <w:t>Lineamientos de trabajo web</w:t>
      </w:r>
    </w:p>
    <w:p w14:paraId="72B69308" w14:textId="77777777" w:rsidR="00F326EF" w:rsidRDefault="00F326EF" w:rsidP="00E52B8A">
      <w:pPr>
        <w:pStyle w:val="Prrafodelista"/>
        <w:numPr>
          <w:ilvl w:val="0"/>
          <w:numId w:val="16"/>
        </w:numPr>
        <w:contextualSpacing w:val="0"/>
      </w:pPr>
      <w:r>
        <w:t>Políticas de bases de datos para terceros</w:t>
      </w:r>
    </w:p>
    <w:p w14:paraId="61337BC3" w14:textId="77777777" w:rsidR="00F326EF" w:rsidRDefault="00F326EF" w:rsidP="00E52B8A">
      <w:pPr>
        <w:pStyle w:val="Prrafodelista"/>
        <w:numPr>
          <w:ilvl w:val="0"/>
          <w:numId w:val="16"/>
        </w:numPr>
        <w:contextualSpacing w:val="0"/>
      </w:pPr>
      <w:r>
        <w:t>Políticas para bases de datos geoespaciales</w:t>
      </w:r>
    </w:p>
    <w:p w14:paraId="0F1FCA60" w14:textId="77777777" w:rsidR="00F326EF" w:rsidRDefault="00F326EF" w:rsidP="00E52B8A">
      <w:pPr>
        <w:pStyle w:val="Prrafodelista"/>
        <w:numPr>
          <w:ilvl w:val="0"/>
          <w:numId w:val="16"/>
        </w:numPr>
        <w:contextualSpacing w:val="0"/>
      </w:pPr>
      <w:r>
        <w:t>Procedimiento de entrega de documentos de base de datos para terceros</w:t>
      </w:r>
    </w:p>
    <w:p w14:paraId="51A372E1" w14:textId="77777777" w:rsidR="00F326EF" w:rsidRDefault="00F326EF" w:rsidP="00E52B8A">
      <w:pPr>
        <w:pStyle w:val="Prrafodelista"/>
        <w:numPr>
          <w:ilvl w:val="0"/>
          <w:numId w:val="16"/>
        </w:numPr>
        <w:contextualSpacing w:val="0"/>
      </w:pPr>
      <w:r>
        <w:t>Recomendaciones de seguridad web para considerar en el desarrollo de la página</w:t>
      </w:r>
    </w:p>
    <w:p w14:paraId="067B0FD0" w14:textId="77777777" w:rsidR="001D77AD" w:rsidRDefault="001D77AD" w:rsidP="001D77AD">
      <w:r>
        <w:t>LANCIS identificará los requerimientos de usabilidad del sistema, de acuerdo con los contenidos de la bitácora ambiental (tamaño de los archivos, número de clic para llegar a la información, visualización en el EGEY y consultas que pueden hacerse y la información que va a obtener el ciudadano).</w:t>
      </w:r>
    </w:p>
    <w:p w14:paraId="3A1A4B85" w14:textId="77777777" w:rsidR="001D77AD" w:rsidRDefault="00110FF8" w:rsidP="001D77AD">
      <w:r>
        <w:t>E</w:t>
      </w:r>
      <w:r w:rsidRPr="00110FF8">
        <w:t>l enlace de informática de la SDS señaló que la bitácora ambiental actual está obsoleta, en cuanto al diseño y la funcionalidad para cargar información de forma dinámica.</w:t>
      </w:r>
      <w:r>
        <w:t xml:space="preserve"> P</w:t>
      </w:r>
      <w:r w:rsidR="001D77AD">
        <w:t xml:space="preserve">ropone que la bitácora ambiental </w:t>
      </w:r>
      <w:r w:rsidR="00126B31">
        <w:t>sea</w:t>
      </w:r>
      <w:r w:rsidR="001D77AD">
        <w:t xml:space="preserve"> una página web dinámica y responsiva (que se pueda consultar desde cualquier dispositivo), que tenga la siguiente estructura:</w:t>
      </w:r>
    </w:p>
    <w:p w14:paraId="1DD0068F" w14:textId="77777777" w:rsidR="0083735C" w:rsidRPr="0083735C" w:rsidRDefault="001D77AD" w:rsidP="00AD4436">
      <w:pPr>
        <w:pStyle w:val="Prrafodelista"/>
        <w:numPr>
          <w:ilvl w:val="0"/>
          <w:numId w:val="17"/>
        </w:numPr>
        <w:ind w:left="714" w:hanging="357"/>
      </w:pPr>
      <w:r>
        <w:t>un panel de administración con usuarios y contraseñas para que los funcionarios de la SDS puedan ir cargando la información que se va generando en la actualización del POETY y su implementación</w:t>
      </w:r>
    </w:p>
    <w:p w14:paraId="50985C3D" w14:textId="77777777" w:rsidR="001D77AD" w:rsidRDefault="0083735C" w:rsidP="0083735C">
      <w:pPr>
        <w:pStyle w:val="Prrafodelista"/>
        <w:numPr>
          <w:ilvl w:val="0"/>
          <w:numId w:val="17"/>
        </w:numPr>
        <w:ind w:left="714" w:hanging="357"/>
      </w:pPr>
      <w:r>
        <w:t xml:space="preserve">el </w:t>
      </w:r>
      <w:r w:rsidR="001D77AD">
        <w:t xml:space="preserve">sistema de información geográfica - una sección en la que se integren al EGEY los insumos cartográficos que se desarrollen en la actualización del POETY para su visualización y para que el ciudadano haga las consultas geoespaciales. </w:t>
      </w:r>
    </w:p>
    <w:p w14:paraId="00176429" w14:textId="77777777" w:rsidR="007F057E" w:rsidRDefault="001D77AD" w:rsidP="001D77AD">
      <w:r>
        <w:t>Las bases de datos generadas en la actualización del POETY deberá</w:t>
      </w:r>
      <w:r w:rsidR="00F326EF">
        <w:t>n</w:t>
      </w:r>
      <w:r>
        <w:t xml:space="preserve"> cumplir los lineamientos de SCTIC y se integrarán al EGEY para que se pueda desplegar la representación visual.</w:t>
      </w:r>
    </w:p>
    <w:p w14:paraId="1C6A1DC3" w14:textId="77777777" w:rsidR="00E40926" w:rsidRDefault="0083735C" w:rsidP="00E40926">
      <w:r>
        <w:t xml:space="preserve">La </w:t>
      </w:r>
      <w:r w:rsidR="00F326EF">
        <w:t xml:space="preserve">SDS solicita que </w:t>
      </w:r>
      <w:r>
        <w:t xml:space="preserve">la bitácora ambiental </w:t>
      </w:r>
      <w:r w:rsidR="00F326EF">
        <w:t>sea una página en la que se puedan cargar los demás ordenamientos ecológicos que haya en el estado.</w:t>
      </w:r>
      <w:r>
        <w:t xml:space="preserve"> </w:t>
      </w:r>
      <w:r w:rsidR="001D77AD" w:rsidRPr="001D77AD">
        <w:t xml:space="preserve">Sobre </w:t>
      </w:r>
      <w:r>
        <w:t>esta propuesta</w:t>
      </w:r>
      <w:r w:rsidR="001D77AD" w:rsidRPr="001D77AD">
        <w:t xml:space="preserve"> </w:t>
      </w:r>
      <w:r>
        <w:t>se acordó</w:t>
      </w:r>
      <w:r w:rsidR="001D77AD" w:rsidRPr="001D77AD">
        <w:t xml:space="preserve"> desarrollar conjuntamente una guía de requisitos para que</w:t>
      </w:r>
      <w:r>
        <w:t xml:space="preserve"> la SDS pueda incorporar en la plataforma</w:t>
      </w:r>
      <w:r w:rsidR="001D77AD" w:rsidRPr="001D77AD">
        <w:t xml:space="preserve"> la información de los demás procesos</w:t>
      </w:r>
      <w:r w:rsidR="00213B97">
        <w:t>, ya que el alcance de este proyecto es únicamente en relación con el POETY.</w:t>
      </w:r>
      <w:r w:rsidR="001D77AD" w:rsidRPr="001D77AD">
        <w:t xml:space="preserve"> </w:t>
      </w:r>
    </w:p>
    <w:p w14:paraId="2E048368" w14:textId="77777777" w:rsidR="00E40926" w:rsidRDefault="00E40926" w:rsidP="00E40926"/>
    <w:bookmarkEnd w:id="3"/>
    <w:p w14:paraId="7E31EB6B" w14:textId="77777777" w:rsidR="00F24690" w:rsidRPr="00795AF3" w:rsidRDefault="00F24690" w:rsidP="00A16C56"/>
    <w:p w14:paraId="5C216261" w14:textId="77777777" w:rsidR="00DF4248" w:rsidRDefault="00DF4248" w:rsidP="00DF4248"/>
    <w:p w14:paraId="07C7FC7B" w14:textId="77777777" w:rsidR="00DF4248" w:rsidRDefault="00DF4248" w:rsidP="00DF4248"/>
    <w:sectPr w:rsidR="00DF4248" w:rsidSect="00902A02">
      <w:headerReference w:type="default" r:id="rId16"/>
      <w:pgSz w:w="12240" w:h="15840"/>
      <w:pgMar w:top="1701" w:right="1021" w:bottom="851" w:left="1021" w:header="680"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55080" w14:textId="77777777" w:rsidR="009C33AD" w:rsidRDefault="009C33AD" w:rsidP="00E769BA">
      <w:r>
        <w:separator/>
      </w:r>
    </w:p>
    <w:p w14:paraId="54CDF426" w14:textId="77777777" w:rsidR="009C33AD" w:rsidRDefault="009C33AD"/>
  </w:endnote>
  <w:endnote w:type="continuationSeparator" w:id="0">
    <w:p w14:paraId="60AD1AFE" w14:textId="77777777" w:rsidR="009C33AD" w:rsidRDefault="009C33AD" w:rsidP="00E769BA">
      <w:r>
        <w:continuationSeparator/>
      </w:r>
    </w:p>
    <w:p w14:paraId="6BF15B83" w14:textId="77777777" w:rsidR="009C33AD" w:rsidRDefault="009C33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aPro-Normal">
    <w:altName w:val="Calibri"/>
    <w:panose1 w:val="00000000000000000000"/>
    <w:charset w:val="00"/>
    <w:family w:val="modern"/>
    <w:notTrueType/>
    <w:pitch w:val="variable"/>
    <w:sig w:usb0="800002AF" w:usb1="4000206B" w:usb2="00000000" w:usb3="00000000" w:csb0="0000009F" w:csb1="00000000"/>
  </w:font>
  <w:font w:name="cal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aPro-Bold">
    <w:altName w:val="Calibri"/>
    <w:panose1 w:val="00000000000000000000"/>
    <w:charset w:val="00"/>
    <w:family w:val="modern"/>
    <w:notTrueType/>
    <w:pitch w:val="variable"/>
    <w:sig w:usb0="800002AF" w:usb1="4000606B" w:usb2="00000000" w:usb3="00000000" w:csb0="0000009F" w:csb1="00000000"/>
  </w:font>
  <w:font w:name="Tahoma">
    <w:panose1 w:val="020B0604030504040204"/>
    <w:charset w:val="00"/>
    <w:family w:val="swiss"/>
    <w:pitch w:val="variable"/>
    <w:sig w:usb0="E1002EFF" w:usb1="C000605B" w:usb2="00000029" w:usb3="00000000" w:csb0="000101FF" w:csb1="00000000"/>
  </w:font>
  <w:font w:name="Cronos Pro Light">
    <w:panose1 w:val="020C0402030403020304"/>
    <w:charset w:val="00"/>
    <w:family w:val="swiss"/>
    <w:notTrueType/>
    <w:pitch w:val="variable"/>
    <w:sig w:usb0="A00000AF" w:usb1="5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MetaPro-Book">
    <w:altName w:val="Arial"/>
    <w:panose1 w:val="00000000000000000000"/>
    <w:charset w:val="00"/>
    <w:family w:val="modern"/>
    <w:notTrueType/>
    <w:pitch w:val="variable"/>
    <w:sig w:usb0="800002AF" w:usb1="4000206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414BE" w14:textId="77777777" w:rsidR="009C33AD" w:rsidRPr="0010156F" w:rsidRDefault="009C33AD" w:rsidP="00E769BA">
      <w:pPr>
        <w:rPr>
          <w:sz w:val="16"/>
        </w:rPr>
      </w:pPr>
      <w:r w:rsidRPr="0010156F">
        <w:rPr>
          <w:sz w:val="16"/>
        </w:rPr>
        <w:separator/>
      </w:r>
    </w:p>
    <w:p w14:paraId="7FBC7FA2" w14:textId="77777777" w:rsidR="009C33AD" w:rsidRPr="0010156F" w:rsidRDefault="009C33AD">
      <w:pPr>
        <w:rPr>
          <w:sz w:val="16"/>
        </w:rPr>
      </w:pPr>
    </w:p>
  </w:footnote>
  <w:footnote w:type="continuationSeparator" w:id="0">
    <w:p w14:paraId="32E6EF4A" w14:textId="77777777" w:rsidR="009C33AD" w:rsidRDefault="009C33AD" w:rsidP="00E769BA">
      <w:r>
        <w:continuationSeparator/>
      </w:r>
    </w:p>
    <w:p w14:paraId="6076B722" w14:textId="77777777" w:rsidR="009C33AD" w:rsidRDefault="009C33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204"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57" w:type="dxa"/>
        <w:right w:w="57" w:type="dxa"/>
      </w:tblCellMar>
      <w:tblLook w:val="04A0" w:firstRow="1" w:lastRow="0" w:firstColumn="1" w:lastColumn="0" w:noHBand="0" w:noVBand="1"/>
    </w:tblPr>
    <w:tblGrid>
      <w:gridCol w:w="5669"/>
      <w:gridCol w:w="3855"/>
      <w:gridCol w:w="680"/>
    </w:tblGrid>
    <w:tr w:rsidR="004621CE" w:rsidRPr="001C3CDB" w14:paraId="5E84AB13" w14:textId="77777777" w:rsidTr="00902A02">
      <w:trPr>
        <w:trHeight w:val="340"/>
      </w:trPr>
      <w:tc>
        <w:tcPr>
          <w:tcW w:w="5669" w:type="dxa"/>
          <w:vAlign w:val="center"/>
        </w:tcPr>
        <w:p w14:paraId="0F32FA86" w14:textId="77777777" w:rsidR="004621CE" w:rsidRPr="00294E67" w:rsidRDefault="005D14AE" w:rsidP="005D14AE">
          <w:pPr>
            <w:pStyle w:val="Cornisas"/>
            <w:spacing w:after="0"/>
            <w:rPr>
              <w:color w:val="A6A6A6" w:themeColor="background1" w:themeShade="A6"/>
              <w:sz w:val="17"/>
              <w:szCs w:val="17"/>
            </w:rPr>
          </w:pPr>
          <w:r w:rsidRPr="005D14AE">
            <w:rPr>
              <w:rFonts w:cs="Calibri Light"/>
              <w:bCs/>
            </w:rPr>
            <w:t xml:space="preserve">4. </w:t>
          </w:r>
          <w:r>
            <w:rPr>
              <w:rFonts w:cs="Calibri Light"/>
              <w:bCs/>
            </w:rPr>
            <w:t xml:space="preserve">  </w:t>
          </w:r>
          <w:r w:rsidRPr="005D14AE">
            <w:rPr>
              <w:rFonts w:cs="Calibri Light"/>
              <w:bCs/>
            </w:rPr>
            <w:t>Proyecto del sistema</w:t>
          </w:r>
        </w:p>
      </w:tc>
      <w:tc>
        <w:tcPr>
          <w:tcW w:w="3855" w:type="dxa"/>
          <w:vAlign w:val="center"/>
        </w:tcPr>
        <w:p w14:paraId="31C19AFB" w14:textId="34BDB57C" w:rsidR="004621CE" w:rsidRPr="00294E67" w:rsidRDefault="005D14AE" w:rsidP="005D14AE">
          <w:pPr>
            <w:pStyle w:val="Cornisas"/>
            <w:spacing w:after="0"/>
            <w:rPr>
              <w:color w:val="A6A6A6" w:themeColor="background1" w:themeShade="A6"/>
              <w:sz w:val="17"/>
              <w:szCs w:val="17"/>
            </w:rPr>
          </w:pPr>
          <w:r w:rsidRPr="005D14AE">
            <w:rPr>
              <w:b/>
              <w:color w:val="A6A6A6" w:themeColor="background1" w:themeShade="A6"/>
              <w:sz w:val="17"/>
              <w:szCs w:val="17"/>
            </w:rPr>
            <w:t xml:space="preserve">4.1 </w:t>
          </w:r>
          <w:r w:rsidR="00DE345F" w:rsidRPr="00DE345F">
            <w:rPr>
              <w:b/>
              <w:color w:val="A6A6A6" w:themeColor="background1" w:themeShade="A6"/>
              <w:sz w:val="17"/>
              <w:szCs w:val="17"/>
            </w:rPr>
            <w:t>Necesidades del usuario y otros beneficiarios</w:t>
          </w:r>
        </w:p>
      </w:tc>
      <w:tc>
        <w:tcPr>
          <w:tcW w:w="680" w:type="dxa"/>
          <w:vAlign w:val="center"/>
        </w:tcPr>
        <w:p w14:paraId="6B6360C7" w14:textId="77777777" w:rsidR="004621CE" w:rsidRPr="00294E67" w:rsidRDefault="004621CE" w:rsidP="005D14AE">
          <w:pPr>
            <w:pStyle w:val="Cornisas"/>
            <w:spacing w:after="0"/>
            <w:rPr>
              <w:color w:val="A6A6A6" w:themeColor="background1" w:themeShade="A6"/>
              <w:sz w:val="17"/>
              <w:szCs w:val="17"/>
            </w:rPr>
          </w:pPr>
          <w:r w:rsidRPr="00294E67">
            <w:rPr>
              <w:b/>
              <w:color w:val="A6A6A6" w:themeColor="background1" w:themeShade="A6"/>
              <w:sz w:val="17"/>
              <w:szCs w:val="17"/>
            </w:rPr>
            <w:fldChar w:fldCharType="begin"/>
          </w:r>
          <w:r w:rsidRPr="00294E67">
            <w:rPr>
              <w:b/>
              <w:color w:val="A6A6A6" w:themeColor="background1" w:themeShade="A6"/>
              <w:sz w:val="17"/>
              <w:szCs w:val="17"/>
            </w:rPr>
            <w:instrText>PAGE   \* MERGEFORMAT</w:instrText>
          </w:r>
          <w:r w:rsidRPr="00294E67">
            <w:rPr>
              <w:b/>
              <w:color w:val="A6A6A6" w:themeColor="background1" w:themeShade="A6"/>
              <w:sz w:val="17"/>
              <w:szCs w:val="17"/>
            </w:rPr>
            <w:fldChar w:fldCharType="separate"/>
          </w:r>
          <w:r>
            <w:rPr>
              <w:b/>
              <w:noProof/>
              <w:color w:val="A6A6A6" w:themeColor="background1" w:themeShade="A6"/>
              <w:sz w:val="17"/>
              <w:szCs w:val="17"/>
            </w:rPr>
            <w:t>12</w:t>
          </w:r>
          <w:r w:rsidRPr="00294E67">
            <w:rPr>
              <w:b/>
              <w:color w:val="A6A6A6" w:themeColor="background1" w:themeShade="A6"/>
              <w:sz w:val="17"/>
              <w:szCs w:val="17"/>
            </w:rPr>
            <w:fldChar w:fldCharType="end"/>
          </w:r>
        </w:p>
      </w:tc>
    </w:tr>
  </w:tbl>
  <w:p w14:paraId="22A3F09D" w14:textId="77777777" w:rsidR="004621CE" w:rsidRDefault="004621CE" w:rsidP="00294E67">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E468B8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A97D03"/>
    <w:multiLevelType w:val="hybridMultilevel"/>
    <w:tmpl w:val="4B9AB0E4"/>
    <w:lvl w:ilvl="0" w:tplc="0C0A0001">
      <w:start w:val="1"/>
      <w:numFmt w:val="bullet"/>
      <w:lvlText w:val=""/>
      <w:lvlJc w:val="left"/>
      <w:pPr>
        <w:ind w:left="1174" w:hanging="360"/>
      </w:pPr>
      <w:rPr>
        <w:rFonts w:ascii="Symbol" w:hAnsi="Symbol" w:hint="default"/>
      </w:rPr>
    </w:lvl>
    <w:lvl w:ilvl="1" w:tplc="0C0A0003" w:tentative="1">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2" w15:restartNumberingAfterBreak="0">
    <w:nsid w:val="080844EF"/>
    <w:multiLevelType w:val="hybridMultilevel"/>
    <w:tmpl w:val="404AB598"/>
    <w:lvl w:ilvl="0" w:tplc="0C0A0001">
      <w:start w:val="1"/>
      <w:numFmt w:val="bullet"/>
      <w:lvlText w:val=""/>
      <w:lvlJc w:val="left"/>
      <w:pPr>
        <w:ind w:left="1174" w:hanging="360"/>
      </w:pPr>
      <w:rPr>
        <w:rFonts w:ascii="Symbol" w:hAnsi="Symbol" w:hint="default"/>
      </w:rPr>
    </w:lvl>
    <w:lvl w:ilvl="1" w:tplc="0C0A0003">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3" w15:restartNumberingAfterBreak="0">
    <w:nsid w:val="094B4520"/>
    <w:multiLevelType w:val="hybridMultilevel"/>
    <w:tmpl w:val="851E55E8"/>
    <w:lvl w:ilvl="0" w:tplc="0C0A0001">
      <w:start w:val="1"/>
      <w:numFmt w:val="bullet"/>
      <w:lvlText w:val=""/>
      <w:lvlJc w:val="left"/>
      <w:pPr>
        <w:ind w:left="1174" w:hanging="360"/>
      </w:pPr>
      <w:rPr>
        <w:rFonts w:ascii="Symbol" w:hAnsi="Symbol" w:hint="default"/>
      </w:rPr>
    </w:lvl>
    <w:lvl w:ilvl="1" w:tplc="0C0A0003">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4" w15:restartNumberingAfterBreak="0">
    <w:nsid w:val="16643D02"/>
    <w:multiLevelType w:val="hybridMultilevel"/>
    <w:tmpl w:val="51D6DF5C"/>
    <w:lvl w:ilvl="0" w:tplc="0C0A0001">
      <w:start w:val="1"/>
      <w:numFmt w:val="bullet"/>
      <w:lvlText w:val=""/>
      <w:lvlJc w:val="left"/>
      <w:pPr>
        <w:ind w:left="1174" w:hanging="360"/>
      </w:pPr>
      <w:rPr>
        <w:rFonts w:ascii="Symbol" w:hAnsi="Symbol" w:hint="default"/>
      </w:rPr>
    </w:lvl>
    <w:lvl w:ilvl="1" w:tplc="0C0A0003" w:tentative="1">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5" w15:restartNumberingAfterBreak="0">
    <w:nsid w:val="186D53E8"/>
    <w:multiLevelType w:val="hybridMultilevel"/>
    <w:tmpl w:val="CF40589A"/>
    <w:lvl w:ilvl="0" w:tplc="98DCC174">
      <w:start w:val="1"/>
      <w:numFmt w:val="bullet"/>
      <w:pStyle w:val="Prrafodelista"/>
      <w:lvlText w:val="•"/>
      <w:lvlJc w:val="left"/>
      <w:pPr>
        <w:ind w:left="720" w:hanging="360"/>
      </w:pPr>
      <w:rPr>
        <w:rFonts w:ascii="MetaPro-Normal" w:hAnsi="MetaPro-Normal" w:hint="default"/>
        <w:u w:color="808080" w:themeColor="background1" w:themeShade="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841BA2"/>
    <w:multiLevelType w:val="hybridMultilevel"/>
    <w:tmpl w:val="891686AA"/>
    <w:lvl w:ilvl="0" w:tplc="0C0A0001">
      <w:start w:val="1"/>
      <w:numFmt w:val="bullet"/>
      <w:lvlText w:val=""/>
      <w:lvlJc w:val="left"/>
      <w:pPr>
        <w:ind w:left="1174" w:hanging="360"/>
      </w:pPr>
      <w:rPr>
        <w:rFonts w:ascii="Symbol" w:hAnsi="Symbol" w:hint="default"/>
      </w:rPr>
    </w:lvl>
    <w:lvl w:ilvl="1" w:tplc="0C0A0003" w:tentative="1">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7" w15:restartNumberingAfterBreak="0">
    <w:nsid w:val="327F649C"/>
    <w:multiLevelType w:val="hybridMultilevel"/>
    <w:tmpl w:val="0164A912"/>
    <w:lvl w:ilvl="0" w:tplc="0C0A0001">
      <w:start w:val="1"/>
      <w:numFmt w:val="bullet"/>
      <w:lvlText w:val=""/>
      <w:lvlJc w:val="left"/>
      <w:pPr>
        <w:ind w:left="1174" w:hanging="360"/>
      </w:pPr>
      <w:rPr>
        <w:rFonts w:ascii="Symbol" w:hAnsi="Symbol" w:hint="default"/>
      </w:rPr>
    </w:lvl>
    <w:lvl w:ilvl="1" w:tplc="0C0A0003">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8" w15:restartNumberingAfterBreak="0">
    <w:nsid w:val="40DE4AB0"/>
    <w:multiLevelType w:val="hybridMultilevel"/>
    <w:tmpl w:val="53881734"/>
    <w:lvl w:ilvl="0" w:tplc="D8641AF2">
      <w:start w:val="1"/>
      <w:numFmt w:val="bullet"/>
      <w:lvlText w:val=""/>
      <w:lvlJc w:val="left"/>
      <w:pPr>
        <w:ind w:left="720" w:hanging="360"/>
      </w:pPr>
      <w:rPr>
        <w:rFonts w:ascii="Symbol" w:hAnsi="Symbol" w:hint="default"/>
      </w:rPr>
    </w:lvl>
    <w:lvl w:ilvl="1" w:tplc="8418F1AE">
      <w:start w:val="1"/>
      <w:numFmt w:val="bullet"/>
      <w:pStyle w:val="Listadon2"/>
      <w:lvlText w:val=""/>
      <w:lvlJc w:val="left"/>
      <w:pPr>
        <w:ind w:left="1440" w:hanging="360"/>
      </w:pPr>
      <w:rPr>
        <w:rFonts w:ascii="Symbol" w:hAnsi="Symbol" w:hint="default"/>
        <w:color w:val="7F7F7F" w:themeColor="text1" w:themeTint="8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E310583"/>
    <w:multiLevelType w:val="multilevel"/>
    <w:tmpl w:val="F0A69518"/>
    <w:lvl w:ilvl="0">
      <w:start w:val="4"/>
      <w:numFmt w:val="decimal"/>
      <w:pStyle w:val="Subttulo"/>
      <w:lvlText w:val="%1"/>
      <w:lvlJc w:val="left"/>
      <w:pPr>
        <w:ind w:left="794" w:hanging="454"/>
      </w:pPr>
      <w:rPr>
        <w:rFonts w:ascii="cali" w:hAnsi="cali" w:hint="default"/>
        <w:b/>
        <w:i w:val="0"/>
        <w:color w:val="4F81BD" w:themeColor="accent1"/>
        <w:sz w:val="28"/>
      </w:rPr>
    </w:lvl>
    <w:lvl w:ilvl="1">
      <w:start w:val="1"/>
      <w:numFmt w:val="decimal"/>
      <w:pStyle w:val="Ttulo1"/>
      <w:lvlText w:val="%1.%2"/>
      <w:lvlJc w:val="left"/>
      <w:pPr>
        <w:ind w:left="576" w:hanging="576"/>
      </w:pPr>
      <w:rPr>
        <w:rFonts w:hint="default"/>
      </w:rPr>
    </w:lvl>
    <w:lvl w:ilvl="2">
      <w:start w:val="1"/>
      <w:numFmt w:val="decimal"/>
      <w:pStyle w:val="Ttulo2"/>
      <w:lvlText w:val="%1.%2.%3"/>
      <w:lvlJc w:val="left"/>
      <w:pPr>
        <w:ind w:left="720" w:hanging="720"/>
      </w:pPr>
      <w:rPr>
        <w:rFonts w:hint="default"/>
      </w:rPr>
    </w:lvl>
    <w:lvl w:ilvl="3">
      <w:start w:val="1"/>
      <w:numFmt w:val="decimal"/>
      <w:pStyle w:val="Ttulo3"/>
      <w:lvlText w:val="%1.%2.%3.%4"/>
      <w:lvlJc w:val="left"/>
      <w:pPr>
        <w:ind w:left="864" w:hanging="864"/>
      </w:pPr>
      <w:rPr>
        <w:rFonts w:hint="default"/>
      </w:rPr>
    </w:lvl>
    <w:lvl w:ilvl="4">
      <w:start w:val="1"/>
      <w:numFmt w:val="decimal"/>
      <w:pStyle w:val="Ttulo4"/>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F23495B"/>
    <w:multiLevelType w:val="hybridMultilevel"/>
    <w:tmpl w:val="41C0CCA4"/>
    <w:lvl w:ilvl="0" w:tplc="E08C098A">
      <w:start w:val="1"/>
      <w:numFmt w:val="decimal"/>
      <w:lvlText w:val="%1."/>
      <w:lvlJc w:val="left"/>
      <w:pPr>
        <w:ind w:left="1009" w:hanging="555"/>
      </w:pPr>
      <w:rPr>
        <w:rFonts w:hint="default"/>
      </w:rPr>
    </w:lvl>
    <w:lvl w:ilvl="1" w:tplc="0C0A0019" w:tentative="1">
      <w:start w:val="1"/>
      <w:numFmt w:val="lowerLetter"/>
      <w:lvlText w:val="%2."/>
      <w:lvlJc w:val="left"/>
      <w:pPr>
        <w:ind w:left="1534" w:hanging="360"/>
      </w:pPr>
    </w:lvl>
    <w:lvl w:ilvl="2" w:tplc="0C0A001B" w:tentative="1">
      <w:start w:val="1"/>
      <w:numFmt w:val="lowerRoman"/>
      <w:lvlText w:val="%3."/>
      <w:lvlJc w:val="right"/>
      <w:pPr>
        <w:ind w:left="2254" w:hanging="180"/>
      </w:pPr>
    </w:lvl>
    <w:lvl w:ilvl="3" w:tplc="0C0A000F" w:tentative="1">
      <w:start w:val="1"/>
      <w:numFmt w:val="decimal"/>
      <w:lvlText w:val="%4."/>
      <w:lvlJc w:val="left"/>
      <w:pPr>
        <w:ind w:left="2974" w:hanging="360"/>
      </w:pPr>
    </w:lvl>
    <w:lvl w:ilvl="4" w:tplc="0C0A0019" w:tentative="1">
      <w:start w:val="1"/>
      <w:numFmt w:val="lowerLetter"/>
      <w:lvlText w:val="%5."/>
      <w:lvlJc w:val="left"/>
      <w:pPr>
        <w:ind w:left="3694" w:hanging="360"/>
      </w:pPr>
    </w:lvl>
    <w:lvl w:ilvl="5" w:tplc="0C0A001B" w:tentative="1">
      <w:start w:val="1"/>
      <w:numFmt w:val="lowerRoman"/>
      <w:lvlText w:val="%6."/>
      <w:lvlJc w:val="right"/>
      <w:pPr>
        <w:ind w:left="4414" w:hanging="180"/>
      </w:pPr>
    </w:lvl>
    <w:lvl w:ilvl="6" w:tplc="0C0A000F" w:tentative="1">
      <w:start w:val="1"/>
      <w:numFmt w:val="decimal"/>
      <w:lvlText w:val="%7."/>
      <w:lvlJc w:val="left"/>
      <w:pPr>
        <w:ind w:left="5134" w:hanging="360"/>
      </w:pPr>
    </w:lvl>
    <w:lvl w:ilvl="7" w:tplc="0C0A0019" w:tentative="1">
      <w:start w:val="1"/>
      <w:numFmt w:val="lowerLetter"/>
      <w:lvlText w:val="%8."/>
      <w:lvlJc w:val="left"/>
      <w:pPr>
        <w:ind w:left="5854" w:hanging="360"/>
      </w:pPr>
    </w:lvl>
    <w:lvl w:ilvl="8" w:tplc="0C0A001B" w:tentative="1">
      <w:start w:val="1"/>
      <w:numFmt w:val="lowerRoman"/>
      <w:lvlText w:val="%9."/>
      <w:lvlJc w:val="right"/>
      <w:pPr>
        <w:ind w:left="6574" w:hanging="180"/>
      </w:pPr>
    </w:lvl>
  </w:abstractNum>
  <w:abstractNum w:abstractNumId="11" w15:restartNumberingAfterBreak="0">
    <w:nsid w:val="51E168E8"/>
    <w:multiLevelType w:val="multilevel"/>
    <w:tmpl w:val="78DA9E02"/>
    <w:lvl w:ilvl="0">
      <w:start w:val="4"/>
      <w:numFmt w:val="decimal"/>
      <w:lvlText w:val="%1"/>
      <w:lvlJc w:val="left"/>
      <w:pPr>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tulo6"/>
      <w:lvlText w:val="%1.%2.%3.%4.%5.%6.%7"/>
      <w:lvlJc w:val="left"/>
      <w:pPr>
        <w:ind w:left="1296" w:hanging="1296"/>
      </w:pPr>
      <w:rPr>
        <w:rFonts w:hint="default"/>
      </w:rPr>
    </w:lvl>
    <w:lvl w:ilvl="7">
      <w:start w:val="1"/>
      <w:numFmt w:val="decimal"/>
      <w:pStyle w:val="Ttulo7"/>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3D26B4A"/>
    <w:multiLevelType w:val="hybridMultilevel"/>
    <w:tmpl w:val="637A9724"/>
    <w:lvl w:ilvl="0" w:tplc="0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31E452B"/>
    <w:multiLevelType w:val="hybridMultilevel"/>
    <w:tmpl w:val="AA70FAF6"/>
    <w:lvl w:ilvl="0" w:tplc="0C0A0001">
      <w:start w:val="1"/>
      <w:numFmt w:val="bullet"/>
      <w:lvlText w:val=""/>
      <w:lvlJc w:val="left"/>
      <w:pPr>
        <w:ind w:left="1174" w:hanging="360"/>
      </w:pPr>
      <w:rPr>
        <w:rFonts w:ascii="Symbol" w:hAnsi="Symbol" w:hint="default"/>
      </w:rPr>
    </w:lvl>
    <w:lvl w:ilvl="1" w:tplc="0C0A0003" w:tentative="1">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14" w15:restartNumberingAfterBreak="0">
    <w:nsid w:val="65D143E7"/>
    <w:multiLevelType w:val="hybridMultilevel"/>
    <w:tmpl w:val="B8E83876"/>
    <w:lvl w:ilvl="0" w:tplc="526684AE">
      <w:start w:val="1"/>
      <w:numFmt w:val="bullet"/>
      <w:pStyle w:val="Listado1conbullets"/>
      <w:lvlText w:val="•"/>
      <w:lvlJc w:val="left"/>
      <w:pPr>
        <w:ind w:left="720" w:hanging="360"/>
      </w:pPr>
      <w:rPr>
        <w:rFonts w:ascii="Calibri" w:hAnsi="Calibri" w:hint="default"/>
        <w:u w:color="808080" w:themeColor="background1" w:themeShade="8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BBA0AAE"/>
    <w:multiLevelType w:val="hybridMultilevel"/>
    <w:tmpl w:val="8A36E538"/>
    <w:lvl w:ilvl="0" w:tplc="0C0A0001">
      <w:start w:val="1"/>
      <w:numFmt w:val="bullet"/>
      <w:lvlText w:val=""/>
      <w:lvlJc w:val="left"/>
      <w:pPr>
        <w:ind w:left="1174" w:hanging="360"/>
      </w:pPr>
      <w:rPr>
        <w:rFonts w:ascii="Symbol" w:hAnsi="Symbol" w:hint="default"/>
      </w:rPr>
    </w:lvl>
    <w:lvl w:ilvl="1" w:tplc="0C0A0003">
      <w:start w:val="1"/>
      <w:numFmt w:val="bullet"/>
      <w:lvlText w:val="o"/>
      <w:lvlJc w:val="left"/>
      <w:pPr>
        <w:ind w:left="1894" w:hanging="360"/>
      </w:pPr>
      <w:rPr>
        <w:rFonts w:ascii="Courier New" w:hAnsi="Courier New" w:cs="Courier New" w:hint="default"/>
      </w:rPr>
    </w:lvl>
    <w:lvl w:ilvl="2" w:tplc="0C0A0005">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abstractNum w:abstractNumId="16" w15:restartNumberingAfterBreak="0">
    <w:nsid w:val="6D1D3A62"/>
    <w:multiLevelType w:val="hybridMultilevel"/>
    <w:tmpl w:val="C7B05438"/>
    <w:lvl w:ilvl="0" w:tplc="5C14DB16">
      <w:start w:val="1"/>
      <w:numFmt w:val="lowerLetter"/>
      <w:pStyle w:val="Listadoletras"/>
      <w:lvlText w:val="%1)"/>
      <w:lvlJc w:val="left"/>
      <w:pPr>
        <w:ind w:left="1174" w:hanging="360"/>
      </w:pPr>
      <w:rPr>
        <w:i/>
      </w:rPr>
    </w:lvl>
    <w:lvl w:ilvl="1" w:tplc="0C0A0019" w:tentative="1">
      <w:start w:val="1"/>
      <w:numFmt w:val="lowerLetter"/>
      <w:lvlText w:val="%2."/>
      <w:lvlJc w:val="left"/>
      <w:pPr>
        <w:ind w:left="1894" w:hanging="360"/>
      </w:pPr>
    </w:lvl>
    <w:lvl w:ilvl="2" w:tplc="0C0A001B" w:tentative="1">
      <w:start w:val="1"/>
      <w:numFmt w:val="lowerRoman"/>
      <w:lvlText w:val="%3."/>
      <w:lvlJc w:val="right"/>
      <w:pPr>
        <w:ind w:left="2614" w:hanging="180"/>
      </w:pPr>
    </w:lvl>
    <w:lvl w:ilvl="3" w:tplc="0C0A000F" w:tentative="1">
      <w:start w:val="1"/>
      <w:numFmt w:val="decimal"/>
      <w:lvlText w:val="%4."/>
      <w:lvlJc w:val="left"/>
      <w:pPr>
        <w:ind w:left="3334" w:hanging="360"/>
      </w:pPr>
    </w:lvl>
    <w:lvl w:ilvl="4" w:tplc="0C0A0019" w:tentative="1">
      <w:start w:val="1"/>
      <w:numFmt w:val="lowerLetter"/>
      <w:lvlText w:val="%5."/>
      <w:lvlJc w:val="left"/>
      <w:pPr>
        <w:ind w:left="4054" w:hanging="360"/>
      </w:pPr>
    </w:lvl>
    <w:lvl w:ilvl="5" w:tplc="0C0A001B" w:tentative="1">
      <w:start w:val="1"/>
      <w:numFmt w:val="lowerRoman"/>
      <w:lvlText w:val="%6."/>
      <w:lvlJc w:val="right"/>
      <w:pPr>
        <w:ind w:left="4774" w:hanging="180"/>
      </w:pPr>
    </w:lvl>
    <w:lvl w:ilvl="6" w:tplc="0C0A000F" w:tentative="1">
      <w:start w:val="1"/>
      <w:numFmt w:val="decimal"/>
      <w:lvlText w:val="%7."/>
      <w:lvlJc w:val="left"/>
      <w:pPr>
        <w:ind w:left="5494" w:hanging="360"/>
      </w:pPr>
    </w:lvl>
    <w:lvl w:ilvl="7" w:tplc="0C0A0019" w:tentative="1">
      <w:start w:val="1"/>
      <w:numFmt w:val="lowerLetter"/>
      <w:lvlText w:val="%8."/>
      <w:lvlJc w:val="left"/>
      <w:pPr>
        <w:ind w:left="6214" w:hanging="360"/>
      </w:pPr>
    </w:lvl>
    <w:lvl w:ilvl="8" w:tplc="0C0A001B" w:tentative="1">
      <w:start w:val="1"/>
      <w:numFmt w:val="lowerRoman"/>
      <w:lvlText w:val="%9."/>
      <w:lvlJc w:val="right"/>
      <w:pPr>
        <w:ind w:left="6934" w:hanging="180"/>
      </w:pPr>
    </w:lvl>
  </w:abstractNum>
  <w:abstractNum w:abstractNumId="17" w15:restartNumberingAfterBreak="0">
    <w:nsid w:val="6D510CF6"/>
    <w:multiLevelType w:val="hybridMultilevel"/>
    <w:tmpl w:val="BF709D60"/>
    <w:lvl w:ilvl="0" w:tplc="0C0A0001">
      <w:start w:val="1"/>
      <w:numFmt w:val="bullet"/>
      <w:lvlText w:val=""/>
      <w:lvlJc w:val="left"/>
      <w:pPr>
        <w:ind w:left="1174" w:hanging="360"/>
      </w:pPr>
      <w:rPr>
        <w:rFonts w:ascii="Symbol" w:hAnsi="Symbol" w:hint="default"/>
      </w:rPr>
    </w:lvl>
    <w:lvl w:ilvl="1" w:tplc="0C0A0003" w:tentative="1">
      <w:start w:val="1"/>
      <w:numFmt w:val="bullet"/>
      <w:lvlText w:val="o"/>
      <w:lvlJc w:val="left"/>
      <w:pPr>
        <w:ind w:left="1894" w:hanging="360"/>
      </w:pPr>
      <w:rPr>
        <w:rFonts w:ascii="Courier New" w:hAnsi="Courier New" w:cs="Courier New" w:hint="default"/>
      </w:rPr>
    </w:lvl>
    <w:lvl w:ilvl="2" w:tplc="0C0A0005" w:tentative="1">
      <w:start w:val="1"/>
      <w:numFmt w:val="bullet"/>
      <w:lvlText w:val=""/>
      <w:lvlJc w:val="left"/>
      <w:pPr>
        <w:ind w:left="2614" w:hanging="360"/>
      </w:pPr>
      <w:rPr>
        <w:rFonts w:ascii="Wingdings" w:hAnsi="Wingdings" w:hint="default"/>
      </w:rPr>
    </w:lvl>
    <w:lvl w:ilvl="3" w:tplc="0C0A0001" w:tentative="1">
      <w:start w:val="1"/>
      <w:numFmt w:val="bullet"/>
      <w:lvlText w:val=""/>
      <w:lvlJc w:val="left"/>
      <w:pPr>
        <w:ind w:left="3334" w:hanging="360"/>
      </w:pPr>
      <w:rPr>
        <w:rFonts w:ascii="Symbol" w:hAnsi="Symbol" w:hint="default"/>
      </w:rPr>
    </w:lvl>
    <w:lvl w:ilvl="4" w:tplc="0C0A0003" w:tentative="1">
      <w:start w:val="1"/>
      <w:numFmt w:val="bullet"/>
      <w:lvlText w:val="o"/>
      <w:lvlJc w:val="left"/>
      <w:pPr>
        <w:ind w:left="4054" w:hanging="360"/>
      </w:pPr>
      <w:rPr>
        <w:rFonts w:ascii="Courier New" w:hAnsi="Courier New" w:cs="Courier New" w:hint="default"/>
      </w:rPr>
    </w:lvl>
    <w:lvl w:ilvl="5" w:tplc="0C0A0005" w:tentative="1">
      <w:start w:val="1"/>
      <w:numFmt w:val="bullet"/>
      <w:lvlText w:val=""/>
      <w:lvlJc w:val="left"/>
      <w:pPr>
        <w:ind w:left="4774" w:hanging="360"/>
      </w:pPr>
      <w:rPr>
        <w:rFonts w:ascii="Wingdings" w:hAnsi="Wingdings" w:hint="default"/>
      </w:rPr>
    </w:lvl>
    <w:lvl w:ilvl="6" w:tplc="0C0A0001" w:tentative="1">
      <w:start w:val="1"/>
      <w:numFmt w:val="bullet"/>
      <w:lvlText w:val=""/>
      <w:lvlJc w:val="left"/>
      <w:pPr>
        <w:ind w:left="5494" w:hanging="360"/>
      </w:pPr>
      <w:rPr>
        <w:rFonts w:ascii="Symbol" w:hAnsi="Symbol" w:hint="default"/>
      </w:rPr>
    </w:lvl>
    <w:lvl w:ilvl="7" w:tplc="0C0A0003" w:tentative="1">
      <w:start w:val="1"/>
      <w:numFmt w:val="bullet"/>
      <w:lvlText w:val="o"/>
      <w:lvlJc w:val="left"/>
      <w:pPr>
        <w:ind w:left="6214" w:hanging="360"/>
      </w:pPr>
      <w:rPr>
        <w:rFonts w:ascii="Courier New" w:hAnsi="Courier New" w:cs="Courier New" w:hint="default"/>
      </w:rPr>
    </w:lvl>
    <w:lvl w:ilvl="8" w:tplc="0C0A0005" w:tentative="1">
      <w:start w:val="1"/>
      <w:numFmt w:val="bullet"/>
      <w:lvlText w:val=""/>
      <w:lvlJc w:val="left"/>
      <w:pPr>
        <w:ind w:left="6934" w:hanging="360"/>
      </w:pPr>
      <w:rPr>
        <w:rFonts w:ascii="Wingdings" w:hAnsi="Wingdings" w:hint="default"/>
      </w:rPr>
    </w:lvl>
  </w:abstractNum>
  <w:num w:numId="1">
    <w:abstractNumId w:val="0"/>
  </w:num>
  <w:num w:numId="2">
    <w:abstractNumId w:val="16"/>
  </w:num>
  <w:num w:numId="3">
    <w:abstractNumId w:val="8"/>
  </w:num>
  <w:num w:numId="4">
    <w:abstractNumId w:val="11"/>
  </w:num>
  <w:num w:numId="5">
    <w:abstractNumId w:val="5"/>
  </w:num>
  <w:num w:numId="6">
    <w:abstractNumId w:val="9"/>
  </w:num>
  <w:num w:numId="7">
    <w:abstractNumId w:val="14"/>
  </w:num>
  <w:num w:numId="8">
    <w:abstractNumId w:val="4"/>
  </w:num>
  <w:num w:numId="9">
    <w:abstractNumId w:val="15"/>
  </w:num>
  <w:num w:numId="10">
    <w:abstractNumId w:val="13"/>
  </w:num>
  <w:num w:numId="11">
    <w:abstractNumId w:val="6"/>
  </w:num>
  <w:num w:numId="12">
    <w:abstractNumId w:val="1"/>
  </w:num>
  <w:num w:numId="13">
    <w:abstractNumId w:val="17"/>
  </w:num>
  <w:num w:numId="14">
    <w:abstractNumId w:val="3"/>
  </w:num>
  <w:num w:numId="15">
    <w:abstractNumId w:val="7"/>
  </w:num>
  <w:num w:numId="16">
    <w:abstractNumId w:val="2"/>
  </w:num>
  <w:num w:numId="17">
    <w:abstractNumId w:val="12"/>
  </w:num>
  <w:num w:numId="1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9"/>
  <w:autoHyphenation/>
  <w:consecutiveHyphenLimit w:val="3"/>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UwMTezMDA0NzA1MzRT0lEKTi0uzszPAymwqAUAS+PbrSwAAAA="/>
  </w:docVars>
  <w:rsids>
    <w:rsidRoot w:val="009D6772"/>
    <w:rsid w:val="00001B25"/>
    <w:rsid w:val="00005B54"/>
    <w:rsid w:val="000069D8"/>
    <w:rsid w:val="0000776E"/>
    <w:rsid w:val="00007BCC"/>
    <w:rsid w:val="0001181A"/>
    <w:rsid w:val="00012F9F"/>
    <w:rsid w:val="00014103"/>
    <w:rsid w:val="0001733E"/>
    <w:rsid w:val="0001754E"/>
    <w:rsid w:val="0001763B"/>
    <w:rsid w:val="0002015A"/>
    <w:rsid w:val="000202A0"/>
    <w:rsid w:val="00020365"/>
    <w:rsid w:val="00020C54"/>
    <w:rsid w:val="000213DE"/>
    <w:rsid w:val="00025181"/>
    <w:rsid w:val="00032F7D"/>
    <w:rsid w:val="00033379"/>
    <w:rsid w:val="0003551D"/>
    <w:rsid w:val="0003588D"/>
    <w:rsid w:val="0004233C"/>
    <w:rsid w:val="00042CE6"/>
    <w:rsid w:val="00044A8A"/>
    <w:rsid w:val="00046FD6"/>
    <w:rsid w:val="00052DCD"/>
    <w:rsid w:val="00056E32"/>
    <w:rsid w:val="000624B8"/>
    <w:rsid w:val="00063EA9"/>
    <w:rsid w:val="000655A9"/>
    <w:rsid w:val="0006786B"/>
    <w:rsid w:val="00071026"/>
    <w:rsid w:val="00071E64"/>
    <w:rsid w:val="00072329"/>
    <w:rsid w:val="000726A0"/>
    <w:rsid w:val="00077A52"/>
    <w:rsid w:val="00080A2C"/>
    <w:rsid w:val="00082B2D"/>
    <w:rsid w:val="00087F41"/>
    <w:rsid w:val="000923DF"/>
    <w:rsid w:val="00094007"/>
    <w:rsid w:val="00095419"/>
    <w:rsid w:val="0009687A"/>
    <w:rsid w:val="000A139F"/>
    <w:rsid w:val="000A3669"/>
    <w:rsid w:val="000A3D45"/>
    <w:rsid w:val="000A586C"/>
    <w:rsid w:val="000B22B5"/>
    <w:rsid w:val="000B5E82"/>
    <w:rsid w:val="000B6CF1"/>
    <w:rsid w:val="000B6F56"/>
    <w:rsid w:val="000B7296"/>
    <w:rsid w:val="000B7705"/>
    <w:rsid w:val="000C1313"/>
    <w:rsid w:val="000C22C3"/>
    <w:rsid w:val="000C5BF0"/>
    <w:rsid w:val="000C6757"/>
    <w:rsid w:val="000C6A80"/>
    <w:rsid w:val="000C6DB9"/>
    <w:rsid w:val="000D1778"/>
    <w:rsid w:val="000D2329"/>
    <w:rsid w:val="000D3A0F"/>
    <w:rsid w:val="000D5130"/>
    <w:rsid w:val="000D5237"/>
    <w:rsid w:val="000D7508"/>
    <w:rsid w:val="000E1992"/>
    <w:rsid w:val="000E2E31"/>
    <w:rsid w:val="000E633B"/>
    <w:rsid w:val="000F0059"/>
    <w:rsid w:val="000F0609"/>
    <w:rsid w:val="000F0B79"/>
    <w:rsid w:val="000F0BFF"/>
    <w:rsid w:val="000F17C7"/>
    <w:rsid w:val="000F2A54"/>
    <w:rsid w:val="000F2AAD"/>
    <w:rsid w:val="000F3911"/>
    <w:rsid w:val="000F39F5"/>
    <w:rsid w:val="000F4561"/>
    <w:rsid w:val="000F6CE2"/>
    <w:rsid w:val="000F6FFB"/>
    <w:rsid w:val="00100598"/>
    <w:rsid w:val="0010156F"/>
    <w:rsid w:val="001021BF"/>
    <w:rsid w:val="001057E6"/>
    <w:rsid w:val="001059F1"/>
    <w:rsid w:val="00106082"/>
    <w:rsid w:val="001065AC"/>
    <w:rsid w:val="001101B7"/>
    <w:rsid w:val="00110B23"/>
    <w:rsid w:val="00110FF8"/>
    <w:rsid w:val="00112BCB"/>
    <w:rsid w:val="00114D9B"/>
    <w:rsid w:val="00116E18"/>
    <w:rsid w:val="00120007"/>
    <w:rsid w:val="0012080D"/>
    <w:rsid w:val="0012144A"/>
    <w:rsid w:val="00121CA1"/>
    <w:rsid w:val="0012433B"/>
    <w:rsid w:val="0012508B"/>
    <w:rsid w:val="00125BD5"/>
    <w:rsid w:val="00126B31"/>
    <w:rsid w:val="00133051"/>
    <w:rsid w:val="001352B0"/>
    <w:rsid w:val="0013638B"/>
    <w:rsid w:val="00136464"/>
    <w:rsid w:val="00140C08"/>
    <w:rsid w:val="001438CE"/>
    <w:rsid w:val="00146BC1"/>
    <w:rsid w:val="001547FC"/>
    <w:rsid w:val="00155A37"/>
    <w:rsid w:val="00165BF7"/>
    <w:rsid w:val="00171429"/>
    <w:rsid w:val="00176024"/>
    <w:rsid w:val="00176168"/>
    <w:rsid w:val="00177F93"/>
    <w:rsid w:val="00182E22"/>
    <w:rsid w:val="00190790"/>
    <w:rsid w:val="00190D81"/>
    <w:rsid w:val="00191196"/>
    <w:rsid w:val="001953D7"/>
    <w:rsid w:val="00197891"/>
    <w:rsid w:val="00197BCE"/>
    <w:rsid w:val="001A1F81"/>
    <w:rsid w:val="001A2B5E"/>
    <w:rsid w:val="001A5191"/>
    <w:rsid w:val="001A5F70"/>
    <w:rsid w:val="001B143D"/>
    <w:rsid w:val="001B14F9"/>
    <w:rsid w:val="001B1F0C"/>
    <w:rsid w:val="001B2183"/>
    <w:rsid w:val="001B7389"/>
    <w:rsid w:val="001B78B5"/>
    <w:rsid w:val="001B791A"/>
    <w:rsid w:val="001C0A0E"/>
    <w:rsid w:val="001C10FB"/>
    <w:rsid w:val="001C1C6D"/>
    <w:rsid w:val="001C3CDB"/>
    <w:rsid w:val="001C48FE"/>
    <w:rsid w:val="001C5749"/>
    <w:rsid w:val="001D1D9C"/>
    <w:rsid w:val="001D1DF8"/>
    <w:rsid w:val="001D28EB"/>
    <w:rsid w:val="001D584D"/>
    <w:rsid w:val="001D6263"/>
    <w:rsid w:val="001D77AD"/>
    <w:rsid w:val="001E382B"/>
    <w:rsid w:val="001E4061"/>
    <w:rsid w:val="001F05DC"/>
    <w:rsid w:val="001F0F02"/>
    <w:rsid w:val="001F3727"/>
    <w:rsid w:val="001F3ABE"/>
    <w:rsid w:val="001F51D2"/>
    <w:rsid w:val="001F6A2F"/>
    <w:rsid w:val="001F6F70"/>
    <w:rsid w:val="00202186"/>
    <w:rsid w:val="0020239B"/>
    <w:rsid w:val="00204224"/>
    <w:rsid w:val="00206617"/>
    <w:rsid w:val="00210250"/>
    <w:rsid w:val="002103E6"/>
    <w:rsid w:val="00213B97"/>
    <w:rsid w:val="00213CFE"/>
    <w:rsid w:val="002157D6"/>
    <w:rsid w:val="00216494"/>
    <w:rsid w:val="002172AD"/>
    <w:rsid w:val="00217440"/>
    <w:rsid w:val="00217C50"/>
    <w:rsid w:val="00220A86"/>
    <w:rsid w:val="0022333F"/>
    <w:rsid w:val="00226166"/>
    <w:rsid w:val="00233DD1"/>
    <w:rsid w:val="00234D48"/>
    <w:rsid w:val="002407ED"/>
    <w:rsid w:val="00243095"/>
    <w:rsid w:val="00243E9B"/>
    <w:rsid w:val="00244C19"/>
    <w:rsid w:val="00246A91"/>
    <w:rsid w:val="002477FB"/>
    <w:rsid w:val="00247BDF"/>
    <w:rsid w:val="00247D7C"/>
    <w:rsid w:val="00251E57"/>
    <w:rsid w:val="002538AC"/>
    <w:rsid w:val="0025464F"/>
    <w:rsid w:val="0025465F"/>
    <w:rsid w:val="002555A2"/>
    <w:rsid w:val="00255BB5"/>
    <w:rsid w:val="00257E88"/>
    <w:rsid w:val="00262BA8"/>
    <w:rsid w:val="00263F61"/>
    <w:rsid w:val="00264358"/>
    <w:rsid w:val="00264462"/>
    <w:rsid w:val="00265597"/>
    <w:rsid w:val="0027086B"/>
    <w:rsid w:val="00270BD3"/>
    <w:rsid w:val="00271094"/>
    <w:rsid w:val="002713F2"/>
    <w:rsid w:val="00272690"/>
    <w:rsid w:val="00272FC9"/>
    <w:rsid w:val="002732A0"/>
    <w:rsid w:val="00273B05"/>
    <w:rsid w:val="00274C99"/>
    <w:rsid w:val="00276A63"/>
    <w:rsid w:val="00276FF6"/>
    <w:rsid w:val="00277B97"/>
    <w:rsid w:val="0028003D"/>
    <w:rsid w:val="0028216A"/>
    <w:rsid w:val="00282487"/>
    <w:rsid w:val="00282FCB"/>
    <w:rsid w:val="002831D3"/>
    <w:rsid w:val="00290913"/>
    <w:rsid w:val="002921B0"/>
    <w:rsid w:val="00294E67"/>
    <w:rsid w:val="00297D29"/>
    <w:rsid w:val="002A01E5"/>
    <w:rsid w:val="002A5BB4"/>
    <w:rsid w:val="002B5AD1"/>
    <w:rsid w:val="002B6126"/>
    <w:rsid w:val="002C22FE"/>
    <w:rsid w:val="002C2AEF"/>
    <w:rsid w:val="002C30C4"/>
    <w:rsid w:val="002C385B"/>
    <w:rsid w:val="002C5025"/>
    <w:rsid w:val="002C5EF4"/>
    <w:rsid w:val="002D065F"/>
    <w:rsid w:val="002D0990"/>
    <w:rsid w:val="002D1186"/>
    <w:rsid w:val="002D174E"/>
    <w:rsid w:val="002D2B49"/>
    <w:rsid w:val="002D342D"/>
    <w:rsid w:val="002D418A"/>
    <w:rsid w:val="002D44CE"/>
    <w:rsid w:val="002D4E8B"/>
    <w:rsid w:val="002D5A0E"/>
    <w:rsid w:val="002E1599"/>
    <w:rsid w:val="002E1638"/>
    <w:rsid w:val="002E1E71"/>
    <w:rsid w:val="002E3F28"/>
    <w:rsid w:val="002E4A4A"/>
    <w:rsid w:val="002E4D0A"/>
    <w:rsid w:val="002E5FCA"/>
    <w:rsid w:val="002E600E"/>
    <w:rsid w:val="002E792B"/>
    <w:rsid w:val="002F02B0"/>
    <w:rsid w:val="002F2938"/>
    <w:rsid w:val="002F3398"/>
    <w:rsid w:val="002F3C80"/>
    <w:rsid w:val="002F5FF5"/>
    <w:rsid w:val="00300A23"/>
    <w:rsid w:val="00301C2D"/>
    <w:rsid w:val="00302A4B"/>
    <w:rsid w:val="003039EA"/>
    <w:rsid w:val="00305865"/>
    <w:rsid w:val="00305EE3"/>
    <w:rsid w:val="0031079E"/>
    <w:rsid w:val="00310D52"/>
    <w:rsid w:val="0031119D"/>
    <w:rsid w:val="003116A6"/>
    <w:rsid w:val="003133D5"/>
    <w:rsid w:val="003218D4"/>
    <w:rsid w:val="00323440"/>
    <w:rsid w:val="003267A4"/>
    <w:rsid w:val="003272D3"/>
    <w:rsid w:val="00327765"/>
    <w:rsid w:val="003349AD"/>
    <w:rsid w:val="00335701"/>
    <w:rsid w:val="00335D7D"/>
    <w:rsid w:val="0033730C"/>
    <w:rsid w:val="00342A2D"/>
    <w:rsid w:val="00342B13"/>
    <w:rsid w:val="00345397"/>
    <w:rsid w:val="003463ED"/>
    <w:rsid w:val="003517F7"/>
    <w:rsid w:val="00352173"/>
    <w:rsid w:val="003532EA"/>
    <w:rsid w:val="00353B2F"/>
    <w:rsid w:val="0035579B"/>
    <w:rsid w:val="00364716"/>
    <w:rsid w:val="00364877"/>
    <w:rsid w:val="00365A81"/>
    <w:rsid w:val="00366536"/>
    <w:rsid w:val="00370C49"/>
    <w:rsid w:val="00372E71"/>
    <w:rsid w:val="00374E41"/>
    <w:rsid w:val="00376C3B"/>
    <w:rsid w:val="00376FD4"/>
    <w:rsid w:val="00381589"/>
    <w:rsid w:val="00381F46"/>
    <w:rsid w:val="00382FAF"/>
    <w:rsid w:val="0038314A"/>
    <w:rsid w:val="00384357"/>
    <w:rsid w:val="0039127C"/>
    <w:rsid w:val="003931DF"/>
    <w:rsid w:val="003955D7"/>
    <w:rsid w:val="00397D9B"/>
    <w:rsid w:val="003A014B"/>
    <w:rsid w:val="003A0224"/>
    <w:rsid w:val="003A2CC2"/>
    <w:rsid w:val="003B420E"/>
    <w:rsid w:val="003B4938"/>
    <w:rsid w:val="003B521B"/>
    <w:rsid w:val="003B56B8"/>
    <w:rsid w:val="003B5DD3"/>
    <w:rsid w:val="003C265C"/>
    <w:rsid w:val="003C4C4B"/>
    <w:rsid w:val="003D3D09"/>
    <w:rsid w:val="003D3E3F"/>
    <w:rsid w:val="003D5636"/>
    <w:rsid w:val="003D669B"/>
    <w:rsid w:val="003D68A3"/>
    <w:rsid w:val="003D7F55"/>
    <w:rsid w:val="003E1B1D"/>
    <w:rsid w:val="003E3E30"/>
    <w:rsid w:val="003E54F0"/>
    <w:rsid w:val="003E698E"/>
    <w:rsid w:val="003F3D39"/>
    <w:rsid w:val="003F6528"/>
    <w:rsid w:val="003F71DD"/>
    <w:rsid w:val="003F7247"/>
    <w:rsid w:val="003F7CD2"/>
    <w:rsid w:val="00401168"/>
    <w:rsid w:val="00404B87"/>
    <w:rsid w:val="00405AD0"/>
    <w:rsid w:val="0041219F"/>
    <w:rsid w:val="00414F07"/>
    <w:rsid w:val="00415538"/>
    <w:rsid w:val="0041567D"/>
    <w:rsid w:val="004170B5"/>
    <w:rsid w:val="00417C9B"/>
    <w:rsid w:val="004200E2"/>
    <w:rsid w:val="00420499"/>
    <w:rsid w:val="0042073E"/>
    <w:rsid w:val="0042254D"/>
    <w:rsid w:val="0042406D"/>
    <w:rsid w:val="00424113"/>
    <w:rsid w:val="00424DFB"/>
    <w:rsid w:val="00425CEB"/>
    <w:rsid w:val="004263EA"/>
    <w:rsid w:val="00426933"/>
    <w:rsid w:val="00427946"/>
    <w:rsid w:val="00430D0D"/>
    <w:rsid w:val="00432768"/>
    <w:rsid w:val="00432AD2"/>
    <w:rsid w:val="004374B4"/>
    <w:rsid w:val="004436A1"/>
    <w:rsid w:val="00444874"/>
    <w:rsid w:val="00447946"/>
    <w:rsid w:val="004506F2"/>
    <w:rsid w:val="00450B12"/>
    <w:rsid w:val="0045258E"/>
    <w:rsid w:val="00454B7E"/>
    <w:rsid w:val="004550C5"/>
    <w:rsid w:val="00455435"/>
    <w:rsid w:val="00455A0B"/>
    <w:rsid w:val="00457CA8"/>
    <w:rsid w:val="00457E64"/>
    <w:rsid w:val="004621CE"/>
    <w:rsid w:val="00466320"/>
    <w:rsid w:val="0046655B"/>
    <w:rsid w:val="00466EB7"/>
    <w:rsid w:val="00474EDB"/>
    <w:rsid w:val="00477175"/>
    <w:rsid w:val="00480BDD"/>
    <w:rsid w:val="00480CA7"/>
    <w:rsid w:val="0048183F"/>
    <w:rsid w:val="00481C75"/>
    <w:rsid w:val="0048295B"/>
    <w:rsid w:val="00482FF4"/>
    <w:rsid w:val="004840B7"/>
    <w:rsid w:val="00485968"/>
    <w:rsid w:val="004870CA"/>
    <w:rsid w:val="00490A83"/>
    <w:rsid w:val="004922D6"/>
    <w:rsid w:val="00494EFD"/>
    <w:rsid w:val="00495525"/>
    <w:rsid w:val="0049667A"/>
    <w:rsid w:val="004A026F"/>
    <w:rsid w:val="004A1C46"/>
    <w:rsid w:val="004A2FD8"/>
    <w:rsid w:val="004A36FA"/>
    <w:rsid w:val="004B1A77"/>
    <w:rsid w:val="004B1A92"/>
    <w:rsid w:val="004C096C"/>
    <w:rsid w:val="004C0997"/>
    <w:rsid w:val="004C103E"/>
    <w:rsid w:val="004C7F83"/>
    <w:rsid w:val="004D284D"/>
    <w:rsid w:val="004D2E6B"/>
    <w:rsid w:val="004D72D7"/>
    <w:rsid w:val="004D7318"/>
    <w:rsid w:val="004E4F9C"/>
    <w:rsid w:val="004E6247"/>
    <w:rsid w:val="004E707A"/>
    <w:rsid w:val="004F0B88"/>
    <w:rsid w:val="004F2787"/>
    <w:rsid w:val="004F4DEF"/>
    <w:rsid w:val="004F6AA0"/>
    <w:rsid w:val="004F7C1C"/>
    <w:rsid w:val="005000AA"/>
    <w:rsid w:val="005009B6"/>
    <w:rsid w:val="00502314"/>
    <w:rsid w:val="00507394"/>
    <w:rsid w:val="00507426"/>
    <w:rsid w:val="00507483"/>
    <w:rsid w:val="005075CD"/>
    <w:rsid w:val="00512250"/>
    <w:rsid w:val="005144A4"/>
    <w:rsid w:val="00515569"/>
    <w:rsid w:val="00517836"/>
    <w:rsid w:val="00520F15"/>
    <w:rsid w:val="00521ACC"/>
    <w:rsid w:val="00522EE2"/>
    <w:rsid w:val="0052519B"/>
    <w:rsid w:val="005320EB"/>
    <w:rsid w:val="00533C62"/>
    <w:rsid w:val="00534AC7"/>
    <w:rsid w:val="00534C3A"/>
    <w:rsid w:val="00535EED"/>
    <w:rsid w:val="00536592"/>
    <w:rsid w:val="00536ADC"/>
    <w:rsid w:val="005448A9"/>
    <w:rsid w:val="00545DB8"/>
    <w:rsid w:val="00547F61"/>
    <w:rsid w:val="0055150E"/>
    <w:rsid w:val="00551646"/>
    <w:rsid w:val="00553983"/>
    <w:rsid w:val="00553B7B"/>
    <w:rsid w:val="0055469E"/>
    <w:rsid w:val="00554F55"/>
    <w:rsid w:val="00555A33"/>
    <w:rsid w:val="00555E9F"/>
    <w:rsid w:val="00557745"/>
    <w:rsid w:val="00557F8D"/>
    <w:rsid w:val="00561415"/>
    <w:rsid w:val="005623E5"/>
    <w:rsid w:val="00581BAA"/>
    <w:rsid w:val="00590BBD"/>
    <w:rsid w:val="005935B9"/>
    <w:rsid w:val="00597DE3"/>
    <w:rsid w:val="005A0484"/>
    <w:rsid w:val="005A3748"/>
    <w:rsid w:val="005A4BC8"/>
    <w:rsid w:val="005A6A6E"/>
    <w:rsid w:val="005A7267"/>
    <w:rsid w:val="005A7547"/>
    <w:rsid w:val="005B00AA"/>
    <w:rsid w:val="005B3713"/>
    <w:rsid w:val="005B4C6B"/>
    <w:rsid w:val="005B7DA2"/>
    <w:rsid w:val="005C1E3B"/>
    <w:rsid w:val="005C2909"/>
    <w:rsid w:val="005C2BEF"/>
    <w:rsid w:val="005C2E07"/>
    <w:rsid w:val="005C3683"/>
    <w:rsid w:val="005C597A"/>
    <w:rsid w:val="005C7264"/>
    <w:rsid w:val="005D01D1"/>
    <w:rsid w:val="005D14AE"/>
    <w:rsid w:val="005D1B10"/>
    <w:rsid w:val="005D22C7"/>
    <w:rsid w:val="005D2C4A"/>
    <w:rsid w:val="005D2C8C"/>
    <w:rsid w:val="005D3818"/>
    <w:rsid w:val="005D4ABB"/>
    <w:rsid w:val="005D4D94"/>
    <w:rsid w:val="005D6020"/>
    <w:rsid w:val="005E0156"/>
    <w:rsid w:val="005E27C8"/>
    <w:rsid w:val="005F0604"/>
    <w:rsid w:val="005F2984"/>
    <w:rsid w:val="005F5A3F"/>
    <w:rsid w:val="005F5AC7"/>
    <w:rsid w:val="005F7757"/>
    <w:rsid w:val="006007C3"/>
    <w:rsid w:val="0060120E"/>
    <w:rsid w:val="00604089"/>
    <w:rsid w:val="0060547D"/>
    <w:rsid w:val="00610917"/>
    <w:rsid w:val="006119D3"/>
    <w:rsid w:val="00611FDA"/>
    <w:rsid w:val="006134B0"/>
    <w:rsid w:val="00613D98"/>
    <w:rsid w:val="0061556E"/>
    <w:rsid w:val="006160CA"/>
    <w:rsid w:val="00616547"/>
    <w:rsid w:val="006176D7"/>
    <w:rsid w:val="006201EC"/>
    <w:rsid w:val="006209DF"/>
    <w:rsid w:val="00622E64"/>
    <w:rsid w:val="00623823"/>
    <w:rsid w:val="00623B19"/>
    <w:rsid w:val="00632781"/>
    <w:rsid w:val="0063741B"/>
    <w:rsid w:val="00640252"/>
    <w:rsid w:val="00640676"/>
    <w:rsid w:val="00641165"/>
    <w:rsid w:val="00646CC2"/>
    <w:rsid w:val="00650145"/>
    <w:rsid w:val="00652C66"/>
    <w:rsid w:val="006542BC"/>
    <w:rsid w:val="0065500A"/>
    <w:rsid w:val="006570CC"/>
    <w:rsid w:val="006602FE"/>
    <w:rsid w:val="006624A0"/>
    <w:rsid w:val="00662EB5"/>
    <w:rsid w:val="00664432"/>
    <w:rsid w:val="00667AC4"/>
    <w:rsid w:val="00671240"/>
    <w:rsid w:val="00674D60"/>
    <w:rsid w:val="006752D3"/>
    <w:rsid w:val="0067757A"/>
    <w:rsid w:val="00680F70"/>
    <w:rsid w:val="00681D55"/>
    <w:rsid w:val="00682786"/>
    <w:rsid w:val="00685102"/>
    <w:rsid w:val="006858AD"/>
    <w:rsid w:val="00690F7E"/>
    <w:rsid w:val="00691B93"/>
    <w:rsid w:val="006941A3"/>
    <w:rsid w:val="0069640B"/>
    <w:rsid w:val="00697912"/>
    <w:rsid w:val="006A020D"/>
    <w:rsid w:val="006A0E82"/>
    <w:rsid w:val="006A3374"/>
    <w:rsid w:val="006A5177"/>
    <w:rsid w:val="006A788B"/>
    <w:rsid w:val="006B1B00"/>
    <w:rsid w:val="006B3378"/>
    <w:rsid w:val="006B3D8F"/>
    <w:rsid w:val="006C3933"/>
    <w:rsid w:val="006C3FA6"/>
    <w:rsid w:val="006C4713"/>
    <w:rsid w:val="006C78AA"/>
    <w:rsid w:val="006D2189"/>
    <w:rsid w:val="006D280A"/>
    <w:rsid w:val="006D3711"/>
    <w:rsid w:val="006D4BDA"/>
    <w:rsid w:val="006D4F75"/>
    <w:rsid w:val="006D5D13"/>
    <w:rsid w:val="006E1CFD"/>
    <w:rsid w:val="006E37E8"/>
    <w:rsid w:val="006E3925"/>
    <w:rsid w:val="006E470A"/>
    <w:rsid w:val="006E4CBA"/>
    <w:rsid w:val="006E7523"/>
    <w:rsid w:val="006F2652"/>
    <w:rsid w:val="006F4086"/>
    <w:rsid w:val="006F45E7"/>
    <w:rsid w:val="006F510D"/>
    <w:rsid w:val="006F5BB4"/>
    <w:rsid w:val="006F6374"/>
    <w:rsid w:val="007011E5"/>
    <w:rsid w:val="0070130D"/>
    <w:rsid w:val="00701891"/>
    <w:rsid w:val="007018E0"/>
    <w:rsid w:val="00704A6C"/>
    <w:rsid w:val="0070519A"/>
    <w:rsid w:val="00706819"/>
    <w:rsid w:val="00706F6D"/>
    <w:rsid w:val="0070770B"/>
    <w:rsid w:val="00712E5F"/>
    <w:rsid w:val="00713268"/>
    <w:rsid w:val="007177A1"/>
    <w:rsid w:val="00720576"/>
    <w:rsid w:val="00720CC5"/>
    <w:rsid w:val="00724B22"/>
    <w:rsid w:val="00727867"/>
    <w:rsid w:val="00727DD2"/>
    <w:rsid w:val="007326E6"/>
    <w:rsid w:val="0073353C"/>
    <w:rsid w:val="007344FE"/>
    <w:rsid w:val="00734702"/>
    <w:rsid w:val="00734E87"/>
    <w:rsid w:val="00734FB5"/>
    <w:rsid w:val="00735E6B"/>
    <w:rsid w:val="00736A04"/>
    <w:rsid w:val="007409B6"/>
    <w:rsid w:val="00740D5B"/>
    <w:rsid w:val="0074478D"/>
    <w:rsid w:val="00744CAF"/>
    <w:rsid w:val="00744DA5"/>
    <w:rsid w:val="00745ED4"/>
    <w:rsid w:val="007476EE"/>
    <w:rsid w:val="0075462C"/>
    <w:rsid w:val="00754EDC"/>
    <w:rsid w:val="00755676"/>
    <w:rsid w:val="00757F16"/>
    <w:rsid w:val="007619BE"/>
    <w:rsid w:val="00761BE4"/>
    <w:rsid w:val="00765E99"/>
    <w:rsid w:val="007661AF"/>
    <w:rsid w:val="00766380"/>
    <w:rsid w:val="00766429"/>
    <w:rsid w:val="00766DAF"/>
    <w:rsid w:val="00767261"/>
    <w:rsid w:val="00767489"/>
    <w:rsid w:val="00770DB3"/>
    <w:rsid w:val="007715A0"/>
    <w:rsid w:val="007763C8"/>
    <w:rsid w:val="0078259A"/>
    <w:rsid w:val="00783713"/>
    <w:rsid w:val="0078652E"/>
    <w:rsid w:val="00792307"/>
    <w:rsid w:val="00794AF9"/>
    <w:rsid w:val="00795AF3"/>
    <w:rsid w:val="0079693B"/>
    <w:rsid w:val="007A385E"/>
    <w:rsid w:val="007A38CB"/>
    <w:rsid w:val="007A554B"/>
    <w:rsid w:val="007A6087"/>
    <w:rsid w:val="007B1CEE"/>
    <w:rsid w:val="007B3272"/>
    <w:rsid w:val="007B69EF"/>
    <w:rsid w:val="007B6C4C"/>
    <w:rsid w:val="007B7905"/>
    <w:rsid w:val="007C35A5"/>
    <w:rsid w:val="007C4507"/>
    <w:rsid w:val="007C5188"/>
    <w:rsid w:val="007C725E"/>
    <w:rsid w:val="007C7EA7"/>
    <w:rsid w:val="007C7FD5"/>
    <w:rsid w:val="007D5EEB"/>
    <w:rsid w:val="007D66BE"/>
    <w:rsid w:val="007D7B18"/>
    <w:rsid w:val="007E2586"/>
    <w:rsid w:val="007E31C4"/>
    <w:rsid w:val="007E55F2"/>
    <w:rsid w:val="007E5C01"/>
    <w:rsid w:val="007E5FAB"/>
    <w:rsid w:val="007E6DFA"/>
    <w:rsid w:val="007F057E"/>
    <w:rsid w:val="007F1304"/>
    <w:rsid w:val="007F359B"/>
    <w:rsid w:val="007F362C"/>
    <w:rsid w:val="007F3A3D"/>
    <w:rsid w:val="007F565F"/>
    <w:rsid w:val="0080254B"/>
    <w:rsid w:val="00802941"/>
    <w:rsid w:val="00804F2F"/>
    <w:rsid w:val="008050E9"/>
    <w:rsid w:val="008152CA"/>
    <w:rsid w:val="00825B00"/>
    <w:rsid w:val="008312D3"/>
    <w:rsid w:val="00831636"/>
    <w:rsid w:val="00833155"/>
    <w:rsid w:val="00836F88"/>
    <w:rsid w:val="0083735C"/>
    <w:rsid w:val="008377B1"/>
    <w:rsid w:val="008377DE"/>
    <w:rsid w:val="00837D43"/>
    <w:rsid w:val="0084170E"/>
    <w:rsid w:val="008430F9"/>
    <w:rsid w:val="00846AE7"/>
    <w:rsid w:val="00850B2F"/>
    <w:rsid w:val="00852B52"/>
    <w:rsid w:val="00854B94"/>
    <w:rsid w:val="00855E47"/>
    <w:rsid w:val="00861622"/>
    <w:rsid w:val="00863D84"/>
    <w:rsid w:val="00863FCC"/>
    <w:rsid w:val="00864E71"/>
    <w:rsid w:val="00865028"/>
    <w:rsid w:val="00866716"/>
    <w:rsid w:val="008702F0"/>
    <w:rsid w:val="00870ED7"/>
    <w:rsid w:val="008715F3"/>
    <w:rsid w:val="008745DA"/>
    <w:rsid w:val="00875428"/>
    <w:rsid w:val="00876C52"/>
    <w:rsid w:val="00880C64"/>
    <w:rsid w:val="0088146A"/>
    <w:rsid w:val="00881CA5"/>
    <w:rsid w:val="008820DD"/>
    <w:rsid w:val="008827AC"/>
    <w:rsid w:val="008828BB"/>
    <w:rsid w:val="00883768"/>
    <w:rsid w:val="00884059"/>
    <w:rsid w:val="00885365"/>
    <w:rsid w:val="00885542"/>
    <w:rsid w:val="008869D5"/>
    <w:rsid w:val="00886F17"/>
    <w:rsid w:val="00891AFD"/>
    <w:rsid w:val="008931F5"/>
    <w:rsid w:val="008A1A7D"/>
    <w:rsid w:val="008A263F"/>
    <w:rsid w:val="008A3552"/>
    <w:rsid w:val="008A5078"/>
    <w:rsid w:val="008A6C2F"/>
    <w:rsid w:val="008A792B"/>
    <w:rsid w:val="008A7CC3"/>
    <w:rsid w:val="008B14C7"/>
    <w:rsid w:val="008B2D65"/>
    <w:rsid w:val="008B400F"/>
    <w:rsid w:val="008B4CDD"/>
    <w:rsid w:val="008B6B5B"/>
    <w:rsid w:val="008B7463"/>
    <w:rsid w:val="008B7C18"/>
    <w:rsid w:val="008C1248"/>
    <w:rsid w:val="008C37A7"/>
    <w:rsid w:val="008C3A4C"/>
    <w:rsid w:val="008C6B4B"/>
    <w:rsid w:val="008D2C3C"/>
    <w:rsid w:val="008D2F2F"/>
    <w:rsid w:val="008D319B"/>
    <w:rsid w:val="008D3B07"/>
    <w:rsid w:val="008D506C"/>
    <w:rsid w:val="008E0415"/>
    <w:rsid w:val="008E05D9"/>
    <w:rsid w:val="008E29A7"/>
    <w:rsid w:val="008E7758"/>
    <w:rsid w:val="008F04AE"/>
    <w:rsid w:val="00901904"/>
    <w:rsid w:val="00901B90"/>
    <w:rsid w:val="00902A02"/>
    <w:rsid w:val="009053C8"/>
    <w:rsid w:val="00910551"/>
    <w:rsid w:val="00911A7B"/>
    <w:rsid w:val="0091210C"/>
    <w:rsid w:val="00915682"/>
    <w:rsid w:val="00915EE3"/>
    <w:rsid w:val="00916E29"/>
    <w:rsid w:val="00921C3D"/>
    <w:rsid w:val="00923086"/>
    <w:rsid w:val="009237BF"/>
    <w:rsid w:val="009324A2"/>
    <w:rsid w:val="009326F5"/>
    <w:rsid w:val="00933194"/>
    <w:rsid w:val="00934FBF"/>
    <w:rsid w:val="00936BD2"/>
    <w:rsid w:val="00937620"/>
    <w:rsid w:val="00937702"/>
    <w:rsid w:val="00937AD5"/>
    <w:rsid w:val="0094048D"/>
    <w:rsid w:val="00942DF0"/>
    <w:rsid w:val="00946558"/>
    <w:rsid w:val="00956F97"/>
    <w:rsid w:val="00957043"/>
    <w:rsid w:val="00960E9E"/>
    <w:rsid w:val="00961302"/>
    <w:rsid w:val="009617CF"/>
    <w:rsid w:val="00963A9B"/>
    <w:rsid w:val="00963FF1"/>
    <w:rsid w:val="009648D2"/>
    <w:rsid w:val="00971067"/>
    <w:rsid w:val="00971CD8"/>
    <w:rsid w:val="00971D3A"/>
    <w:rsid w:val="00981FBA"/>
    <w:rsid w:val="009822A6"/>
    <w:rsid w:val="00983B42"/>
    <w:rsid w:val="0098514F"/>
    <w:rsid w:val="009A031F"/>
    <w:rsid w:val="009A0FEB"/>
    <w:rsid w:val="009A24E4"/>
    <w:rsid w:val="009A28AA"/>
    <w:rsid w:val="009A53E0"/>
    <w:rsid w:val="009A6489"/>
    <w:rsid w:val="009B16C2"/>
    <w:rsid w:val="009B36FA"/>
    <w:rsid w:val="009B459F"/>
    <w:rsid w:val="009B45D5"/>
    <w:rsid w:val="009B491D"/>
    <w:rsid w:val="009B5BD9"/>
    <w:rsid w:val="009B6704"/>
    <w:rsid w:val="009C19E5"/>
    <w:rsid w:val="009C33AD"/>
    <w:rsid w:val="009C5807"/>
    <w:rsid w:val="009D15CC"/>
    <w:rsid w:val="009D181A"/>
    <w:rsid w:val="009D1848"/>
    <w:rsid w:val="009D2AEA"/>
    <w:rsid w:val="009D3FD3"/>
    <w:rsid w:val="009D5653"/>
    <w:rsid w:val="009D6772"/>
    <w:rsid w:val="009D7026"/>
    <w:rsid w:val="009D7B9F"/>
    <w:rsid w:val="009E0617"/>
    <w:rsid w:val="009E1EB5"/>
    <w:rsid w:val="009E30D5"/>
    <w:rsid w:val="009E335A"/>
    <w:rsid w:val="009E4281"/>
    <w:rsid w:val="009E4C60"/>
    <w:rsid w:val="009E77DF"/>
    <w:rsid w:val="009F0B74"/>
    <w:rsid w:val="009F1E01"/>
    <w:rsid w:val="009F1ED0"/>
    <w:rsid w:val="00A00497"/>
    <w:rsid w:val="00A00674"/>
    <w:rsid w:val="00A007AF"/>
    <w:rsid w:val="00A02B8E"/>
    <w:rsid w:val="00A057B8"/>
    <w:rsid w:val="00A138AB"/>
    <w:rsid w:val="00A13AEE"/>
    <w:rsid w:val="00A16C56"/>
    <w:rsid w:val="00A16CC5"/>
    <w:rsid w:val="00A16FE2"/>
    <w:rsid w:val="00A22586"/>
    <w:rsid w:val="00A23B60"/>
    <w:rsid w:val="00A25397"/>
    <w:rsid w:val="00A27F38"/>
    <w:rsid w:val="00A3110C"/>
    <w:rsid w:val="00A318B0"/>
    <w:rsid w:val="00A31B5B"/>
    <w:rsid w:val="00A32CE4"/>
    <w:rsid w:val="00A3391C"/>
    <w:rsid w:val="00A34466"/>
    <w:rsid w:val="00A34B94"/>
    <w:rsid w:val="00A34F56"/>
    <w:rsid w:val="00A35087"/>
    <w:rsid w:val="00A3664B"/>
    <w:rsid w:val="00A37A63"/>
    <w:rsid w:val="00A40156"/>
    <w:rsid w:val="00A40BAD"/>
    <w:rsid w:val="00A45613"/>
    <w:rsid w:val="00A4587D"/>
    <w:rsid w:val="00A45BCF"/>
    <w:rsid w:val="00A466AE"/>
    <w:rsid w:val="00A47375"/>
    <w:rsid w:val="00A47968"/>
    <w:rsid w:val="00A535E2"/>
    <w:rsid w:val="00A56A24"/>
    <w:rsid w:val="00A60F9B"/>
    <w:rsid w:val="00A61098"/>
    <w:rsid w:val="00A6152E"/>
    <w:rsid w:val="00A63152"/>
    <w:rsid w:val="00A65619"/>
    <w:rsid w:val="00A65F39"/>
    <w:rsid w:val="00A73983"/>
    <w:rsid w:val="00A74363"/>
    <w:rsid w:val="00A811B6"/>
    <w:rsid w:val="00A84494"/>
    <w:rsid w:val="00A87B73"/>
    <w:rsid w:val="00A90AAB"/>
    <w:rsid w:val="00A92850"/>
    <w:rsid w:val="00A93E19"/>
    <w:rsid w:val="00AA330C"/>
    <w:rsid w:val="00AA6700"/>
    <w:rsid w:val="00AB0FA9"/>
    <w:rsid w:val="00AB10AD"/>
    <w:rsid w:val="00AB1A2D"/>
    <w:rsid w:val="00AB2052"/>
    <w:rsid w:val="00AB320B"/>
    <w:rsid w:val="00AB3BE4"/>
    <w:rsid w:val="00AB4E7C"/>
    <w:rsid w:val="00AB628C"/>
    <w:rsid w:val="00AB7060"/>
    <w:rsid w:val="00AC1C9B"/>
    <w:rsid w:val="00AC22A0"/>
    <w:rsid w:val="00AC282D"/>
    <w:rsid w:val="00AC369D"/>
    <w:rsid w:val="00AC39F3"/>
    <w:rsid w:val="00AC55A1"/>
    <w:rsid w:val="00AC599C"/>
    <w:rsid w:val="00AC6751"/>
    <w:rsid w:val="00AC6F3E"/>
    <w:rsid w:val="00AD00F0"/>
    <w:rsid w:val="00AD0317"/>
    <w:rsid w:val="00AD031D"/>
    <w:rsid w:val="00AD1A1F"/>
    <w:rsid w:val="00AD3C39"/>
    <w:rsid w:val="00AD693A"/>
    <w:rsid w:val="00AD76F8"/>
    <w:rsid w:val="00AE1A02"/>
    <w:rsid w:val="00AE25E5"/>
    <w:rsid w:val="00AE2B68"/>
    <w:rsid w:val="00AE3098"/>
    <w:rsid w:val="00AE3E10"/>
    <w:rsid w:val="00AF1B02"/>
    <w:rsid w:val="00AF4206"/>
    <w:rsid w:val="00AF5420"/>
    <w:rsid w:val="00AF57E8"/>
    <w:rsid w:val="00AF5E8E"/>
    <w:rsid w:val="00AF6E19"/>
    <w:rsid w:val="00B02806"/>
    <w:rsid w:val="00B039DD"/>
    <w:rsid w:val="00B05C88"/>
    <w:rsid w:val="00B05E95"/>
    <w:rsid w:val="00B06A19"/>
    <w:rsid w:val="00B107DB"/>
    <w:rsid w:val="00B10BEA"/>
    <w:rsid w:val="00B10E0D"/>
    <w:rsid w:val="00B13312"/>
    <w:rsid w:val="00B137E3"/>
    <w:rsid w:val="00B15AA9"/>
    <w:rsid w:val="00B172B0"/>
    <w:rsid w:val="00B20BA3"/>
    <w:rsid w:val="00B220FA"/>
    <w:rsid w:val="00B222F0"/>
    <w:rsid w:val="00B24706"/>
    <w:rsid w:val="00B268F9"/>
    <w:rsid w:val="00B3047C"/>
    <w:rsid w:val="00B309F9"/>
    <w:rsid w:val="00B32702"/>
    <w:rsid w:val="00B32A14"/>
    <w:rsid w:val="00B33611"/>
    <w:rsid w:val="00B34ECB"/>
    <w:rsid w:val="00B35EAD"/>
    <w:rsid w:val="00B37516"/>
    <w:rsid w:val="00B45F98"/>
    <w:rsid w:val="00B46021"/>
    <w:rsid w:val="00B462C0"/>
    <w:rsid w:val="00B47547"/>
    <w:rsid w:val="00B507D8"/>
    <w:rsid w:val="00B54DF4"/>
    <w:rsid w:val="00B56530"/>
    <w:rsid w:val="00B6371C"/>
    <w:rsid w:val="00B6575B"/>
    <w:rsid w:val="00B67B98"/>
    <w:rsid w:val="00B703F2"/>
    <w:rsid w:val="00B7049D"/>
    <w:rsid w:val="00B71153"/>
    <w:rsid w:val="00B73D5B"/>
    <w:rsid w:val="00B7404A"/>
    <w:rsid w:val="00B75ECC"/>
    <w:rsid w:val="00B774EE"/>
    <w:rsid w:val="00B8355E"/>
    <w:rsid w:val="00B83D9D"/>
    <w:rsid w:val="00B840E0"/>
    <w:rsid w:val="00B85D78"/>
    <w:rsid w:val="00B867A4"/>
    <w:rsid w:val="00B90A90"/>
    <w:rsid w:val="00B919D0"/>
    <w:rsid w:val="00B92FF3"/>
    <w:rsid w:val="00B945E3"/>
    <w:rsid w:val="00B94F83"/>
    <w:rsid w:val="00B9607A"/>
    <w:rsid w:val="00B9627C"/>
    <w:rsid w:val="00BA17D2"/>
    <w:rsid w:val="00BA1BBE"/>
    <w:rsid w:val="00BA49B5"/>
    <w:rsid w:val="00BA4CE8"/>
    <w:rsid w:val="00BA5591"/>
    <w:rsid w:val="00BA5A46"/>
    <w:rsid w:val="00BA6143"/>
    <w:rsid w:val="00BB0CAC"/>
    <w:rsid w:val="00BB0E0A"/>
    <w:rsid w:val="00BB113A"/>
    <w:rsid w:val="00BB12F6"/>
    <w:rsid w:val="00BB17AA"/>
    <w:rsid w:val="00BB31D6"/>
    <w:rsid w:val="00BB3E11"/>
    <w:rsid w:val="00BB465C"/>
    <w:rsid w:val="00BB591A"/>
    <w:rsid w:val="00BB5D64"/>
    <w:rsid w:val="00BB72EC"/>
    <w:rsid w:val="00BB7358"/>
    <w:rsid w:val="00BC0C64"/>
    <w:rsid w:val="00BC285D"/>
    <w:rsid w:val="00BC449C"/>
    <w:rsid w:val="00BC636E"/>
    <w:rsid w:val="00BC6372"/>
    <w:rsid w:val="00BC66A0"/>
    <w:rsid w:val="00BC7581"/>
    <w:rsid w:val="00BD04ED"/>
    <w:rsid w:val="00BD0689"/>
    <w:rsid w:val="00BD0A1A"/>
    <w:rsid w:val="00BD133C"/>
    <w:rsid w:val="00BD1802"/>
    <w:rsid w:val="00BD27A7"/>
    <w:rsid w:val="00BD2BB8"/>
    <w:rsid w:val="00BD37B4"/>
    <w:rsid w:val="00BD546E"/>
    <w:rsid w:val="00BD7B1A"/>
    <w:rsid w:val="00BE081A"/>
    <w:rsid w:val="00BE284A"/>
    <w:rsid w:val="00BE34F5"/>
    <w:rsid w:val="00BE5442"/>
    <w:rsid w:val="00BE780F"/>
    <w:rsid w:val="00BF0595"/>
    <w:rsid w:val="00BF255C"/>
    <w:rsid w:val="00BF27EE"/>
    <w:rsid w:val="00BF2D6D"/>
    <w:rsid w:val="00BF5C09"/>
    <w:rsid w:val="00BF6329"/>
    <w:rsid w:val="00BF70C8"/>
    <w:rsid w:val="00BF746F"/>
    <w:rsid w:val="00C05107"/>
    <w:rsid w:val="00C05A95"/>
    <w:rsid w:val="00C067C9"/>
    <w:rsid w:val="00C101D1"/>
    <w:rsid w:val="00C15354"/>
    <w:rsid w:val="00C17A86"/>
    <w:rsid w:val="00C2356C"/>
    <w:rsid w:val="00C35168"/>
    <w:rsid w:val="00C351DB"/>
    <w:rsid w:val="00C36626"/>
    <w:rsid w:val="00C41D57"/>
    <w:rsid w:val="00C41F9A"/>
    <w:rsid w:val="00C433E7"/>
    <w:rsid w:val="00C46C71"/>
    <w:rsid w:val="00C47DD4"/>
    <w:rsid w:val="00C511BE"/>
    <w:rsid w:val="00C56C7E"/>
    <w:rsid w:val="00C6135E"/>
    <w:rsid w:val="00C64FE1"/>
    <w:rsid w:val="00C65F69"/>
    <w:rsid w:val="00C66489"/>
    <w:rsid w:val="00C70E70"/>
    <w:rsid w:val="00C7285C"/>
    <w:rsid w:val="00C76F68"/>
    <w:rsid w:val="00C80050"/>
    <w:rsid w:val="00C80381"/>
    <w:rsid w:val="00C80AC7"/>
    <w:rsid w:val="00C81223"/>
    <w:rsid w:val="00C819F5"/>
    <w:rsid w:val="00C82000"/>
    <w:rsid w:val="00C8274B"/>
    <w:rsid w:val="00C82FA9"/>
    <w:rsid w:val="00C83615"/>
    <w:rsid w:val="00C83900"/>
    <w:rsid w:val="00C83BFB"/>
    <w:rsid w:val="00C84E2E"/>
    <w:rsid w:val="00C84EBA"/>
    <w:rsid w:val="00C8543F"/>
    <w:rsid w:val="00C866D2"/>
    <w:rsid w:val="00C900FD"/>
    <w:rsid w:val="00C90FE8"/>
    <w:rsid w:val="00C9222B"/>
    <w:rsid w:val="00C929A0"/>
    <w:rsid w:val="00C96E0C"/>
    <w:rsid w:val="00CA0CC6"/>
    <w:rsid w:val="00CA4DB2"/>
    <w:rsid w:val="00CA6E50"/>
    <w:rsid w:val="00CA7327"/>
    <w:rsid w:val="00CA7A6B"/>
    <w:rsid w:val="00CB0AB5"/>
    <w:rsid w:val="00CB1507"/>
    <w:rsid w:val="00CB4758"/>
    <w:rsid w:val="00CB54EC"/>
    <w:rsid w:val="00CB6740"/>
    <w:rsid w:val="00CB67C0"/>
    <w:rsid w:val="00CB6C1D"/>
    <w:rsid w:val="00CB7A96"/>
    <w:rsid w:val="00CC2081"/>
    <w:rsid w:val="00CC279B"/>
    <w:rsid w:val="00CC3AA6"/>
    <w:rsid w:val="00CD0FBE"/>
    <w:rsid w:val="00CD3DBC"/>
    <w:rsid w:val="00CD6303"/>
    <w:rsid w:val="00CD6D33"/>
    <w:rsid w:val="00CD6FE8"/>
    <w:rsid w:val="00CD706E"/>
    <w:rsid w:val="00CE0843"/>
    <w:rsid w:val="00CE2CCC"/>
    <w:rsid w:val="00CE489A"/>
    <w:rsid w:val="00CE4929"/>
    <w:rsid w:val="00CE4987"/>
    <w:rsid w:val="00CE55A4"/>
    <w:rsid w:val="00CE6FDC"/>
    <w:rsid w:val="00CF021D"/>
    <w:rsid w:val="00CF4C23"/>
    <w:rsid w:val="00CF4C8D"/>
    <w:rsid w:val="00CF5B1B"/>
    <w:rsid w:val="00CF5DCE"/>
    <w:rsid w:val="00D019C2"/>
    <w:rsid w:val="00D02029"/>
    <w:rsid w:val="00D06691"/>
    <w:rsid w:val="00D066BF"/>
    <w:rsid w:val="00D20F42"/>
    <w:rsid w:val="00D22A50"/>
    <w:rsid w:val="00D237FA"/>
    <w:rsid w:val="00D24FA9"/>
    <w:rsid w:val="00D27324"/>
    <w:rsid w:val="00D2742D"/>
    <w:rsid w:val="00D301C0"/>
    <w:rsid w:val="00D341AE"/>
    <w:rsid w:val="00D35E48"/>
    <w:rsid w:val="00D41241"/>
    <w:rsid w:val="00D43203"/>
    <w:rsid w:val="00D43359"/>
    <w:rsid w:val="00D443C5"/>
    <w:rsid w:val="00D5077D"/>
    <w:rsid w:val="00D51F96"/>
    <w:rsid w:val="00D527BD"/>
    <w:rsid w:val="00D5295A"/>
    <w:rsid w:val="00D55BC4"/>
    <w:rsid w:val="00D56547"/>
    <w:rsid w:val="00D6022E"/>
    <w:rsid w:val="00D60C11"/>
    <w:rsid w:val="00D61C8A"/>
    <w:rsid w:val="00D61F20"/>
    <w:rsid w:val="00D62F59"/>
    <w:rsid w:val="00D66CEB"/>
    <w:rsid w:val="00D72C00"/>
    <w:rsid w:val="00D72C30"/>
    <w:rsid w:val="00D76568"/>
    <w:rsid w:val="00D76DF9"/>
    <w:rsid w:val="00D802B0"/>
    <w:rsid w:val="00D82F64"/>
    <w:rsid w:val="00D854D8"/>
    <w:rsid w:val="00D91E2C"/>
    <w:rsid w:val="00D922DC"/>
    <w:rsid w:val="00D92EA7"/>
    <w:rsid w:val="00D92F0C"/>
    <w:rsid w:val="00D954C7"/>
    <w:rsid w:val="00DA0D9B"/>
    <w:rsid w:val="00DA28B3"/>
    <w:rsid w:val="00DB00C2"/>
    <w:rsid w:val="00DB31C1"/>
    <w:rsid w:val="00DB4C04"/>
    <w:rsid w:val="00DB5B2A"/>
    <w:rsid w:val="00DB628F"/>
    <w:rsid w:val="00DB7620"/>
    <w:rsid w:val="00DC2873"/>
    <w:rsid w:val="00DC3BCB"/>
    <w:rsid w:val="00DC5BFE"/>
    <w:rsid w:val="00DC5F23"/>
    <w:rsid w:val="00DC66F4"/>
    <w:rsid w:val="00DC7E91"/>
    <w:rsid w:val="00DD0146"/>
    <w:rsid w:val="00DD0EF7"/>
    <w:rsid w:val="00DD0F2F"/>
    <w:rsid w:val="00DD2EBF"/>
    <w:rsid w:val="00DD4D21"/>
    <w:rsid w:val="00DD4D68"/>
    <w:rsid w:val="00DE04CD"/>
    <w:rsid w:val="00DE3058"/>
    <w:rsid w:val="00DE332A"/>
    <w:rsid w:val="00DE345F"/>
    <w:rsid w:val="00DE3673"/>
    <w:rsid w:val="00DE3B75"/>
    <w:rsid w:val="00DE67BB"/>
    <w:rsid w:val="00DE680D"/>
    <w:rsid w:val="00DE6D3E"/>
    <w:rsid w:val="00DF3210"/>
    <w:rsid w:val="00DF4248"/>
    <w:rsid w:val="00DF431A"/>
    <w:rsid w:val="00DF4762"/>
    <w:rsid w:val="00DF5273"/>
    <w:rsid w:val="00DF5982"/>
    <w:rsid w:val="00DF5B12"/>
    <w:rsid w:val="00DF63EB"/>
    <w:rsid w:val="00E002F3"/>
    <w:rsid w:val="00E0036C"/>
    <w:rsid w:val="00E00AD0"/>
    <w:rsid w:val="00E015DA"/>
    <w:rsid w:val="00E02DD4"/>
    <w:rsid w:val="00E05FE0"/>
    <w:rsid w:val="00E107A2"/>
    <w:rsid w:val="00E111A2"/>
    <w:rsid w:val="00E1386C"/>
    <w:rsid w:val="00E13E02"/>
    <w:rsid w:val="00E2254E"/>
    <w:rsid w:val="00E238F7"/>
    <w:rsid w:val="00E255CB"/>
    <w:rsid w:val="00E26F40"/>
    <w:rsid w:val="00E32591"/>
    <w:rsid w:val="00E34D42"/>
    <w:rsid w:val="00E3511E"/>
    <w:rsid w:val="00E37656"/>
    <w:rsid w:val="00E3766A"/>
    <w:rsid w:val="00E404E1"/>
    <w:rsid w:val="00E40926"/>
    <w:rsid w:val="00E443D3"/>
    <w:rsid w:val="00E47D25"/>
    <w:rsid w:val="00E52B8A"/>
    <w:rsid w:val="00E536F6"/>
    <w:rsid w:val="00E53BC5"/>
    <w:rsid w:val="00E5746E"/>
    <w:rsid w:val="00E60C96"/>
    <w:rsid w:val="00E60FD8"/>
    <w:rsid w:val="00E6246F"/>
    <w:rsid w:val="00E6477B"/>
    <w:rsid w:val="00E657DB"/>
    <w:rsid w:val="00E66800"/>
    <w:rsid w:val="00E66E66"/>
    <w:rsid w:val="00E769BA"/>
    <w:rsid w:val="00E8278C"/>
    <w:rsid w:val="00E82C96"/>
    <w:rsid w:val="00E84A9A"/>
    <w:rsid w:val="00E85237"/>
    <w:rsid w:val="00E95F38"/>
    <w:rsid w:val="00E96ADC"/>
    <w:rsid w:val="00E97E14"/>
    <w:rsid w:val="00EA0269"/>
    <w:rsid w:val="00EA0DC6"/>
    <w:rsid w:val="00EA1E30"/>
    <w:rsid w:val="00EA5134"/>
    <w:rsid w:val="00EA536D"/>
    <w:rsid w:val="00EB0927"/>
    <w:rsid w:val="00EB39D5"/>
    <w:rsid w:val="00EB413D"/>
    <w:rsid w:val="00EB4947"/>
    <w:rsid w:val="00EB6D0A"/>
    <w:rsid w:val="00EC22E3"/>
    <w:rsid w:val="00EC6563"/>
    <w:rsid w:val="00EC6A98"/>
    <w:rsid w:val="00ED0DDC"/>
    <w:rsid w:val="00ED2295"/>
    <w:rsid w:val="00EE0120"/>
    <w:rsid w:val="00EE0219"/>
    <w:rsid w:val="00EE0F8B"/>
    <w:rsid w:val="00EE1CA8"/>
    <w:rsid w:val="00EE3D6D"/>
    <w:rsid w:val="00EE6647"/>
    <w:rsid w:val="00EE6929"/>
    <w:rsid w:val="00EF0F31"/>
    <w:rsid w:val="00EF2A60"/>
    <w:rsid w:val="00EF34FE"/>
    <w:rsid w:val="00EF4A92"/>
    <w:rsid w:val="00EF50D8"/>
    <w:rsid w:val="00EF7442"/>
    <w:rsid w:val="00F01C9C"/>
    <w:rsid w:val="00F029BC"/>
    <w:rsid w:val="00F13E70"/>
    <w:rsid w:val="00F158F7"/>
    <w:rsid w:val="00F15AE2"/>
    <w:rsid w:val="00F1639C"/>
    <w:rsid w:val="00F1759C"/>
    <w:rsid w:val="00F20352"/>
    <w:rsid w:val="00F24690"/>
    <w:rsid w:val="00F272FF"/>
    <w:rsid w:val="00F30093"/>
    <w:rsid w:val="00F31964"/>
    <w:rsid w:val="00F326EF"/>
    <w:rsid w:val="00F32CE1"/>
    <w:rsid w:val="00F349A9"/>
    <w:rsid w:val="00F34ED1"/>
    <w:rsid w:val="00F35474"/>
    <w:rsid w:val="00F370B3"/>
    <w:rsid w:val="00F37C98"/>
    <w:rsid w:val="00F413EA"/>
    <w:rsid w:val="00F43E77"/>
    <w:rsid w:val="00F44C52"/>
    <w:rsid w:val="00F47BCC"/>
    <w:rsid w:val="00F50DCC"/>
    <w:rsid w:val="00F51DEC"/>
    <w:rsid w:val="00F53224"/>
    <w:rsid w:val="00F562B3"/>
    <w:rsid w:val="00F56381"/>
    <w:rsid w:val="00F57BFC"/>
    <w:rsid w:val="00F609B9"/>
    <w:rsid w:val="00F60FB1"/>
    <w:rsid w:val="00F63B5C"/>
    <w:rsid w:val="00F640F0"/>
    <w:rsid w:val="00F662F5"/>
    <w:rsid w:val="00F6664B"/>
    <w:rsid w:val="00F71B9E"/>
    <w:rsid w:val="00F71BC5"/>
    <w:rsid w:val="00F75456"/>
    <w:rsid w:val="00F7601E"/>
    <w:rsid w:val="00F76836"/>
    <w:rsid w:val="00F769EE"/>
    <w:rsid w:val="00F8015F"/>
    <w:rsid w:val="00F803C1"/>
    <w:rsid w:val="00F83136"/>
    <w:rsid w:val="00F85220"/>
    <w:rsid w:val="00F8666A"/>
    <w:rsid w:val="00F8748A"/>
    <w:rsid w:val="00F87987"/>
    <w:rsid w:val="00F96EBC"/>
    <w:rsid w:val="00FA4DEE"/>
    <w:rsid w:val="00FA530B"/>
    <w:rsid w:val="00FA6294"/>
    <w:rsid w:val="00FA62F3"/>
    <w:rsid w:val="00FA6CDD"/>
    <w:rsid w:val="00FB0DB6"/>
    <w:rsid w:val="00FB34A1"/>
    <w:rsid w:val="00FB3B69"/>
    <w:rsid w:val="00FB524C"/>
    <w:rsid w:val="00FB7EF1"/>
    <w:rsid w:val="00FC16FC"/>
    <w:rsid w:val="00FC171D"/>
    <w:rsid w:val="00FC2472"/>
    <w:rsid w:val="00FC2E2F"/>
    <w:rsid w:val="00FC2E36"/>
    <w:rsid w:val="00FC365B"/>
    <w:rsid w:val="00FC4193"/>
    <w:rsid w:val="00FC4199"/>
    <w:rsid w:val="00FC4266"/>
    <w:rsid w:val="00FC4312"/>
    <w:rsid w:val="00FC5085"/>
    <w:rsid w:val="00FC5199"/>
    <w:rsid w:val="00FC6288"/>
    <w:rsid w:val="00FD0FA4"/>
    <w:rsid w:val="00FD1075"/>
    <w:rsid w:val="00FD149D"/>
    <w:rsid w:val="00FD1DC5"/>
    <w:rsid w:val="00FD2E8D"/>
    <w:rsid w:val="00FD3ACE"/>
    <w:rsid w:val="00FD6228"/>
    <w:rsid w:val="00FD6572"/>
    <w:rsid w:val="00FD7658"/>
    <w:rsid w:val="00FD7CF9"/>
    <w:rsid w:val="00FE0E9A"/>
    <w:rsid w:val="00FE1421"/>
    <w:rsid w:val="00FE5F15"/>
    <w:rsid w:val="00FE6624"/>
    <w:rsid w:val="00FF342A"/>
    <w:rsid w:val="00FF68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1098D7"/>
  <w15:docId w15:val="{2982BA85-CEA6-4B08-9F1C-F1A5B74A5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21CE"/>
    <w:pPr>
      <w:tabs>
        <w:tab w:val="left" w:pos="454"/>
      </w:tabs>
      <w:autoSpaceDE w:val="0"/>
      <w:autoSpaceDN w:val="0"/>
      <w:adjustRightInd w:val="0"/>
      <w:spacing w:after="160" w:line="240" w:lineRule="auto"/>
      <w:ind w:firstLine="454"/>
      <w:jc w:val="both"/>
    </w:pPr>
    <w:rPr>
      <w:rFonts w:ascii="Calibri Light" w:eastAsiaTheme="minorEastAsia" w:hAnsi="Calibri Light" w:cs="Arial"/>
      <w:color w:val="000000"/>
      <w:sz w:val="24"/>
      <w14:numForm w14:val="lining"/>
    </w:rPr>
  </w:style>
  <w:style w:type="paragraph" w:styleId="Ttulo1">
    <w:name w:val="heading 1"/>
    <w:aliases w:val="01_Subtítulo 1"/>
    <w:basedOn w:val="Default"/>
    <w:next w:val="Normal"/>
    <w:link w:val="Ttulo1Car"/>
    <w:uiPriority w:val="9"/>
    <w:qFormat/>
    <w:rsid w:val="001B7389"/>
    <w:pPr>
      <w:numPr>
        <w:ilvl w:val="1"/>
        <w:numId w:val="6"/>
      </w:numPr>
      <w:outlineLvl w:val="0"/>
    </w:pPr>
    <w:rPr>
      <w:rFonts w:ascii="Calibri" w:hAnsi="Calibri"/>
      <w:b/>
      <w:bCs/>
      <w:color w:val="4F81BD"/>
      <w:sz w:val="28"/>
      <w:szCs w:val="22"/>
      <w:lang w:eastAsia="en-US"/>
      <w14:numForm w14:val="lining"/>
    </w:rPr>
  </w:style>
  <w:style w:type="paragraph" w:styleId="Ttulo2">
    <w:name w:val="heading 2"/>
    <w:aliases w:val="02_subt 2"/>
    <w:basedOn w:val="Default"/>
    <w:next w:val="Normal"/>
    <w:link w:val="Ttulo2Car"/>
    <w:uiPriority w:val="9"/>
    <w:unhideWhenUsed/>
    <w:qFormat/>
    <w:rsid w:val="001B7389"/>
    <w:pPr>
      <w:numPr>
        <w:ilvl w:val="2"/>
        <w:numId w:val="6"/>
      </w:numPr>
      <w:outlineLvl w:val="1"/>
    </w:pPr>
    <w:rPr>
      <w:rFonts w:ascii="Calibri" w:hAnsi="Calibri"/>
      <w:b/>
      <w:bCs/>
      <w:color w:val="4F81BD"/>
      <w:szCs w:val="22"/>
      <w:lang w:eastAsia="en-US"/>
      <w14:numForm w14:val="lining"/>
    </w:rPr>
  </w:style>
  <w:style w:type="paragraph" w:styleId="Ttulo3">
    <w:name w:val="heading 3"/>
    <w:aliases w:val="03_subt 3"/>
    <w:basedOn w:val="Default"/>
    <w:next w:val="Normal"/>
    <w:link w:val="Ttulo3Car"/>
    <w:uiPriority w:val="9"/>
    <w:unhideWhenUsed/>
    <w:qFormat/>
    <w:rsid w:val="001B7389"/>
    <w:pPr>
      <w:numPr>
        <w:ilvl w:val="3"/>
        <w:numId w:val="6"/>
      </w:numPr>
      <w:outlineLvl w:val="2"/>
    </w:pPr>
    <w:rPr>
      <w:rFonts w:ascii="Calibri" w:hAnsi="Calibri"/>
      <w:color w:val="4F81BD"/>
      <w:szCs w:val="22"/>
      <w:lang w:eastAsia="en-US"/>
      <w14:numForm w14:val="lining"/>
    </w:rPr>
  </w:style>
  <w:style w:type="paragraph" w:styleId="Ttulo4">
    <w:name w:val="heading 4"/>
    <w:aliases w:val="04_subt 4"/>
    <w:basedOn w:val="Default"/>
    <w:next w:val="Normal"/>
    <w:link w:val="Ttulo4Car"/>
    <w:uiPriority w:val="9"/>
    <w:unhideWhenUsed/>
    <w:qFormat/>
    <w:rsid w:val="001B7389"/>
    <w:pPr>
      <w:numPr>
        <w:ilvl w:val="4"/>
        <w:numId w:val="6"/>
      </w:numPr>
      <w:outlineLvl w:val="3"/>
    </w:pPr>
    <w:rPr>
      <w:rFonts w:ascii="Calibri" w:hAnsi="Calibri"/>
      <w:i/>
      <w:color w:val="4F81BD"/>
      <w:szCs w:val="22"/>
      <w:lang w:eastAsia="en-US"/>
      <w14:numForm w14:val="lining"/>
    </w:rPr>
  </w:style>
  <w:style w:type="paragraph" w:styleId="Ttulo5">
    <w:name w:val="heading 5"/>
    <w:aliases w:val="05_subt 5"/>
    <w:basedOn w:val="Normal"/>
    <w:next w:val="Normal"/>
    <w:link w:val="Ttulo5Car"/>
    <w:uiPriority w:val="9"/>
    <w:unhideWhenUsed/>
    <w:qFormat/>
    <w:rsid w:val="001B7389"/>
    <w:pPr>
      <w:keepNext/>
      <w:keepLines/>
      <w:spacing w:before="40"/>
      <w:ind w:firstLine="0"/>
      <w:outlineLvl w:val="4"/>
    </w:pPr>
    <w:rPr>
      <w:rFonts w:ascii="Calibri" w:eastAsiaTheme="majorEastAsia" w:hAnsi="Calibri" w:cstheme="majorBidi"/>
      <w:color w:val="4F81BD" w:themeColor="accent1"/>
      <w:sz w:val="22"/>
    </w:rPr>
  </w:style>
  <w:style w:type="paragraph" w:styleId="Ttulo6">
    <w:name w:val="heading 6"/>
    <w:basedOn w:val="Normal"/>
    <w:next w:val="Normal"/>
    <w:link w:val="Ttulo6Car"/>
    <w:uiPriority w:val="9"/>
    <w:unhideWhenUsed/>
    <w:rsid w:val="009B45D5"/>
    <w:pPr>
      <w:keepNext/>
      <w:keepLines/>
      <w:numPr>
        <w:ilvl w:val="6"/>
        <w:numId w:val="4"/>
      </w:numPr>
      <w:spacing w:before="40"/>
      <w:outlineLvl w:val="5"/>
    </w:pPr>
    <w:rPr>
      <w:rFonts w:ascii="MetaPro-Bold" w:eastAsiaTheme="majorEastAsia" w:hAnsi="MetaPro-Bold" w:cstheme="majorBidi"/>
      <w:color w:val="243F60"/>
    </w:rPr>
  </w:style>
  <w:style w:type="paragraph" w:styleId="Ttulo7">
    <w:name w:val="heading 7"/>
    <w:basedOn w:val="Normal"/>
    <w:next w:val="Normal"/>
    <w:link w:val="Ttulo7Car"/>
    <w:uiPriority w:val="9"/>
    <w:semiHidden/>
    <w:unhideWhenUsed/>
    <w:rsid w:val="009B45D5"/>
    <w:pPr>
      <w:keepNext/>
      <w:keepLines/>
      <w:numPr>
        <w:ilvl w:val="7"/>
        <w:numId w:val="4"/>
      </w:numPr>
      <w:spacing w:before="40"/>
      <w:outlineLvl w:val="6"/>
    </w:pPr>
    <w:rPr>
      <w:rFonts w:ascii="MetaPro-Bold" w:eastAsiaTheme="majorEastAsia" w:hAnsi="MetaPro-Bold" w:cstheme="majorBidi"/>
      <w:i/>
      <w:iCs/>
      <w:color w:val="243F60"/>
    </w:rPr>
  </w:style>
  <w:style w:type="paragraph" w:styleId="Ttulo8">
    <w:name w:val="heading 8"/>
    <w:basedOn w:val="Normal"/>
    <w:next w:val="Normal"/>
    <w:link w:val="Ttulo8Car"/>
    <w:uiPriority w:val="9"/>
    <w:semiHidden/>
    <w:unhideWhenUsed/>
    <w:qFormat/>
    <w:rsid w:val="001B7389"/>
    <w:pPr>
      <w:keepNext/>
      <w:keepLines/>
      <w:spacing w:before="40"/>
      <w:ind w:left="1584" w:hanging="1584"/>
      <w:outlineLvl w:val="7"/>
    </w:pPr>
    <w:rPr>
      <w:rFonts w:ascii="MetaPro-Bold" w:eastAsiaTheme="majorEastAsia" w:hAnsi="MetaPro-Bold" w:cstheme="majorBidi"/>
      <w:color w:val="272727"/>
      <w:sz w:val="21"/>
      <w:szCs w:val="21"/>
      <w14:numForm w14:val="default"/>
    </w:rPr>
  </w:style>
  <w:style w:type="paragraph" w:styleId="Ttulo9">
    <w:name w:val="heading 9"/>
    <w:basedOn w:val="Normal"/>
    <w:next w:val="Normal"/>
    <w:link w:val="Ttulo9Car"/>
    <w:uiPriority w:val="9"/>
    <w:semiHidden/>
    <w:unhideWhenUsed/>
    <w:qFormat/>
    <w:rsid w:val="001B7389"/>
    <w:pPr>
      <w:keepNext/>
      <w:keepLines/>
      <w:spacing w:before="40"/>
      <w:ind w:firstLine="0"/>
      <w:outlineLvl w:val="8"/>
    </w:pPr>
    <w:rPr>
      <w:rFonts w:ascii="MetaPro-Bold" w:eastAsiaTheme="majorEastAsia" w:hAnsi="MetaPro-Bold" w:cstheme="majorBidi"/>
      <w:i/>
      <w:iCs/>
      <w:color w:val="272727"/>
      <w:sz w:val="21"/>
      <w:szCs w:val="21"/>
      <w14:numForm w14:val="defaul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link w:val="DefaultCar"/>
    <w:rsid w:val="00921C3D"/>
    <w:pPr>
      <w:widowControl w:val="0"/>
      <w:autoSpaceDE w:val="0"/>
      <w:autoSpaceDN w:val="0"/>
      <w:adjustRightInd w:val="0"/>
      <w:spacing w:after="0" w:line="240" w:lineRule="auto"/>
    </w:pPr>
    <w:rPr>
      <w:rFonts w:ascii="Arial" w:eastAsiaTheme="minorEastAsia" w:hAnsi="Arial" w:cs="Arial"/>
      <w:color w:val="000000"/>
      <w:sz w:val="24"/>
      <w:szCs w:val="24"/>
      <w:lang w:eastAsia="es-MX"/>
    </w:rPr>
  </w:style>
  <w:style w:type="table" w:styleId="Tablaconcuadrcula">
    <w:name w:val="Table Grid"/>
    <w:basedOn w:val="Tablanormal"/>
    <w:uiPriority w:val="59"/>
    <w:rsid w:val="00A56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55E47"/>
    <w:pPr>
      <w:tabs>
        <w:tab w:val="center" w:pos="4419"/>
        <w:tab w:val="right" w:pos="8838"/>
      </w:tabs>
    </w:pPr>
  </w:style>
  <w:style w:type="character" w:customStyle="1" w:styleId="EncabezadoCar">
    <w:name w:val="Encabezado Car"/>
    <w:basedOn w:val="Fuentedeprrafopredeter"/>
    <w:link w:val="Encabezado"/>
    <w:uiPriority w:val="99"/>
    <w:rsid w:val="00855E47"/>
    <w:rPr>
      <w:rFonts w:eastAsiaTheme="minorEastAsia"/>
      <w:lang w:eastAsia="es-MX"/>
    </w:rPr>
  </w:style>
  <w:style w:type="paragraph" w:styleId="Piedepgina">
    <w:name w:val="footer"/>
    <w:basedOn w:val="Normal"/>
    <w:link w:val="PiedepginaCar"/>
    <w:uiPriority w:val="99"/>
    <w:unhideWhenUsed/>
    <w:rsid w:val="00855E47"/>
    <w:pPr>
      <w:tabs>
        <w:tab w:val="center" w:pos="4419"/>
        <w:tab w:val="right" w:pos="8838"/>
      </w:tabs>
    </w:pPr>
  </w:style>
  <w:style w:type="character" w:customStyle="1" w:styleId="PiedepginaCar">
    <w:name w:val="Pie de página Car"/>
    <w:basedOn w:val="Fuentedeprrafopredeter"/>
    <w:link w:val="Piedepgina"/>
    <w:uiPriority w:val="99"/>
    <w:rsid w:val="00855E47"/>
    <w:rPr>
      <w:rFonts w:eastAsiaTheme="minorEastAsia"/>
      <w:lang w:eastAsia="es-MX"/>
    </w:rPr>
  </w:style>
  <w:style w:type="character" w:styleId="Nmerodepgina">
    <w:name w:val="page number"/>
    <w:basedOn w:val="Fuentedeprrafopredeter"/>
    <w:uiPriority w:val="99"/>
    <w:unhideWhenUsed/>
    <w:rsid w:val="00855E47"/>
  </w:style>
  <w:style w:type="character" w:customStyle="1" w:styleId="Ttulo1Car">
    <w:name w:val="Título 1 Car"/>
    <w:aliases w:val="01_Subtítulo 1 Car"/>
    <w:link w:val="Ttulo1"/>
    <w:uiPriority w:val="9"/>
    <w:rsid w:val="001B7389"/>
    <w:rPr>
      <w:rFonts w:ascii="Calibri" w:eastAsiaTheme="minorEastAsia" w:hAnsi="Calibri" w:cs="Arial"/>
      <w:b/>
      <w:bCs/>
      <w:color w:val="4F81BD"/>
      <w:sz w:val="28"/>
      <w14:numForm w14:val="lining"/>
    </w:rPr>
  </w:style>
  <w:style w:type="character" w:customStyle="1" w:styleId="Ttulo2Car">
    <w:name w:val="Título 2 Car"/>
    <w:aliases w:val="02_subt 2 Car"/>
    <w:link w:val="Ttulo2"/>
    <w:uiPriority w:val="9"/>
    <w:rsid w:val="001B7389"/>
    <w:rPr>
      <w:rFonts w:ascii="Calibri" w:eastAsiaTheme="minorEastAsia" w:hAnsi="Calibri" w:cs="Arial"/>
      <w:b/>
      <w:bCs/>
      <w:color w:val="4F81BD"/>
      <w:sz w:val="24"/>
      <w14:numForm w14:val="lining"/>
    </w:rPr>
  </w:style>
  <w:style w:type="character" w:customStyle="1" w:styleId="Ttulo3Car">
    <w:name w:val="Título 3 Car"/>
    <w:aliases w:val="03_subt 3 Car"/>
    <w:link w:val="Ttulo3"/>
    <w:uiPriority w:val="9"/>
    <w:rsid w:val="001B7389"/>
    <w:rPr>
      <w:rFonts w:ascii="Calibri" w:eastAsiaTheme="minorEastAsia" w:hAnsi="Calibri" w:cs="Arial"/>
      <w:color w:val="4F81BD"/>
      <w:sz w:val="24"/>
      <w14:numForm w14:val="lining"/>
    </w:rPr>
  </w:style>
  <w:style w:type="character" w:customStyle="1" w:styleId="Ttulo4Car">
    <w:name w:val="Título 4 Car"/>
    <w:aliases w:val="04_subt 4 Car"/>
    <w:link w:val="Ttulo4"/>
    <w:uiPriority w:val="9"/>
    <w:rsid w:val="001B7389"/>
    <w:rPr>
      <w:rFonts w:ascii="Calibri" w:eastAsiaTheme="minorEastAsia" w:hAnsi="Calibri" w:cs="Arial"/>
      <w:i/>
      <w:color w:val="4F81BD"/>
      <w:sz w:val="24"/>
      <w14:numForm w14:val="lining"/>
    </w:rPr>
  </w:style>
  <w:style w:type="paragraph" w:styleId="Ttulo">
    <w:name w:val="Title"/>
    <w:aliases w:val="Título Capítulo"/>
    <w:next w:val="Normal"/>
    <w:link w:val="TtuloCar"/>
    <w:uiPriority w:val="10"/>
    <w:qFormat/>
    <w:rsid w:val="001B7389"/>
    <w:pPr>
      <w:spacing w:after="0" w:line="240" w:lineRule="auto"/>
      <w:ind w:left="794" w:right="340" w:hanging="454"/>
    </w:pPr>
    <w:rPr>
      <w:rFonts w:ascii="Calibri" w:eastAsiaTheme="minorEastAsia" w:hAnsi="Calibri" w:cs="Arial"/>
      <w:b/>
      <w:color w:val="000000"/>
      <w:sz w:val="36"/>
      <w:szCs w:val="36"/>
      <w14:numForm w14:val="lining"/>
    </w:rPr>
  </w:style>
  <w:style w:type="character" w:customStyle="1" w:styleId="TtuloCar">
    <w:name w:val="Título Car"/>
    <w:aliases w:val="Título Capítulo Car"/>
    <w:link w:val="Ttulo"/>
    <w:uiPriority w:val="10"/>
    <w:rsid w:val="001B7389"/>
    <w:rPr>
      <w:rFonts w:ascii="Calibri" w:eastAsiaTheme="minorEastAsia" w:hAnsi="Calibri" w:cs="Arial"/>
      <w:b/>
      <w:color w:val="000000"/>
      <w:sz w:val="36"/>
      <w:szCs w:val="36"/>
      <w14:numForm w14:val="lining"/>
    </w:rPr>
  </w:style>
  <w:style w:type="paragraph" w:customStyle="1" w:styleId="Cornisas">
    <w:name w:val="Cornisas"/>
    <w:basedOn w:val="Normal"/>
    <w:link w:val="CornisasCar"/>
    <w:rsid w:val="009B45D5"/>
    <w:pPr>
      <w:ind w:firstLine="0"/>
      <w:jc w:val="center"/>
    </w:pPr>
    <w:rPr>
      <w:color w:val="808080"/>
      <w:sz w:val="18"/>
    </w:rPr>
  </w:style>
  <w:style w:type="character" w:customStyle="1" w:styleId="CornisasCar">
    <w:name w:val="Cornisas Car"/>
    <w:link w:val="Cornisas"/>
    <w:rsid w:val="009B45D5"/>
    <w:rPr>
      <w:rFonts w:ascii="MetaPro-Normal" w:eastAsiaTheme="minorEastAsia" w:hAnsi="MetaPro-Normal" w:cs="Arial"/>
      <w:color w:val="808080"/>
      <w:sz w:val="18"/>
    </w:rPr>
  </w:style>
  <w:style w:type="paragraph" w:customStyle="1" w:styleId="TablaTexto">
    <w:name w:val="Tabla (Texto)"/>
    <w:basedOn w:val="Normal"/>
    <w:link w:val="TablaTextoCar"/>
    <w:qFormat/>
    <w:rsid w:val="001B7389"/>
    <w:pPr>
      <w:tabs>
        <w:tab w:val="clear" w:pos="454"/>
      </w:tabs>
      <w:ind w:firstLine="0"/>
      <w:jc w:val="left"/>
    </w:pPr>
    <w:rPr>
      <w:rFonts w:ascii="Calibri" w:eastAsiaTheme="minorHAnsi" w:hAnsi="Calibri"/>
      <w:sz w:val="20"/>
      <w:szCs w:val="20"/>
    </w:rPr>
  </w:style>
  <w:style w:type="paragraph" w:customStyle="1" w:styleId="TablaTtulocaptulo">
    <w:name w:val="Tabla (Título capítulo)"/>
    <w:basedOn w:val="Default"/>
    <w:link w:val="TablaTtulocaptuloCar"/>
    <w:rsid w:val="00420499"/>
    <w:pPr>
      <w:spacing w:after="120"/>
      <w:jc w:val="center"/>
    </w:pPr>
    <w:rPr>
      <w:rFonts w:ascii="MetaPro-Bold" w:hAnsi="MetaPro-Bold"/>
      <w:sz w:val="22"/>
      <w:lang w:eastAsia="en-US"/>
    </w:rPr>
  </w:style>
  <w:style w:type="character" w:customStyle="1" w:styleId="TablaTextoCar">
    <w:name w:val="Tabla (Texto) Car"/>
    <w:link w:val="TablaTexto"/>
    <w:rsid w:val="001B7389"/>
    <w:rPr>
      <w:rFonts w:ascii="Calibri" w:hAnsi="Calibri" w:cs="Arial"/>
      <w:color w:val="000000"/>
      <w:sz w:val="20"/>
      <w:szCs w:val="20"/>
      <w14:numForm w14:val="lining"/>
    </w:rPr>
  </w:style>
  <w:style w:type="paragraph" w:customStyle="1" w:styleId="Tablatotales">
    <w:name w:val="Tabla (totales)"/>
    <w:basedOn w:val="Tablanmeros"/>
    <w:link w:val="TablatotalesCar"/>
    <w:qFormat/>
    <w:rsid w:val="00E5746E"/>
    <w:rPr>
      <w:rFonts w:asciiTheme="minorHAnsi" w:hAnsiTheme="minorHAnsi"/>
      <w:b/>
    </w:rPr>
  </w:style>
  <w:style w:type="character" w:customStyle="1" w:styleId="DefaultCar">
    <w:name w:val="Default Car"/>
    <w:basedOn w:val="Fuentedeprrafopredeter"/>
    <w:link w:val="Default"/>
    <w:rsid w:val="00D6022E"/>
    <w:rPr>
      <w:rFonts w:ascii="Arial" w:eastAsiaTheme="minorEastAsia" w:hAnsi="Arial" w:cs="Arial"/>
      <w:color w:val="000000"/>
      <w:sz w:val="24"/>
      <w:szCs w:val="24"/>
      <w:lang w:eastAsia="es-MX"/>
    </w:rPr>
  </w:style>
  <w:style w:type="character" w:customStyle="1" w:styleId="TablaTtulocaptuloCar">
    <w:name w:val="Tabla (Título capítulo) Car"/>
    <w:link w:val="TablaTtulocaptulo"/>
    <w:rsid w:val="00420499"/>
    <w:rPr>
      <w:rFonts w:ascii="MetaPro-Bold" w:eastAsiaTheme="minorEastAsia" w:hAnsi="MetaPro-Bold" w:cs="Arial"/>
      <w:color w:val="000000"/>
      <w:szCs w:val="24"/>
    </w:rPr>
  </w:style>
  <w:style w:type="paragraph" w:styleId="Prrafodelista">
    <w:name w:val="List Paragraph"/>
    <w:aliases w:val="Listado 1 (bullets),Listado con bullets"/>
    <w:basedOn w:val="Normal"/>
    <w:next w:val="Normal"/>
    <w:link w:val="PrrafodelistaCar"/>
    <w:uiPriority w:val="34"/>
    <w:qFormat/>
    <w:rsid w:val="007B69EF"/>
    <w:pPr>
      <w:numPr>
        <w:numId w:val="5"/>
      </w:numPr>
      <w:contextualSpacing/>
    </w:pPr>
  </w:style>
  <w:style w:type="character" w:customStyle="1" w:styleId="TablatotalesCar">
    <w:name w:val="Tabla (totales) Car"/>
    <w:link w:val="Tablatotales"/>
    <w:rsid w:val="00E5746E"/>
    <w:rPr>
      <w:rFonts w:cs="Arial"/>
      <w:b/>
      <w:color w:val="000000"/>
      <w:sz w:val="18"/>
      <w:szCs w:val="20"/>
      <w14:numForm w14:val="lining"/>
      <w14:numSpacing w14:val="tabular"/>
    </w:rPr>
  </w:style>
  <w:style w:type="paragraph" w:customStyle="1" w:styleId="Tablacabezasdecolumna">
    <w:name w:val="Tabla (cabezas de columna)"/>
    <w:basedOn w:val="TablaTexto"/>
    <w:link w:val="TablacabezasdecolumnaCar"/>
    <w:qFormat/>
    <w:rsid w:val="001B7389"/>
    <w:pPr>
      <w:jc w:val="center"/>
    </w:pPr>
    <w:rPr>
      <w:b/>
      <w:color w:val="4F81BD" w:themeColor="accent1"/>
      <w:sz w:val="19"/>
    </w:rPr>
  </w:style>
  <w:style w:type="character" w:customStyle="1" w:styleId="TablacabezasdecolumnaCar">
    <w:name w:val="Tabla (cabezas de columna) Car"/>
    <w:link w:val="Tablacabezasdecolumna"/>
    <w:rsid w:val="001B7389"/>
    <w:rPr>
      <w:rFonts w:ascii="Calibri" w:hAnsi="Calibri" w:cs="Arial"/>
      <w:b/>
      <w:color w:val="4F81BD" w:themeColor="accent1"/>
      <w:sz w:val="19"/>
      <w:szCs w:val="20"/>
      <w14:numForm w14:val="lining"/>
    </w:rPr>
  </w:style>
  <w:style w:type="paragraph" w:styleId="Listaconvietas">
    <w:name w:val="List Bullet"/>
    <w:basedOn w:val="Normal"/>
    <w:uiPriority w:val="99"/>
    <w:unhideWhenUsed/>
    <w:rsid w:val="00C15354"/>
    <w:pPr>
      <w:numPr>
        <w:numId w:val="1"/>
      </w:numPr>
      <w:contextualSpacing/>
    </w:pPr>
  </w:style>
  <w:style w:type="paragraph" w:styleId="Textodeglobo">
    <w:name w:val="Balloon Text"/>
    <w:basedOn w:val="Normal"/>
    <w:link w:val="TextodegloboCar"/>
    <w:uiPriority w:val="99"/>
    <w:semiHidden/>
    <w:unhideWhenUsed/>
    <w:rsid w:val="004A1C46"/>
    <w:rPr>
      <w:rFonts w:ascii="Tahoma" w:hAnsi="Tahoma" w:cs="Tahoma"/>
      <w:sz w:val="16"/>
      <w:szCs w:val="16"/>
    </w:rPr>
  </w:style>
  <w:style w:type="character" w:customStyle="1" w:styleId="TextodegloboCar">
    <w:name w:val="Texto de globo Car"/>
    <w:basedOn w:val="Fuentedeprrafopredeter"/>
    <w:link w:val="Textodeglobo"/>
    <w:uiPriority w:val="99"/>
    <w:semiHidden/>
    <w:rsid w:val="004A1C46"/>
    <w:rPr>
      <w:rFonts w:ascii="Tahoma" w:eastAsiaTheme="minorEastAsia" w:hAnsi="Tahoma" w:cs="Tahoma"/>
      <w:color w:val="000000"/>
      <w:sz w:val="16"/>
      <w:szCs w:val="16"/>
      <w:lang w:eastAsia="es-MX"/>
    </w:rPr>
  </w:style>
  <w:style w:type="paragraph" w:customStyle="1" w:styleId="Piedefigura">
    <w:name w:val="Pie de figura"/>
    <w:basedOn w:val="Default"/>
    <w:next w:val="Normal"/>
    <w:link w:val="PiedefiguraCar"/>
    <w:qFormat/>
    <w:rsid w:val="001B7389"/>
    <w:pPr>
      <w:keepLines/>
      <w:spacing w:before="160"/>
      <w:jc w:val="center"/>
    </w:pPr>
    <w:rPr>
      <w:rFonts w:ascii="Calibri" w:hAnsi="Calibri"/>
      <w:b/>
      <w:bCs/>
      <w:sz w:val="20"/>
      <w:szCs w:val="18"/>
      <w:lang w:eastAsia="en-US"/>
      <w14:numForm w14:val="lining"/>
    </w:rPr>
  </w:style>
  <w:style w:type="paragraph" w:styleId="TDC1">
    <w:name w:val="toc 1"/>
    <w:basedOn w:val="Normal"/>
    <w:next w:val="Normal"/>
    <w:autoRedefine/>
    <w:uiPriority w:val="39"/>
    <w:unhideWhenUsed/>
    <w:qFormat/>
    <w:rsid w:val="001B7389"/>
    <w:pPr>
      <w:tabs>
        <w:tab w:val="clear" w:pos="454"/>
        <w:tab w:val="left" w:pos="1100"/>
        <w:tab w:val="right" w:leader="dot" w:pos="10188"/>
      </w:tabs>
      <w:spacing w:before="240" w:after="120"/>
      <w:ind w:left="454" w:hanging="454"/>
      <w:jc w:val="left"/>
    </w:pPr>
    <w:rPr>
      <w:rFonts w:asciiTheme="minorHAnsi" w:hAnsiTheme="minorHAnsi"/>
      <w:b/>
      <w:bCs/>
      <w:noProof/>
      <w:szCs w:val="20"/>
    </w:rPr>
  </w:style>
  <w:style w:type="character" w:customStyle="1" w:styleId="PiedefiguraCar">
    <w:name w:val="Pie de figura Car"/>
    <w:link w:val="Piedefigura"/>
    <w:rsid w:val="001B7389"/>
    <w:rPr>
      <w:rFonts w:ascii="Calibri" w:eastAsiaTheme="minorEastAsia" w:hAnsi="Calibri" w:cs="Arial"/>
      <w:b/>
      <w:bCs/>
      <w:color w:val="000000"/>
      <w:sz w:val="20"/>
      <w:szCs w:val="18"/>
      <w14:numForm w14:val="lining"/>
    </w:rPr>
  </w:style>
  <w:style w:type="paragraph" w:styleId="TDC2">
    <w:name w:val="toc 2"/>
    <w:basedOn w:val="Normal"/>
    <w:next w:val="Normal"/>
    <w:autoRedefine/>
    <w:uiPriority w:val="39"/>
    <w:unhideWhenUsed/>
    <w:qFormat/>
    <w:rsid w:val="001B7389"/>
    <w:pPr>
      <w:tabs>
        <w:tab w:val="clear" w:pos="454"/>
        <w:tab w:val="left" w:pos="1055"/>
        <w:tab w:val="right" w:leader="dot" w:pos="10188"/>
      </w:tabs>
      <w:spacing w:before="120"/>
      <w:ind w:left="1248" w:hanging="794"/>
      <w:jc w:val="left"/>
    </w:pPr>
    <w:rPr>
      <w:iCs/>
      <w:noProof/>
      <w:szCs w:val="20"/>
    </w:rPr>
  </w:style>
  <w:style w:type="paragraph" w:styleId="TDC3">
    <w:name w:val="toc 3"/>
    <w:basedOn w:val="Normal"/>
    <w:next w:val="Normal"/>
    <w:autoRedefine/>
    <w:uiPriority w:val="39"/>
    <w:unhideWhenUsed/>
    <w:qFormat/>
    <w:rsid w:val="001B7389"/>
    <w:pPr>
      <w:tabs>
        <w:tab w:val="clear" w:pos="454"/>
        <w:tab w:val="left" w:pos="1320"/>
        <w:tab w:val="right" w:leader="dot" w:pos="10188"/>
      </w:tabs>
      <w:ind w:left="1872" w:hanging="851"/>
      <w:jc w:val="left"/>
    </w:pPr>
    <w:rPr>
      <w:noProof/>
      <w:sz w:val="20"/>
      <w:szCs w:val="20"/>
    </w:rPr>
  </w:style>
  <w:style w:type="table" w:customStyle="1" w:styleId="Sombreadoclaro1">
    <w:name w:val="Sombreado claro1"/>
    <w:basedOn w:val="Tablanormal"/>
    <w:uiPriority w:val="60"/>
    <w:rsid w:val="008D319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8D319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8D319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TablaPiesdetabla">
    <w:name w:val="Tabla (Pies de tabla)"/>
    <w:basedOn w:val="Normal"/>
    <w:link w:val="TablaPiesdetablaCar"/>
    <w:qFormat/>
    <w:rsid w:val="001B7389"/>
    <w:pPr>
      <w:keepNext/>
      <w:spacing w:before="120"/>
      <w:ind w:firstLine="0"/>
      <w:contextualSpacing/>
    </w:pPr>
    <w:rPr>
      <w:rFonts w:ascii="Calibri" w:hAnsi="Calibri"/>
      <w:sz w:val="18"/>
      <w:szCs w:val="16"/>
    </w:rPr>
  </w:style>
  <w:style w:type="character" w:styleId="nfasissutil">
    <w:name w:val="Subtle Emphasis"/>
    <w:aliases w:val="Cursivas"/>
    <w:uiPriority w:val="19"/>
    <w:qFormat/>
    <w:rsid w:val="001B7389"/>
    <w:rPr>
      <w:rFonts w:ascii="Calibri Light" w:hAnsi="Calibri Light"/>
      <w:b w:val="0"/>
      <w:i/>
      <w:iCs/>
      <w:color w:val="auto"/>
    </w:rPr>
  </w:style>
  <w:style w:type="character" w:customStyle="1" w:styleId="TablaPiesdetablaCar">
    <w:name w:val="Tabla (Pies de tabla) Car"/>
    <w:link w:val="TablaPiesdetabla"/>
    <w:rsid w:val="001B7389"/>
    <w:rPr>
      <w:rFonts w:ascii="Calibri" w:eastAsiaTheme="minorEastAsia" w:hAnsi="Calibri" w:cs="Arial"/>
      <w:color w:val="000000"/>
      <w:sz w:val="18"/>
      <w:szCs w:val="16"/>
      <w14:numForm w14:val="lining"/>
    </w:rPr>
  </w:style>
  <w:style w:type="paragraph" w:styleId="Citadestacada">
    <w:name w:val="Intense Quote"/>
    <w:basedOn w:val="Normal"/>
    <w:next w:val="Normal"/>
    <w:link w:val="CitadestacadaCar"/>
    <w:uiPriority w:val="30"/>
    <w:qFormat/>
    <w:rsid w:val="001B7389"/>
    <w:pPr>
      <w:spacing w:before="240" w:after="240"/>
      <w:ind w:left="454" w:right="454"/>
    </w:pPr>
    <w:rPr>
      <w:rFonts w:ascii="MetaPro-Normal" w:hAnsi="MetaPro-Normal"/>
      <w:bCs/>
      <w:iCs/>
      <w:color w:val="auto"/>
      <w:sz w:val="20"/>
    </w:rPr>
  </w:style>
  <w:style w:type="character" w:customStyle="1" w:styleId="CitadestacadaCar">
    <w:name w:val="Cita destacada Car"/>
    <w:link w:val="Citadestacada"/>
    <w:uiPriority w:val="30"/>
    <w:rsid w:val="001B7389"/>
    <w:rPr>
      <w:rFonts w:ascii="MetaPro-Normal" w:eastAsiaTheme="minorEastAsia" w:hAnsi="MetaPro-Normal" w:cs="Arial"/>
      <w:bCs/>
      <w:iCs/>
      <w:sz w:val="20"/>
      <w14:numForm w14:val="lining"/>
    </w:rPr>
  </w:style>
  <w:style w:type="paragraph" w:styleId="Textonotapie">
    <w:name w:val="footnote text"/>
    <w:basedOn w:val="Normal"/>
    <w:link w:val="TextonotapieCar"/>
    <w:uiPriority w:val="99"/>
    <w:unhideWhenUsed/>
    <w:qFormat/>
    <w:rsid w:val="001B7389"/>
    <w:rPr>
      <w:rFonts w:ascii="Calibri" w:hAnsi="Calibri"/>
      <w:sz w:val="20"/>
      <w:szCs w:val="20"/>
    </w:rPr>
  </w:style>
  <w:style w:type="character" w:customStyle="1" w:styleId="TextonotapieCar">
    <w:name w:val="Texto nota pie Car"/>
    <w:link w:val="Textonotapie"/>
    <w:uiPriority w:val="99"/>
    <w:rsid w:val="001B7389"/>
    <w:rPr>
      <w:rFonts w:ascii="Calibri" w:eastAsiaTheme="minorEastAsia" w:hAnsi="Calibri" w:cs="Arial"/>
      <w:color w:val="000000"/>
      <w:sz w:val="20"/>
      <w:szCs w:val="20"/>
      <w14:numForm w14:val="lining"/>
    </w:rPr>
  </w:style>
  <w:style w:type="character" w:styleId="Refdenotaalpie">
    <w:name w:val="footnote reference"/>
    <w:basedOn w:val="Fuentedeprrafopredeter"/>
    <w:uiPriority w:val="99"/>
    <w:unhideWhenUsed/>
    <w:rsid w:val="00E536F6"/>
    <w:rPr>
      <w:vertAlign w:val="superscript"/>
    </w:rPr>
  </w:style>
  <w:style w:type="character" w:customStyle="1" w:styleId="Negritasreffiguras">
    <w:name w:val="Negritas (ref. figuras)"/>
    <w:uiPriority w:val="1"/>
    <w:rsid w:val="009B45D5"/>
    <w:rPr>
      <w:rFonts w:ascii="MetaPro-Bold" w:hAnsi="MetaPro-Bold"/>
      <w:b w:val="0"/>
      <w:bCs/>
    </w:rPr>
  </w:style>
  <w:style w:type="paragraph" w:styleId="TtuloTDC">
    <w:name w:val="TOC Heading"/>
    <w:basedOn w:val="Ttulo1"/>
    <w:next w:val="Normal"/>
    <w:uiPriority w:val="39"/>
    <w:semiHidden/>
    <w:unhideWhenUsed/>
    <w:qFormat/>
    <w:rsid w:val="001B7389"/>
    <w:pPr>
      <w:keepNext/>
      <w:keepLines/>
      <w:widowControl/>
      <w:numPr>
        <w:ilvl w:val="0"/>
        <w:numId w:val="0"/>
      </w:numPr>
      <w:autoSpaceDE/>
      <w:autoSpaceDN/>
      <w:adjustRightInd/>
      <w:spacing w:before="480" w:line="276" w:lineRule="auto"/>
      <w:outlineLvl w:val="9"/>
    </w:pPr>
    <w:rPr>
      <w:rFonts w:eastAsiaTheme="majorEastAsia" w:cstheme="majorBidi"/>
      <w:b w:val="0"/>
      <w:color w:val="365F91"/>
      <w:szCs w:val="28"/>
    </w:rPr>
  </w:style>
  <w:style w:type="paragraph" w:styleId="TDC4">
    <w:name w:val="toc 4"/>
    <w:basedOn w:val="Normal"/>
    <w:next w:val="Normal"/>
    <w:autoRedefine/>
    <w:uiPriority w:val="39"/>
    <w:unhideWhenUsed/>
    <w:qFormat/>
    <w:rsid w:val="001B7389"/>
    <w:pPr>
      <w:tabs>
        <w:tab w:val="clear" w:pos="454"/>
        <w:tab w:val="left" w:pos="1701"/>
        <w:tab w:val="left" w:pos="2949"/>
        <w:tab w:val="right" w:leader="dot" w:pos="10188"/>
      </w:tabs>
      <w:spacing w:after="120"/>
      <w:ind w:left="2949" w:hanging="1021"/>
      <w:contextualSpacing/>
      <w:jc w:val="left"/>
    </w:pPr>
    <w:rPr>
      <w:i/>
      <w:noProof/>
      <w:sz w:val="20"/>
      <w:szCs w:val="20"/>
    </w:rPr>
  </w:style>
  <w:style w:type="paragraph" w:styleId="TDC5">
    <w:name w:val="toc 5"/>
    <w:basedOn w:val="Normal"/>
    <w:next w:val="Normal"/>
    <w:autoRedefine/>
    <w:uiPriority w:val="39"/>
    <w:unhideWhenUsed/>
    <w:rsid w:val="00C83615"/>
    <w:pPr>
      <w:tabs>
        <w:tab w:val="clear" w:pos="454"/>
        <w:tab w:val="right" w:leader="dot" w:pos="10188"/>
      </w:tabs>
      <w:spacing w:after="120"/>
      <w:ind w:left="1701" w:firstLine="0"/>
      <w:jc w:val="left"/>
    </w:pPr>
    <w:rPr>
      <w:rFonts w:asciiTheme="minorHAnsi" w:hAnsiTheme="minorHAnsi"/>
      <w:i/>
      <w:sz w:val="18"/>
      <w:szCs w:val="20"/>
    </w:rPr>
  </w:style>
  <w:style w:type="paragraph" w:styleId="TDC6">
    <w:name w:val="toc 6"/>
    <w:basedOn w:val="Normal"/>
    <w:next w:val="Normal"/>
    <w:autoRedefine/>
    <w:uiPriority w:val="39"/>
    <w:unhideWhenUsed/>
    <w:rsid w:val="001F6F70"/>
    <w:pPr>
      <w:tabs>
        <w:tab w:val="clear" w:pos="454"/>
      </w:tabs>
      <w:ind w:left="1100"/>
      <w:jc w:val="left"/>
    </w:pPr>
    <w:rPr>
      <w:rFonts w:asciiTheme="minorHAnsi" w:hAnsiTheme="minorHAnsi"/>
      <w:sz w:val="20"/>
      <w:szCs w:val="20"/>
    </w:rPr>
  </w:style>
  <w:style w:type="paragraph" w:styleId="TDC7">
    <w:name w:val="toc 7"/>
    <w:basedOn w:val="Normal"/>
    <w:next w:val="Normal"/>
    <w:autoRedefine/>
    <w:uiPriority w:val="39"/>
    <w:unhideWhenUsed/>
    <w:rsid w:val="001F6F70"/>
    <w:pPr>
      <w:tabs>
        <w:tab w:val="clear" w:pos="454"/>
      </w:tabs>
      <w:ind w:left="1320"/>
      <w:jc w:val="left"/>
    </w:pPr>
    <w:rPr>
      <w:rFonts w:asciiTheme="minorHAnsi" w:hAnsiTheme="minorHAnsi"/>
      <w:sz w:val="20"/>
      <w:szCs w:val="20"/>
    </w:rPr>
  </w:style>
  <w:style w:type="paragraph" w:styleId="TDC8">
    <w:name w:val="toc 8"/>
    <w:basedOn w:val="Normal"/>
    <w:next w:val="Normal"/>
    <w:autoRedefine/>
    <w:uiPriority w:val="39"/>
    <w:unhideWhenUsed/>
    <w:rsid w:val="001F6F70"/>
    <w:pPr>
      <w:tabs>
        <w:tab w:val="clear" w:pos="454"/>
      </w:tabs>
      <w:ind w:left="1540"/>
      <w:jc w:val="left"/>
    </w:pPr>
    <w:rPr>
      <w:rFonts w:asciiTheme="minorHAnsi" w:hAnsiTheme="minorHAnsi"/>
      <w:sz w:val="20"/>
      <w:szCs w:val="20"/>
    </w:rPr>
  </w:style>
  <w:style w:type="paragraph" w:styleId="TDC9">
    <w:name w:val="toc 9"/>
    <w:basedOn w:val="Normal"/>
    <w:next w:val="Normal"/>
    <w:autoRedefine/>
    <w:uiPriority w:val="39"/>
    <w:unhideWhenUsed/>
    <w:rsid w:val="001F6F70"/>
    <w:pPr>
      <w:tabs>
        <w:tab w:val="clear" w:pos="454"/>
      </w:tabs>
      <w:ind w:left="1760"/>
      <w:jc w:val="left"/>
    </w:pPr>
    <w:rPr>
      <w:rFonts w:asciiTheme="minorHAnsi" w:hAnsiTheme="minorHAnsi"/>
      <w:sz w:val="20"/>
      <w:szCs w:val="20"/>
    </w:rPr>
  </w:style>
  <w:style w:type="paragraph" w:customStyle="1" w:styleId="Pa4">
    <w:name w:val="Pa4"/>
    <w:basedOn w:val="Default"/>
    <w:next w:val="Default"/>
    <w:uiPriority w:val="99"/>
    <w:rsid w:val="00B039DD"/>
    <w:pPr>
      <w:widowControl/>
      <w:spacing w:line="241" w:lineRule="atLeast"/>
    </w:pPr>
    <w:rPr>
      <w:rFonts w:ascii="Cronos Pro Light" w:eastAsiaTheme="minorHAnsi" w:hAnsi="Cronos Pro Light" w:cstheme="minorBidi"/>
      <w:color w:val="auto"/>
      <w:lang w:eastAsia="en-US"/>
    </w:rPr>
  </w:style>
  <w:style w:type="character" w:customStyle="1" w:styleId="A0">
    <w:name w:val="A0"/>
    <w:uiPriority w:val="99"/>
    <w:rsid w:val="00B039DD"/>
    <w:rPr>
      <w:rFonts w:cs="Cronos Pro Light"/>
      <w:color w:val="221E1F"/>
      <w:sz w:val="20"/>
      <w:szCs w:val="20"/>
    </w:rPr>
  </w:style>
  <w:style w:type="paragraph" w:customStyle="1" w:styleId="Bibliografia">
    <w:name w:val="Bibliografia"/>
    <w:basedOn w:val="Normal"/>
    <w:qFormat/>
    <w:rsid w:val="001B7389"/>
    <w:pPr>
      <w:spacing w:after="120"/>
      <w:ind w:left="454" w:hanging="454"/>
      <w:jc w:val="left"/>
    </w:pPr>
    <w:rPr>
      <w:rFonts w:eastAsia="MetaPro-Normal"/>
    </w:rPr>
  </w:style>
  <w:style w:type="character" w:styleId="Refdecomentario">
    <w:name w:val="annotation reference"/>
    <w:basedOn w:val="Fuentedeprrafopredeter"/>
    <w:uiPriority w:val="99"/>
    <w:semiHidden/>
    <w:unhideWhenUsed/>
    <w:rsid w:val="00CE4987"/>
    <w:rPr>
      <w:sz w:val="16"/>
      <w:szCs w:val="16"/>
    </w:rPr>
  </w:style>
  <w:style w:type="paragraph" w:styleId="Textocomentario">
    <w:name w:val="annotation text"/>
    <w:basedOn w:val="Normal"/>
    <w:link w:val="TextocomentarioCar"/>
    <w:uiPriority w:val="99"/>
    <w:unhideWhenUsed/>
    <w:rsid w:val="00CE4987"/>
    <w:rPr>
      <w:sz w:val="20"/>
      <w:szCs w:val="20"/>
    </w:rPr>
  </w:style>
  <w:style w:type="character" w:customStyle="1" w:styleId="TextocomentarioCar">
    <w:name w:val="Texto comentario Car"/>
    <w:basedOn w:val="Fuentedeprrafopredeter"/>
    <w:link w:val="Textocomentario"/>
    <w:uiPriority w:val="99"/>
    <w:rsid w:val="00CE4987"/>
    <w:rPr>
      <w:rFonts w:ascii="MetaPro-Normal" w:eastAsiaTheme="minorEastAsia" w:hAnsi="MetaPro-Normal" w:cs="Arial"/>
      <w:color w:val="000000"/>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CE4987"/>
    <w:rPr>
      <w:b/>
      <w:bCs/>
    </w:rPr>
  </w:style>
  <w:style w:type="character" w:customStyle="1" w:styleId="AsuntodelcomentarioCar">
    <w:name w:val="Asunto del comentario Car"/>
    <w:basedOn w:val="TextocomentarioCar"/>
    <w:link w:val="Asuntodelcomentario"/>
    <w:uiPriority w:val="99"/>
    <w:semiHidden/>
    <w:rsid w:val="00CE4987"/>
    <w:rPr>
      <w:rFonts w:ascii="MetaPro-Normal" w:eastAsiaTheme="minorEastAsia" w:hAnsi="MetaPro-Normal" w:cs="Arial"/>
      <w:b/>
      <w:bCs/>
      <w:color w:val="000000"/>
      <w:sz w:val="20"/>
      <w:szCs w:val="20"/>
      <w:lang w:eastAsia="es-MX"/>
    </w:rPr>
  </w:style>
  <w:style w:type="character" w:styleId="Hipervnculo">
    <w:name w:val="Hyperlink"/>
    <w:basedOn w:val="Fuentedeprrafopredeter"/>
    <w:uiPriority w:val="99"/>
    <w:unhideWhenUsed/>
    <w:rsid w:val="00191196"/>
    <w:rPr>
      <w:color w:val="0000FF" w:themeColor="hyperlink"/>
      <w:u w:val="single"/>
    </w:rPr>
  </w:style>
  <w:style w:type="character" w:customStyle="1" w:styleId="Ttulo5Car">
    <w:name w:val="Título 5 Car"/>
    <w:aliases w:val="05_subt 5 Car"/>
    <w:link w:val="Ttulo5"/>
    <w:uiPriority w:val="9"/>
    <w:rsid w:val="001B7389"/>
    <w:rPr>
      <w:rFonts w:ascii="Calibri" w:eastAsiaTheme="majorEastAsia" w:hAnsi="Calibri" w:cstheme="majorBidi"/>
      <w:color w:val="4F81BD" w:themeColor="accent1"/>
      <w14:numForm w14:val="lining"/>
    </w:rPr>
  </w:style>
  <w:style w:type="character" w:customStyle="1" w:styleId="Ttulo6Car">
    <w:name w:val="Título 6 Car"/>
    <w:link w:val="Ttulo6"/>
    <w:uiPriority w:val="9"/>
    <w:rsid w:val="009B45D5"/>
    <w:rPr>
      <w:rFonts w:ascii="MetaPro-Bold" w:eastAsiaTheme="majorEastAsia" w:hAnsi="MetaPro-Bold" w:cstheme="majorBidi"/>
      <w:color w:val="243F60"/>
      <w:sz w:val="24"/>
      <w14:numForm w14:val="lining"/>
    </w:rPr>
  </w:style>
  <w:style w:type="character" w:customStyle="1" w:styleId="Ttulo7Car">
    <w:name w:val="Título 7 Car"/>
    <w:link w:val="Ttulo7"/>
    <w:uiPriority w:val="9"/>
    <w:semiHidden/>
    <w:rsid w:val="009B45D5"/>
    <w:rPr>
      <w:rFonts w:ascii="MetaPro-Bold" w:eastAsiaTheme="majorEastAsia" w:hAnsi="MetaPro-Bold" w:cstheme="majorBidi"/>
      <w:i/>
      <w:iCs/>
      <w:color w:val="243F60"/>
      <w:sz w:val="24"/>
      <w14:numForm w14:val="lining"/>
    </w:rPr>
  </w:style>
  <w:style w:type="character" w:customStyle="1" w:styleId="Ttulo8Car">
    <w:name w:val="Título 8 Car"/>
    <w:link w:val="Ttulo8"/>
    <w:uiPriority w:val="9"/>
    <w:semiHidden/>
    <w:rsid w:val="001B7389"/>
    <w:rPr>
      <w:rFonts w:ascii="MetaPro-Bold" w:eastAsiaTheme="majorEastAsia" w:hAnsi="MetaPro-Bold" w:cstheme="majorBidi"/>
      <w:color w:val="272727"/>
      <w:sz w:val="21"/>
      <w:szCs w:val="21"/>
    </w:rPr>
  </w:style>
  <w:style w:type="character" w:customStyle="1" w:styleId="Ttulo9Car">
    <w:name w:val="Título 9 Car"/>
    <w:link w:val="Ttulo9"/>
    <w:uiPriority w:val="9"/>
    <w:semiHidden/>
    <w:rsid w:val="001B7389"/>
    <w:rPr>
      <w:rFonts w:ascii="MetaPro-Bold" w:eastAsiaTheme="majorEastAsia" w:hAnsi="MetaPro-Bold" w:cstheme="majorBidi"/>
      <w:i/>
      <w:iCs/>
      <w:color w:val="272727"/>
      <w:sz w:val="21"/>
      <w:szCs w:val="21"/>
    </w:rPr>
  </w:style>
  <w:style w:type="paragraph" w:customStyle="1" w:styleId="Listadon2">
    <w:name w:val="Listado n2"/>
    <w:basedOn w:val="Prrafodelista"/>
    <w:next w:val="Normal"/>
    <w:link w:val="Listadon2Car"/>
    <w:rsid w:val="00EF4A92"/>
    <w:pPr>
      <w:numPr>
        <w:ilvl w:val="1"/>
        <w:numId w:val="3"/>
      </w:numPr>
      <w:autoSpaceDE/>
      <w:autoSpaceDN/>
      <w:adjustRightInd/>
      <w:ind w:left="714" w:hanging="357"/>
    </w:pPr>
  </w:style>
  <w:style w:type="character" w:customStyle="1" w:styleId="PrrafodelistaCar">
    <w:name w:val="Párrafo de lista Car"/>
    <w:aliases w:val="Listado 1 (bullets) Car,Listado con bullets Car"/>
    <w:basedOn w:val="Fuentedeprrafopredeter"/>
    <w:link w:val="Prrafodelista"/>
    <w:uiPriority w:val="34"/>
    <w:rsid w:val="007B69EF"/>
    <w:rPr>
      <w:rFonts w:ascii="Calibri Light" w:eastAsiaTheme="minorEastAsia" w:hAnsi="Calibri Light" w:cs="Arial"/>
      <w:color w:val="000000"/>
      <w:sz w:val="24"/>
      <w14:numForm w14:val="lining"/>
    </w:rPr>
  </w:style>
  <w:style w:type="character" w:customStyle="1" w:styleId="Listadon2Car">
    <w:name w:val="Listado n2 Car"/>
    <w:basedOn w:val="PrrafodelistaCar"/>
    <w:link w:val="Listadon2"/>
    <w:rsid w:val="00EF4A92"/>
    <w:rPr>
      <w:rFonts w:ascii="Calibri Light" w:eastAsiaTheme="minorEastAsia" w:hAnsi="Calibri Light" w:cs="Arial"/>
      <w:color w:val="000000"/>
      <w:sz w:val="24"/>
      <w14:numForm w14:val="lining"/>
    </w:rPr>
  </w:style>
  <w:style w:type="paragraph" w:customStyle="1" w:styleId="Listadoniv2">
    <w:name w:val="Listado niv.2"/>
    <w:basedOn w:val="Listadon2"/>
    <w:link w:val="Listadoniv2Car"/>
    <w:rsid w:val="002C385B"/>
  </w:style>
  <w:style w:type="paragraph" w:customStyle="1" w:styleId="Listadoletras">
    <w:name w:val="Listado (letras)"/>
    <w:basedOn w:val="Prrafodelista"/>
    <w:link w:val="ListadoletrasCar"/>
    <w:rsid w:val="008F04AE"/>
    <w:pPr>
      <w:numPr>
        <w:numId w:val="2"/>
      </w:numPr>
    </w:pPr>
  </w:style>
  <w:style w:type="character" w:customStyle="1" w:styleId="Listadoniv2Car">
    <w:name w:val="Listado niv.2 Car"/>
    <w:basedOn w:val="Listadon2Car"/>
    <w:link w:val="Listadoniv2"/>
    <w:rsid w:val="002C385B"/>
    <w:rPr>
      <w:rFonts w:ascii="Calibri Light" w:eastAsiaTheme="minorEastAsia" w:hAnsi="Calibri Light" w:cs="Arial"/>
      <w:color w:val="000000"/>
      <w:sz w:val="24"/>
      <w14:numForm w14:val="lining"/>
    </w:rPr>
  </w:style>
  <w:style w:type="character" w:customStyle="1" w:styleId="ListadoletrasCar">
    <w:name w:val="Listado (letras) Car"/>
    <w:basedOn w:val="PrrafodelistaCar"/>
    <w:link w:val="Listadoletras"/>
    <w:rsid w:val="008F04AE"/>
    <w:rPr>
      <w:rFonts w:ascii="Calibri Light" w:eastAsiaTheme="minorEastAsia" w:hAnsi="Calibri Light" w:cs="Arial"/>
      <w:color w:val="000000"/>
      <w:sz w:val="24"/>
      <w14:numForm w14:val="lining"/>
    </w:rPr>
  </w:style>
  <w:style w:type="paragraph" w:styleId="Revisin">
    <w:name w:val="Revision"/>
    <w:hidden/>
    <w:uiPriority w:val="99"/>
    <w:semiHidden/>
    <w:rsid w:val="00176168"/>
    <w:pPr>
      <w:spacing w:after="0" w:line="240" w:lineRule="auto"/>
    </w:pPr>
    <w:rPr>
      <w:rFonts w:ascii="MetaPro-Normal" w:eastAsiaTheme="minorEastAsia" w:hAnsi="MetaPro-Normal" w:cs="Arial"/>
      <w:color w:val="000000"/>
    </w:rPr>
  </w:style>
  <w:style w:type="paragraph" w:styleId="HTMLconformatoprevio">
    <w:name w:val="HTML Preformatted"/>
    <w:basedOn w:val="Normal"/>
    <w:link w:val="HTMLconformatoprevioCar"/>
    <w:uiPriority w:val="99"/>
    <w:semiHidden/>
    <w:unhideWhenUsed/>
    <w:rsid w:val="00C929A0"/>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C929A0"/>
    <w:rPr>
      <w:rFonts w:ascii="Consolas" w:eastAsiaTheme="minorEastAsia" w:hAnsi="Consolas" w:cs="Consolas"/>
      <w:color w:val="000000"/>
      <w:sz w:val="20"/>
      <w:szCs w:val="20"/>
    </w:rPr>
  </w:style>
  <w:style w:type="character" w:customStyle="1" w:styleId="hps">
    <w:name w:val="hps"/>
    <w:basedOn w:val="Fuentedeprrafopredeter"/>
    <w:rsid w:val="00802941"/>
  </w:style>
  <w:style w:type="table" w:customStyle="1" w:styleId="Tabladecuadrcula1clara-nfasis11">
    <w:name w:val="Tabla de cuadrícula 1 clara - Énfasis 11"/>
    <w:basedOn w:val="Tablanormal"/>
    <w:uiPriority w:val="46"/>
    <w:rsid w:val="00374E4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inespaciado">
    <w:name w:val="No Spacing"/>
    <w:uiPriority w:val="1"/>
    <w:rsid w:val="00374E41"/>
    <w:pPr>
      <w:spacing w:after="0" w:line="240" w:lineRule="auto"/>
    </w:pPr>
  </w:style>
  <w:style w:type="table" w:customStyle="1" w:styleId="Tabladecuadrcula1clara-nfasis51">
    <w:name w:val="Tabla de cuadrícula 1 clara - Énfasis 51"/>
    <w:basedOn w:val="Tablanormal"/>
    <w:uiPriority w:val="46"/>
    <w:rsid w:val="00374E4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1">
    <w:name w:val="Cuadrícula de tabla clara1"/>
    <w:basedOn w:val="Tablanormal"/>
    <w:uiPriority w:val="99"/>
    <w:rsid w:val="00374E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cuadrcula1clara-nfasis12">
    <w:name w:val="Tabla de cuadrícula 1 clara - Énfasis 12"/>
    <w:basedOn w:val="Tablanormal"/>
    <w:uiPriority w:val="46"/>
    <w:rsid w:val="000F6CE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2">
    <w:name w:val="Tabla de cuadrícula 1 clara - Énfasis 52"/>
    <w:basedOn w:val="Tablanormal"/>
    <w:uiPriority w:val="46"/>
    <w:rsid w:val="000F6CE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2">
    <w:name w:val="Cuadrícula de tabla clara2"/>
    <w:basedOn w:val="Tablanormal"/>
    <w:uiPriority w:val="99"/>
    <w:rsid w:val="000F6C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cuadrcula1clara-nfasis13">
    <w:name w:val="Tabla de cuadrícula 1 clara - Énfasis 13"/>
    <w:basedOn w:val="Tablanormal"/>
    <w:uiPriority w:val="46"/>
    <w:rsid w:val="001B14F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1B14F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3">
    <w:name w:val="Cuadrícula de tabla clara3"/>
    <w:basedOn w:val="Tablanormal"/>
    <w:uiPriority w:val="99"/>
    <w:rsid w:val="001B14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adoTexto1">
    <w:name w:val="Listado Texto (1)"/>
    <w:basedOn w:val="Normal"/>
    <w:next w:val="Normal"/>
    <w:link w:val="ListadoTexto1Car"/>
    <w:qFormat/>
    <w:rsid w:val="001B7389"/>
    <w:pPr>
      <w:tabs>
        <w:tab w:val="clear" w:pos="454"/>
      </w:tabs>
      <w:ind w:firstLine="0"/>
    </w:pPr>
    <w:rPr>
      <w:rFonts w:ascii="Calibri" w:hAnsi="Calibri"/>
      <w:sz w:val="22"/>
    </w:rPr>
  </w:style>
  <w:style w:type="character" w:customStyle="1" w:styleId="ListadoTexto1Car">
    <w:name w:val="Listado Texto (1) Car"/>
    <w:basedOn w:val="Fuentedeprrafopredeter"/>
    <w:link w:val="ListadoTexto1"/>
    <w:rsid w:val="001B7389"/>
    <w:rPr>
      <w:rFonts w:ascii="Calibri" w:eastAsiaTheme="minorEastAsia" w:hAnsi="Calibri" w:cs="Arial"/>
      <w:color w:val="000000"/>
      <w14:numForm w14:val="lining"/>
    </w:rPr>
  </w:style>
  <w:style w:type="paragraph" w:customStyle="1" w:styleId="Tablanmeros">
    <w:name w:val="Tabla números"/>
    <w:basedOn w:val="TablaTexto"/>
    <w:link w:val="TablanmerosCar"/>
    <w:qFormat/>
    <w:rsid w:val="001B7389"/>
    <w:pPr>
      <w:ind w:right="113"/>
      <w:jc w:val="right"/>
    </w:pPr>
    <w:rPr>
      <w:rFonts w:ascii="MetaPro-Normal" w:hAnsi="MetaPro-Normal"/>
      <w:sz w:val="18"/>
      <w14:numSpacing w14:val="tabular"/>
    </w:rPr>
  </w:style>
  <w:style w:type="character" w:customStyle="1" w:styleId="TablanmerosCar">
    <w:name w:val="Tabla números Car"/>
    <w:basedOn w:val="TablaTextoCar"/>
    <w:link w:val="Tablanmeros"/>
    <w:rsid w:val="001B7389"/>
    <w:rPr>
      <w:rFonts w:ascii="MetaPro-Normal" w:hAnsi="MetaPro-Normal" w:cs="Arial"/>
      <w:color w:val="000000"/>
      <w:sz w:val="18"/>
      <w:szCs w:val="20"/>
      <w14:numForm w14:val="lining"/>
      <w14:numSpacing w14:val="tabular"/>
    </w:rPr>
  </w:style>
  <w:style w:type="table" w:customStyle="1" w:styleId="Tabladecuadrcula1clara-nfasis130">
    <w:name w:val="Tabla de cuadrícula 1 clara - Énfasis 13"/>
    <w:basedOn w:val="Tablanormal"/>
    <w:uiPriority w:val="46"/>
    <w:rsid w:val="00734FB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adecuadrcula1clara-nfasis530">
    <w:name w:val="Tabla de cuadrícula 1 clara - Énfasis 53"/>
    <w:basedOn w:val="Tablanormal"/>
    <w:uiPriority w:val="46"/>
    <w:rsid w:val="00734FB5"/>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Cuadrculadetablaclara30">
    <w:name w:val="Cuadrícula de tabla clara3"/>
    <w:basedOn w:val="Tablanormal"/>
    <w:uiPriority w:val="99"/>
    <w:rsid w:val="00734FB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escripcin">
    <w:name w:val="caption"/>
    <w:basedOn w:val="Piedefigura"/>
    <w:next w:val="Normal"/>
    <w:uiPriority w:val="35"/>
    <w:unhideWhenUsed/>
    <w:rsid w:val="00213CFE"/>
    <w:rPr>
      <w:color w:val="4F81BD" w:themeColor="accent1"/>
    </w:rPr>
  </w:style>
  <w:style w:type="character" w:customStyle="1" w:styleId="Caracteresdenotaalpie">
    <w:name w:val="Caracteres de nota al pie"/>
    <w:rsid w:val="00B34ECB"/>
  </w:style>
  <w:style w:type="paragraph" w:customStyle="1" w:styleId="Ilustracin">
    <w:name w:val="Ilustración"/>
    <w:basedOn w:val="Descripcin"/>
    <w:rsid w:val="00B34ECB"/>
    <w:pPr>
      <w:keepLines w:val="0"/>
      <w:suppressLineNumbers/>
      <w:suppressAutoHyphens/>
      <w:autoSpaceDE/>
      <w:autoSpaceDN/>
      <w:adjustRightInd/>
      <w:spacing w:before="120" w:after="120"/>
      <w:jc w:val="left"/>
    </w:pPr>
    <w:rPr>
      <w:rFonts w:ascii="Liberation Serif" w:eastAsia="Droid Sans Fallback" w:hAnsi="Liberation Serif" w:cs="FreeSans"/>
      <w:bCs w:val="0"/>
      <w:i/>
      <w:iCs/>
      <w:color w:val="auto"/>
      <w:kern w:val="1"/>
      <w:sz w:val="24"/>
      <w:szCs w:val="24"/>
      <w:lang w:eastAsia="zh-CN" w:bidi="hi-IN"/>
    </w:rPr>
  </w:style>
  <w:style w:type="table" w:customStyle="1" w:styleId="Tabladecuadrcula4-nfasis11">
    <w:name w:val="Tabla de cuadrícula 4 - Énfasis 11"/>
    <w:basedOn w:val="Tablanormal"/>
    <w:uiPriority w:val="49"/>
    <w:rsid w:val="00F2469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aTtulotabla">
    <w:name w:val="Tabla (Título tabla)"/>
    <w:basedOn w:val="Default"/>
    <w:link w:val="TablaTtulotablaCar"/>
    <w:qFormat/>
    <w:rsid w:val="001B7389"/>
    <w:pPr>
      <w:keepNext/>
      <w:keepLines/>
      <w:spacing w:after="120"/>
      <w:jc w:val="center"/>
    </w:pPr>
    <w:rPr>
      <w:rFonts w:ascii="Calibri" w:hAnsi="Calibri"/>
      <w:b/>
      <w:sz w:val="22"/>
      <w:lang w:eastAsia="en-US"/>
      <w14:numForm w14:val="lining"/>
    </w:rPr>
  </w:style>
  <w:style w:type="character" w:customStyle="1" w:styleId="TablaTtulotablaCar">
    <w:name w:val="Tabla (Título tabla) Car"/>
    <w:link w:val="TablaTtulotabla"/>
    <w:rsid w:val="001B7389"/>
    <w:rPr>
      <w:rFonts w:ascii="Calibri" w:eastAsiaTheme="minorEastAsia" w:hAnsi="Calibri" w:cs="Arial"/>
      <w:b/>
      <w:color w:val="000000"/>
      <w:szCs w:val="24"/>
      <w14:numForm w14:val="lining"/>
    </w:rPr>
  </w:style>
  <w:style w:type="paragraph" w:customStyle="1" w:styleId="Listado2">
    <w:name w:val="Listado 2"/>
    <w:next w:val="Normal"/>
    <w:link w:val="Listado2Car"/>
    <w:qFormat/>
    <w:rsid w:val="001B7389"/>
    <w:pPr>
      <w:spacing w:after="0" w:line="240" w:lineRule="auto"/>
      <w:ind w:left="1060" w:hanging="360"/>
      <w:jc w:val="both"/>
    </w:pPr>
    <w:rPr>
      <w:rFonts w:ascii="MetaPro-Normal" w:eastAsiaTheme="minorEastAsia" w:hAnsi="MetaPro-Normal" w:cs="Arial"/>
      <w:color w:val="000000"/>
      <w:sz w:val="24"/>
      <w14:numForm w14:val="lining"/>
    </w:rPr>
  </w:style>
  <w:style w:type="character" w:customStyle="1" w:styleId="Listado2Car">
    <w:name w:val="Listado 2 Car"/>
    <w:basedOn w:val="PrrafodelistaCar"/>
    <w:link w:val="Listado2"/>
    <w:rsid w:val="001B7389"/>
    <w:rPr>
      <w:rFonts w:ascii="MetaPro-Normal" w:eastAsiaTheme="minorEastAsia" w:hAnsi="MetaPro-Normal" w:cs="Arial"/>
      <w:color w:val="000000"/>
      <w:sz w:val="24"/>
      <w14:numForm w14:val="lining"/>
    </w:rPr>
  </w:style>
  <w:style w:type="paragraph" w:customStyle="1" w:styleId="Listado1conbullets">
    <w:name w:val="Listado 1 (con bullets)"/>
    <w:next w:val="Normal"/>
    <w:autoRedefine/>
    <w:qFormat/>
    <w:rsid w:val="001B7389"/>
    <w:pPr>
      <w:numPr>
        <w:numId w:val="7"/>
      </w:numPr>
      <w:spacing w:after="0" w:line="240" w:lineRule="auto"/>
      <w:jc w:val="both"/>
    </w:pPr>
    <w:rPr>
      <w:rFonts w:eastAsiaTheme="minorEastAsia" w:cs="Arial"/>
      <w:color w:val="000000"/>
      <w:sz w:val="24"/>
      <w14:numForm w14:val="lining"/>
    </w:rPr>
  </w:style>
  <w:style w:type="table" w:customStyle="1" w:styleId="TablasLANCIS">
    <w:name w:val="Tablas LANCIS"/>
    <w:basedOn w:val="Tablanormal"/>
    <w:uiPriority w:val="99"/>
    <w:rsid w:val="00E47D25"/>
    <w:pPr>
      <w:spacing w:after="0" w:line="240" w:lineRule="auto"/>
    </w:pPr>
    <w:tblPr>
      <w:tblCellMar>
        <w:top w:w="28" w:type="dxa"/>
        <w:bottom w:w="28" w:type="dxa"/>
      </w:tblCellMar>
    </w:tblPr>
    <w:trPr>
      <w:cantSplit/>
    </w:trPr>
    <w:tblStylePr w:type="firstRow">
      <w:pPr>
        <w:jc w:val="center"/>
      </w:pPr>
      <w:rPr>
        <w:rFonts w:asciiTheme="majorHAnsi" w:hAnsiTheme="majorHAnsi"/>
        <w:sz w:val="19"/>
      </w:rPr>
      <w:tblPr/>
      <w:trPr>
        <w:cantSplit w:val="0"/>
      </w:trPr>
      <w:tcPr>
        <w:tcBorders>
          <w:top w:val="single" w:sz="4" w:space="0" w:color="4F81BD" w:themeColor="accent1"/>
          <w:left w:val="nil"/>
          <w:bottom w:val="single" w:sz="4" w:space="0" w:color="4F81BD" w:themeColor="accent1"/>
          <w:right w:val="nil"/>
          <w:insideH w:val="nil"/>
          <w:insideV w:val="nil"/>
          <w:tl2br w:val="nil"/>
          <w:tr2bl w:val="nil"/>
        </w:tcBorders>
      </w:tcPr>
    </w:tblStylePr>
    <w:tblStylePr w:type="lastRow">
      <w:tblPr/>
      <w:tcPr>
        <w:tcBorders>
          <w:top w:val="nil"/>
          <w:left w:val="nil"/>
          <w:bottom w:val="single" w:sz="4" w:space="0" w:color="4F81BD" w:themeColor="accent1"/>
          <w:right w:val="nil"/>
          <w:insideH w:val="nil"/>
          <w:insideV w:val="nil"/>
          <w:tl2br w:val="nil"/>
          <w:tr2bl w:val="nil"/>
        </w:tcBorders>
      </w:tcPr>
    </w:tblStylePr>
  </w:style>
  <w:style w:type="paragraph" w:styleId="Subttulo">
    <w:name w:val="Subtitle"/>
    <w:basedOn w:val="Normal"/>
    <w:next w:val="Normal"/>
    <w:link w:val="SubttuloCar"/>
    <w:uiPriority w:val="11"/>
    <w:rsid w:val="00397D9B"/>
    <w:pPr>
      <w:numPr>
        <w:numId w:val="6"/>
      </w:numPr>
    </w:pPr>
    <w:rPr>
      <w:rFonts w:asciiTheme="minorHAnsi" w:hAnsiTheme="minorHAnsi" w:cstheme="minorBidi"/>
      <w:color w:val="5A5A5A" w:themeColor="text1" w:themeTint="A5"/>
      <w:spacing w:val="15"/>
      <w:sz w:val="22"/>
    </w:rPr>
  </w:style>
  <w:style w:type="character" w:customStyle="1" w:styleId="SubttuloCar">
    <w:name w:val="Subtítulo Car"/>
    <w:basedOn w:val="Fuentedeprrafopredeter"/>
    <w:link w:val="Subttulo"/>
    <w:uiPriority w:val="11"/>
    <w:rsid w:val="00397D9B"/>
    <w:rPr>
      <w:rFonts w:eastAsiaTheme="minorEastAsia"/>
      <w:color w:val="5A5A5A" w:themeColor="text1" w:themeTint="A5"/>
      <w:spacing w:val="15"/>
      <w14:numForm w14:val="lining"/>
    </w:rPr>
  </w:style>
  <w:style w:type="paragraph" w:styleId="NormalWeb">
    <w:name w:val="Normal (Web)"/>
    <w:basedOn w:val="Normal"/>
    <w:uiPriority w:val="99"/>
    <w:unhideWhenUsed/>
    <w:rsid w:val="00094007"/>
    <w:pPr>
      <w:tabs>
        <w:tab w:val="clear" w:pos="454"/>
      </w:tabs>
      <w:autoSpaceDE/>
      <w:autoSpaceDN/>
      <w:adjustRightInd/>
      <w:spacing w:before="100" w:beforeAutospacing="1" w:after="100" w:afterAutospacing="1"/>
      <w:ind w:firstLine="0"/>
      <w:jc w:val="left"/>
    </w:pPr>
    <w:rPr>
      <w:rFonts w:ascii="Times New Roman" w:eastAsia="Times New Roman" w:hAnsi="Times New Roman" w:cs="Times New Roman"/>
      <w:color w:val="auto"/>
      <w:szCs w:val="24"/>
      <w:lang w:eastAsia="es-MX"/>
      <w14:numForm w14:val="default"/>
    </w:rPr>
  </w:style>
  <w:style w:type="character" w:customStyle="1" w:styleId="normaltextrun">
    <w:name w:val="normaltextrun"/>
    <w:basedOn w:val="Fuentedeprrafopredeter"/>
    <w:rsid w:val="005D1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63092">
      <w:bodyDiv w:val="1"/>
      <w:marLeft w:val="0"/>
      <w:marRight w:val="0"/>
      <w:marTop w:val="0"/>
      <w:marBottom w:val="0"/>
      <w:divBdr>
        <w:top w:val="none" w:sz="0" w:space="0" w:color="auto"/>
        <w:left w:val="none" w:sz="0" w:space="0" w:color="auto"/>
        <w:bottom w:val="none" w:sz="0" w:space="0" w:color="auto"/>
        <w:right w:val="none" w:sz="0" w:space="0" w:color="auto"/>
      </w:divBdr>
    </w:div>
    <w:div w:id="219176329">
      <w:bodyDiv w:val="1"/>
      <w:marLeft w:val="0"/>
      <w:marRight w:val="0"/>
      <w:marTop w:val="0"/>
      <w:marBottom w:val="0"/>
      <w:divBdr>
        <w:top w:val="none" w:sz="0" w:space="0" w:color="auto"/>
        <w:left w:val="none" w:sz="0" w:space="0" w:color="auto"/>
        <w:bottom w:val="none" w:sz="0" w:space="0" w:color="auto"/>
        <w:right w:val="none" w:sz="0" w:space="0" w:color="auto"/>
      </w:divBdr>
    </w:div>
    <w:div w:id="238903584">
      <w:bodyDiv w:val="1"/>
      <w:marLeft w:val="0"/>
      <w:marRight w:val="0"/>
      <w:marTop w:val="0"/>
      <w:marBottom w:val="0"/>
      <w:divBdr>
        <w:top w:val="none" w:sz="0" w:space="0" w:color="auto"/>
        <w:left w:val="none" w:sz="0" w:space="0" w:color="auto"/>
        <w:bottom w:val="none" w:sz="0" w:space="0" w:color="auto"/>
        <w:right w:val="none" w:sz="0" w:space="0" w:color="auto"/>
      </w:divBdr>
    </w:div>
    <w:div w:id="1082409629">
      <w:bodyDiv w:val="1"/>
      <w:marLeft w:val="0"/>
      <w:marRight w:val="0"/>
      <w:marTop w:val="0"/>
      <w:marBottom w:val="0"/>
      <w:divBdr>
        <w:top w:val="none" w:sz="0" w:space="0" w:color="auto"/>
        <w:left w:val="none" w:sz="0" w:space="0" w:color="auto"/>
        <w:bottom w:val="none" w:sz="0" w:space="0" w:color="auto"/>
        <w:right w:val="none" w:sz="0" w:space="0" w:color="auto"/>
      </w:divBdr>
    </w:div>
    <w:div w:id="1112166611">
      <w:bodyDiv w:val="1"/>
      <w:marLeft w:val="0"/>
      <w:marRight w:val="0"/>
      <w:marTop w:val="0"/>
      <w:marBottom w:val="0"/>
      <w:divBdr>
        <w:top w:val="none" w:sz="0" w:space="0" w:color="auto"/>
        <w:left w:val="none" w:sz="0" w:space="0" w:color="auto"/>
        <w:bottom w:val="none" w:sz="0" w:space="0" w:color="auto"/>
        <w:right w:val="none" w:sz="0" w:space="0" w:color="auto"/>
      </w:divBdr>
      <w:divsChild>
        <w:div w:id="256527867">
          <w:marLeft w:val="0"/>
          <w:marRight w:val="0"/>
          <w:marTop w:val="0"/>
          <w:marBottom w:val="0"/>
          <w:divBdr>
            <w:top w:val="none" w:sz="0" w:space="0" w:color="auto"/>
            <w:left w:val="none" w:sz="0" w:space="0" w:color="auto"/>
            <w:bottom w:val="none" w:sz="0" w:space="0" w:color="auto"/>
            <w:right w:val="none" w:sz="0" w:space="0" w:color="auto"/>
          </w:divBdr>
          <w:divsChild>
            <w:div w:id="16776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9038">
      <w:bodyDiv w:val="1"/>
      <w:marLeft w:val="0"/>
      <w:marRight w:val="0"/>
      <w:marTop w:val="0"/>
      <w:marBottom w:val="0"/>
      <w:divBdr>
        <w:top w:val="none" w:sz="0" w:space="0" w:color="auto"/>
        <w:left w:val="none" w:sz="0" w:space="0" w:color="auto"/>
        <w:bottom w:val="none" w:sz="0" w:space="0" w:color="auto"/>
        <w:right w:val="none" w:sz="0" w:space="0" w:color="auto"/>
      </w:divBdr>
      <w:divsChild>
        <w:div w:id="286351222">
          <w:marLeft w:val="0"/>
          <w:marRight w:val="0"/>
          <w:marTop w:val="0"/>
          <w:marBottom w:val="0"/>
          <w:divBdr>
            <w:top w:val="none" w:sz="0" w:space="0" w:color="auto"/>
            <w:left w:val="none" w:sz="0" w:space="0" w:color="auto"/>
            <w:bottom w:val="none" w:sz="0" w:space="0" w:color="auto"/>
            <w:right w:val="none" w:sz="0" w:space="0" w:color="auto"/>
          </w:divBdr>
          <w:divsChild>
            <w:div w:id="9897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9908">
      <w:bodyDiv w:val="1"/>
      <w:marLeft w:val="0"/>
      <w:marRight w:val="0"/>
      <w:marTop w:val="0"/>
      <w:marBottom w:val="0"/>
      <w:divBdr>
        <w:top w:val="none" w:sz="0" w:space="0" w:color="auto"/>
        <w:left w:val="none" w:sz="0" w:space="0" w:color="auto"/>
        <w:bottom w:val="none" w:sz="0" w:space="0" w:color="auto"/>
        <w:right w:val="none" w:sz="0" w:space="0" w:color="auto"/>
      </w:divBdr>
    </w:div>
    <w:div w:id="2086367882">
      <w:bodyDiv w:val="1"/>
      <w:marLeft w:val="0"/>
      <w:marRight w:val="0"/>
      <w:marTop w:val="0"/>
      <w:marBottom w:val="0"/>
      <w:divBdr>
        <w:top w:val="none" w:sz="0" w:space="0" w:color="auto"/>
        <w:left w:val="none" w:sz="0" w:space="0" w:color="auto"/>
        <w:bottom w:val="none" w:sz="0" w:space="0" w:color="auto"/>
        <w:right w:val="none" w:sz="0" w:space="0" w:color="auto"/>
      </w:divBdr>
    </w:div>
    <w:div w:id="214558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_informes_lancis_docs_largo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odo_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62362-5E60-4419-91B2-A970DF432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plantilla_informes_lancis_docs_largos (1).dotx</Template>
  <TotalTime>32</TotalTime>
  <Pages>8</Pages>
  <Words>2202</Words>
  <Characters>12115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11</cp:revision>
  <cp:lastPrinted>2020-07-06T20:13:00Z</cp:lastPrinted>
  <dcterms:created xsi:type="dcterms:W3CDTF">2020-07-02T22:49:00Z</dcterms:created>
  <dcterms:modified xsi:type="dcterms:W3CDTF">2020-07-06T20:13:00Z</dcterms:modified>
</cp:coreProperties>
</file>