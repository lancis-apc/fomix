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AA9D4" w14:textId="77777777" w:rsidR="009B36FA" w:rsidRDefault="009B36FA" w:rsidP="00A40156"/>
    <w:p w14:paraId="55C213BD" w14:textId="77777777" w:rsidR="009B36FA" w:rsidRDefault="009B36FA" w:rsidP="00A40156"/>
    <w:p w14:paraId="117C1ED1" w14:textId="77777777" w:rsidR="009B36FA" w:rsidRDefault="009B36FA" w:rsidP="00A40156"/>
    <w:p w14:paraId="61B6F3A4" w14:textId="77777777" w:rsidR="009B36FA" w:rsidRDefault="009B36FA" w:rsidP="00A40156"/>
    <w:p w14:paraId="42ADD1DD" w14:textId="77777777"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14:paraId="2158EBB8" w14:textId="77777777" w:rsidR="000D2329" w:rsidRPr="00A40156" w:rsidRDefault="000D2329" w:rsidP="00A40156"/>
    <w:p w14:paraId="6B57C2EA" w14:textId="77777777" w:rsidR="009E1EB5" w:rsidRPr="00A40156" w:rsidRDefault="009E1EB5" w:rsidP="00A40156"/>
    <w:p w14:paraId="20DD7961" w14:textId="77777777" w:rsidR="009B36FA" w:rsidRPr="00A40156" w:rsidRDefault="009B36FA" w:rsidP="00A40156"/>
    <w:p w14:paraId="6B864724" w14:textId="77777777"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14:paraId="3218FD4A" w14:textId="77777777" w:rsidTr="000C1313">
        <w:tc>
          <w:tcPr>
            <w:tcW w:w="10205" w:type="dxa"/>
            <w:vAlign w:val="center"/>
          </w:tcPr>
          <w:p w14:paraId="1964262B" w14:textId="77777777" w:rsidR="00F1639C" w:rsidRPr="00B9627C" w:rsidRDefault="00294E67" w:rsidP="00294E67">
            <w:pPr>
              <w:pStyle w:val="Title"/>
              <w:ind w:left="1134" w:hanging="794"/>
            </w:pPr>
            <w:r>
              <w:t>Título de capítulo</w:t>
            </w:r>
            <w:r w:rsidR="00F1639C" w:rsidRPr="00B9627C">
              <w:t xml:space="preserve"> </w:t>
            </w:r>
            <w:r>
              <w:t>o parte</w:t>
            </w:r>
          </w:p>
        </w:tc>
      </w:tr>
    </w:tbl>
    <w:p w14:paraId="03B9C62B" w14:textId="77777777" w:rsidR="00685102" w:rsidRDefault="00685102" w:rsidP="00A40156"/>
    <w:p w14:paraId="08F421A3" w14:textId="77777777" w:rsidR="00A65F39" w:rsidRPr="00A73983" w:rsidRDefault="00A65F39" w:rsidP="00A73983"/>
    <w:p w14:paraId="18BB1EAB" w14:textId="77777777" w:rsidR="00A65F39" w:rsidRDefault="00A65F39" w:rsidP="00A73983"/>
    <w:p w14:paraId="5D943F4A" w14:textId="77777777" w:rsidR="00902A02" w:rsidRDefault="00902A02" w:rsidP="00A73983"/>
    <w:p w14:paraId="1B4CEA6D" w14:textId="77777777" w:rsidR="00902A02" w:rsidRDefault="00902A02" w:rsidP="00A73983"/>
    <w:p w14:paraId="70CA2AB1" w14:textId="77777777" w:rsidR="00902A02" w:rsidRDefault="00902A02" w:rsidP="00A73983"/>
    <w:p w14:paraId="16D4B300" w14:textId="77777777" w:rsidR="00902A02" w:rsidRDefault="00902A02" w:rsidP="00A73983"/>
    <w:p w14:paraId="78E3D3A6" w14:textId="77777777" w:rsidR="00902A02" w:rsidRDefault="00902A02" w:rsidP="00A73983"/>
    <w:p w14:paraId="573B808A" w14:textId="77777777" w:rsidR="00902A02" w:rsidRDefault="00902A02" w:rsidP="00A73983"/>
    <w:p w14:paraId="20BF0414" w14:textId="77777777" w:rsidR="00902A02" w:rsidRDefault="00902A02" w:rsidP="00A73983"/>
    <w:p w14:paraId="5B0C33DA" w14:textId="77777777" w:rsidR="00902A02" w:rsidRDefault="00902A02" w:rsidP="00A73983"/>
    <w:p w14:paraId="7E2E220F" w14:textId="77777777" w:rsidR="00902A02" w:rsidRDefault="00902A02" w:rsidP="00A73983"/>
    <w:p w14:paraId="4ADDA0EB" w14:textId="77777777" w:rsidR="00902A02" w:rsidRDefault="00902A02" w:rsidP="00A73983"/>
    <w:p w14:paraId="337340CC" w14:textId="77777777" w:rsidR="00902A02" w:rsidRDefault="00902A02" w:rsidP="00A73983"/>
    <w:p w14:paraId="67899B63" w14:textId="77777777" w:rsidR="00902A02" w:rsidRDefault="00902A02" w:rsidP="00A73983"/>
    <w:p w14:paraId="251B1788" w14:textId="77777777" w:rsidR="00902A02" w:rsidRDefault="00902A02" w:rsidP="00A73983"/>
    <w:p w14:paraId="1B628BD5" w14:textId="77777777" w:rsidR="00902A02" w:rsidRDefault="00902A02" w:rsidP="00A73983"/>
    <w:p w14:paraId="2E9B3289" w14:textId="77777777" w:rsidR="00902A02" w:rsidRDefault="00902A02" w:rsidP="00A73983"/>
    <w:p w14:paraId="12EE888A" w14:textId="77777777" w:rsidR="00902A02" w:rsidRDefault="00902A02" w:rsidP="00A73983"/>
    <w:p w14:paraId="63F8D6A5" w14:textId="77777777" w:rsidR="00902A02" w:rsidRDefault="00902A02" w:rsidP="00A73983"/>
    <w:p w14:paraId="5C4F60D7" w14:textId="77777777" w:rsidR="00902A02" w:rsidRDefault="00902A02" w:rsidP="00A73983"/>
    <w:p w14:paraId="6C42FD55" w14:textId="77777777" w:rsidR="00EF34FE" w:rsidRDefault="00EF34FE" w:rsidP="00A73983"/>
    <w:p w14:paraId="60FD8EED" w14:textId="77777777" w:rsidR="00EF34FE" w:rsidRDefault="00EF34FE" w:rsidP="00EF34FE">
      <w:pPr>
        <w:jc w:val="center"/>
      </w:pPr>
      <w:r w:rsidRPr="00EF34FE">
        <w:rPr>
          <w:noProof/>
          <w:position w:val="6"/>
          <w:lang w:val="en-US"/>
          <w14:numForm w14:val="default"/>
        </w:rPr>
        <w:drawing>
          <wp:inline distT="0" distB="0" distL="0" distR="0" wp14:anchorId="3483DC23" wp14:editId="41A0FAAA">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57BD1E54" wp14:editId="0D415CCD">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14:paraId="7A610D69" w14:textId="77777777" w:rsidR="00EF34FE" w:rsidRPr="00A73983" w:rsidRDefault="00EF34FE" w:rsidP="00A73983"/>
    <w:p w14:paraId="784C63E3" w14:textId="77777777" w:rsidR="00A65F39" w:rsidRPr="00A73983" w:rsidRDefault="00A65F39" w:rsidP="00A73983"/>
    <w:p w14:paraId="25A0E74A" w14:textId="77777777" w:rsidR="00A65F39" w:rsidRPr="00A73983" w:rsidRDefault="00A65F39" w:rsidP="00A73983">
      <w:r w:rsidRPr="00A73983">
        <w:br w:type="page"/>
      </w:r>
    </w:p>
    <w:p w14:paraId="28D5C40C" w14:textId="77777777"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14:paraId="2BCEC2BF" w14:textId="77777777" w:rsidR="00A65F39" w:rsidRDefault="00A65F39" w:rsidP="00A73983"/>
    <w:p w14:paraId="3611F0AE" w14:textId="77777777" w:rsidR="00A65F39" w:rsidRDefault="00A65F39" w:rsidP="00A73983"/>
    <w:p w14:paraId="694B0E23" w14:textId="77777777" w:rsidR="001720CA" w:rsidRDefault="008377DE">
      <w:pPr>
        <w:pStyle w:val="TOC1"/>
        <w:rPr>
          <w:rFonts w:cstheme="minorBidi"/>
          <w:b w:val="0"/>
          <w:bCs w:val="0"/>
          <w:color w:val="auto"/>
          <w:szCs w:val="24"/>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14:paraId="7F6A4720" w14:textId="77777777" w:rsidR="001720CA" w:rsidRDefault="001720CA">
      <w:pPr>
        <w:pStyle w:val="TOC2"/>
        <w:rPr>
          <w:rFonts w:asciiTheme="minorHAnsi" w:hAnsiTheme="minorHAnsi" w:cstheme="minorBidi"/>
          <w:iCs w:val="0"/>
          <w:color w:val="auto"/>
          <w:szCs w:val="24"/>
          <w14:numForm w14:val="default"/>
        </w:rPr>
      </w:pPr>
      <w:r>
        <w:t>4.2.1</w:t>
      </w:r>
      <w:r>
        <w:rPr>
          <w:rFonts w:asciiTheme="minorHAnsi" w:hAnsiTheme="minorHAnsi" w:cstheme="minorBidi"/>
          <w:iCs w:val="0"/>
          <w:color w:val="auto"/>
          <w:szCs w:val="24"/>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14:paraId="2B37A4D7" w14:textId="77777777" w:rsidR="001720CA" w:rsidRDefault="001720CA">
      <w:pPr>
        <w:pStyle w:val="TOC3"/>
        <w:tabs>
          <w:tab w:val="left" w:pos="1872"/>
        </w:tabs>
        <w:rPr>
          <w:rFonts w:asciiTheme="minorHAnsi" w:hAnsiTheme="minorHAnsi" w:cstheme="minorBidi"/>
          <w:color w:val="auto"/>
          <w:sz w:val="24"/>
          <w:szCs w:val="24"/>
          <w14:numForm w14:val="default"/>
        </w:rPr>
      </w:pPr>
      <w:r>
        <w:t>4.2.1.1</w:t>
      </w:r>
      <w:r>
        <w:rPr>
          <w:rFonts w:asciiTheme="minorHAnsi" w:hAnsiTheme="minorHAnsi" w:cstheme="minorBidi"/>
          <w:color w:val="auto"/>
          <w:sz w:val="24"/>
          <w:szCs w:val="24"/>
          <w14:numForm w14:val="default"/>
        </w:rPr>
        <w:tab/>
      </w:r>
      <w:r>
        <w:t>Alcances del sistema</w:t>
      </w:r>
      <w:r>
        <w:tab/>
      </w:r>
      <w:r>
        <w:fldChar w:fldCharType="begin"/>
      </w:r>
      <w:r>
        <w:instrText xml:space="preserve"> PAGEREF _Toc43799598 \h </w:instrText>
      </w:r>
      <w:r>
        <w:fldChar w:fldCharType="separate"/>
      </w:r>
      <w:r>
        <w:t>3</w:t>
      </w:r>
      <w:r>
        <w:fldChar w:fldCharType="end"/>
      </w:r>
    </w:p>
    <w:p w14:paraId="10BB9CA8" w14:textId="77777777" w:rsidR="001720CA" w:rsidRDefault="001720CA">
      <w:pPr>
        <w:pStyle w:val="TOC4"/>
        <w:rPr>
          <w:rFonts w:asciiTheme="minorHAnsi" w:hAnsiTheme="minorHAnsi" w:cstheme="minorBidi"/>
          <w:i w:val="0"/>
          <w:color w:val="auto"/>
          <w:sz w:val="24"/>
          <w:szCs w:val="24"/>
          <w14:numForm w14:val="default"/>
        </w:rPr>
      </w:pPr>
      <w:r>
        <w:t>4.2.1.1.1</w:t>
      </w:r>
      <w:r>
        <w:rPr>
          <w:rFonts w:asciiTheme="minorHAnsi" w:hAnsiTheme="minorHAnsi" w:cstheme="minorBidi"/>
          <w:i w:val="0"/>
          <w:color w:val="auto"/>
          <w:sz w:val="24"/>
          <w:szCs w:val="24"/>
          <w14:numForm w14:val="default"/>
        </w:rPr>
        <w:tab/>
      </w:r>
      <w:r>
        <w:t>Objetivos generales del sistema</w:t>
      </w:r>
      <w:r>
        <w:tab/>
      </w:r>
      <w:r>
        <w:fldChar w:fldCharType="begin"/>
      </w:r>
      <w:r>
        <w:instrText xml:space="preserve"> PAGEREF _Toc43799599 \h </w:instrText>
      </w:r>
      <w:r>
        <w:fldChar w:fldCharType="separate"/>
      </w:r>
      <w:r>
        <w:t>3</w:t>
      </w:r>
      <w:r>
        <w:fldChar w:fldCharType="end"/>
      </w:r>
    </w:p>
    <w:p w14:paraId="087596A0" w14:textId="77777777" w:rsidR="001720CA" w:rsidRDefault="001720CA">
      <w:pPr>
        <w:pStyle w:val="TOC4"/>
        <w:rPr>
          <w:rFonts w:asciiTheme="minorHAnsi" w:hAnsiTheme="minorHAnsi" w:cstheme="minorBidi"/>
          <w:i w:val="0"/>
          <w:color w:val="auto"/>
          <w:sz w:val="24"/>
          <w:szCs w:val="24"/>
          <w14:numForm w14:val="default"/>
        </w:rPr>
      </w:pPr>
      <w:r>
        <w:t>4.2.1.1.2</w:t>
      </w:r>
      <w:r>
        <w:rPr>
          <w:rFonts w:asciiTheme="minorHAnsi" w:hAnsiTheme="minorHAnsi" w:cstheme="minorBidi"/>
          <w:i w:val="0"/>
          <w:color w:val="auto"/>
          <w:sz w:val="24"/>
          <w:szCs w:val="24"/>
          <w14:numForm w14:val="default"/>
        </w:rPr>
        <w:tab/>
      </w:r>
      <w:r>
        <w:t>Requerimientos del sistema</w:t>
      </w:r>
      <w:r>
        <w:tab/>
      </w:r>
      <w:r>
        <w:fldChar w:fldCharType="begin"/>
      </w:r>
      <w:r>
        <w:instrText xml:space="preserve"> PAGEREF _Toc43799600 \h </w:instrText>
      </w:r>
      <w:r>
        <w:fldChar w:fldCharType="separate"/>
      </w:r>
      <w:r>
        <w:t>3</w:t>
      </w:r>
      <w:r>
        <w:fldChar w:fldCharType="end"/>
      </w:r>
    </w:p>
    <w:p w14:paraId="22203771" w14:textId="77777777" w:rsidR="001720CA" w:rsidRDefault="001720CA">
      <w:pPr>
        <w:pStyle w:val="TOC4"/>
        <w:rPr>
          <w:rFonts w:asciiTheme="minorHAnsi" w:hAnsiTheme="minorHAnsi" w:cstheme="minorBidi"/>
          <w:i w:val="0"/>
          <w:color w:val="auto"/>
          <w:sz w:val="24"/>
          <w:szCs w:val="24"/>
          <w14:numForm w14:val="default"/>
        </w:rPr>
      </w:pPr>
      <w:r>
        <w:t>4.2.1.1.3</w:t>
      </w:r>
      <w:r>
        <w:rPr>
          <w:rFonts w:asciiTheme="minorHAnsi" w:hAnsiTheme="minorHAnsi" w:cstheme="minorBidi"/>
          <w:i w:val="0"/>
          <w:color w:val="auto"/>
          <w:sz w:val="24"/>
          <w:szCs w:val="24"/>
          <w14:numForm w14:val="default"/>
        </w:rPr>
        <w:tab/>
      </w:r>
      <w:r>
        <w:t>Beneficios</w:t>
      </w:r>
      <w:r>
        <w:tab/>
      </w:r>
      <w:r>
        <w:fldChar w:fldCharType="begin"/>
      </w:r>
      <w:r>
        <w:instrText xml:space="preserve"> PAGEREF _Toc43799601 \h </w:instrText>
      </w:r>
      <w:r>
        <w:fldChar w:fldCharType="separate"/>
      </w:r>
      <w:r>
        <w:t>4</w:t>
      </w:r>
      <w:r>
        <w:fldChar w:fldCharType="end"/>
      </w:r>
    </w:p>
    <w:p w14:paraId="48FBB02F" w14:textId="77777777" w:rsidR="001720CA" w:rsidRDefault="001720CA">
      <w:pPr>
        <w:pStyle w:val="TOC4"/>
        <w:rPr>
          <w:rFonts w:asciiTheme="minorHAnsi" w:hAnsiTheme="minorHAnsi" w:cstheme="minorBidi"/>
          <w:i w:val="0"/>
          <w:color w:val="auto"/>
          <w:sz w:val="24"/>
          <w:szCs w:val="24"/>
          <w14:numForm w14:val="default"/>
        </w:rPr>
      </w:pPr>
      <w:r>
        <w:t>4.2.1.1.4</w:t>
      </w:r>
      <w:r>
        <w:rPr>
          <w:rFonts w:asciiTheme="minorHAnsi" w:hAnsiTheme="minorHAnsi" w:cstheme="minorBidi"/>
          <w:i w:val="0"/>
          <w:color w:val="auto"/>
          <w:sz w:val="24"/>
          <w:szCs w:val="24"/>
          <w14:numForm w14:val="default"/>
        </w:rPr>
        <w:tab/>
      </w:r>
      <w:r>
        <w:t>Limitaciones del sistema</w:t>
      </w:r>
      <w:r>
        <w:tab/>
      </w:r>
      <w:r>
        <w:fldChar w:fldCharType="begin"/>
      </w:r>
      <w:r>
        <w:instrText xml:space="preserve"> PAGEREF _Toc43799602 \h </w:instrText>
      </w:r>
      <w:r>
        <w:fldChar w:fldCharType="separate"/>
      </w:r>
      <w:r>
        <w:t>5</w:t>
      </w:r>
      <w:r>
        <w:fldChar w:fldCharType="end"/>
      </w:r>
    </w:p>
    <w:p w14:paraId="7AA2D582" w14:textId="77777777" w:rsidR="001720CA" w:rsidRDefault="001720CA">
      <w:pPr>
        <w:pStyle w:val="TOC4"/>
        <w:rPr>
          <w:rFonts w:asciiTheme="minorHAnsi" w:hAnsiTheme="minorHAnsi" w:cstheme="minorBidi"/>
          <w:i w:val="0"/>
          <w:color w:val="auto"/>
          <w:sz w:val="24"/>
          <w:szCs w:val="24"/>
          <w14:numForm w14:val="default"/>
        </w:rPr>
      </w:pPr>
      <w:r>
        <w:t>4.2.1.1.5</w:t>
      </w:r>
      <w:r>
        <w:rPr>
          <w:rFonts w:asciiTheme="minorHAnsi" w:hAnsiTheme="minorHAnsi" w:cstheme="minorBidi"/>
          <w:i w:val="0"/>
          <w:color w:val="auto"/>
          <w:sz w:val="24"/>
          <w:szCs w:val="24"/>
          <w14:numForm w14:val="default"/>
        </w:rPr>
        <w:tab/>
      </w:r>
      <w:r>
        <w:t>Priorización de requerimientos</w:t>
      </w:r>
      <w:r>
        <w:tab/>
      </w:r>
      <w:r>
        <w:fldChar w:fldCharType="begin"/>
      </w:r>
      <w:r>
        <w:instrText xml:space="preserve"> PAGEREF _Toc43799603 \h </w:instrText>
      </w:r>
      <w:r>
        <w:fldChar w:fldCharType="separate"/>
      </w:r>
      <w:r>
        <w:t>5</w:t>
      </w:r>
      <w:r>
        <w:fldChar w:fldCharType="end"/>
      </w:r>
    </w:p>
    <w:p w14:paraId="53E5E5A5" w14:textId="77777777" w:rsidR="001720CA" w:rsidRDefault="001720CA">
      <w:pPr>
        <w:pStyle w:val="TOC4"/>
        <w:rPr>
          <w:rFonts w:asciiTheme="minorHAnsi" w:hAnsiTheme="minorHAnsi" w:cstheme="minorBidi"/>
          <w:i w:val="0"/>
          <w:color w:val="auto"/>
          <w:sz w:val="24"/>
          <w:szCs w:val="24"/>
          <w14:numForm w14:val="default"/>
        </w:rPr>
      </w:pPr>
      <w:r>
        <w:t>4.2.1.1.6</w:t>
      </w:r>
      <w:r>
        <w:rPr>
          <w:rFonts w:asciiTheme="minorHAnsi" w:hAnsiTheme="minorHAnsi" w:cstheme="minorBidi"/>
          <w:i w:val="0"/>
          <w:color w:val="auto"/>
          <w:sz w:val="24"/>
          <w:szCs w:val="24"/>
          <w14:numForm w14:val="default"/>
        </w:rPr>
        <w:tab/>
      </w:r>
      <w:r>
        <w:t>Diagramas de casos de uso</w:t>
      </w:r>
      <w:r>
        <w:tab/>
      </w:r>
      <w:r>
        <w:fldChar w:fldCharType="begin"/>
      </w:r>
      <w:r>
        <w:instrText xml:space="preserve"> PAGEREF _Toc43799604 \h </w:instrText>
      </w:r>
      <w:r>
        <w:fldChar w:fldCharType="separate"/>
      </w:r>
      <w:r>
        <w:t>5</w:t>
      </w:r>
      <w:r>
        <w:fldChar w:fldCharType="end"/>
      </w:r>
    </w:p>
    <w:p w14:paraId="35A7C9E0" w14:textId="77777777" w:rsidR="001720CA" w:rsidRDefault="001720CA">
      <w:pPr>
        <w:pStyle w:val="TOC4"/>
        <w:rPr>
          <w:rFonts w:asciiTheme="minorHAnsi" w:hAnsiTheme="minorHAnsi" w:cstheme="minorBidi"/>
          <w:i w:val="0"/>
          <w:color w:val="auto"/>
          <w:sz w:val="24"/>
          <w:szCs w:val="24"/>
          <w14:numForm w14:val="default"/>
        </w:rPr>
      </w:pPr>
      <w:r>
        <w:t>4.2.1.1.7</w:t>
      </w:r>
      <w:r>
        <w:rPr>
          <w:rFonts w:asciiTheme="minorHAnsi" w:hAnsiTheme="minorHAnsi" w:cstheme="minorBidi"/>
          <w:i w:val="0"/>
          <w:color w:val="auto"/>
          <w:sz w:val="24"/>
          <w:szCs w:val="24"/>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14:paraId="00F8758A" w14:textId="77777777" w:rsidR="001720CA" w:rsidRDefault="001720CA">
      <w:pPr>
        <w:pStyle w:val="TOC4"/>
        <w:rPr>
          <w:rFonts w:asciiTheme="minorHAnsi" w:hAnsiTheme="minorHAnsi" w:cstheme="minorBidi"/>
          <w:i w:val="0"/>
          <w:color w:val="auto"/>
          <w:sz w:val="24"/>
          <w:szCs w:val="24"/>
          <w14:numForm w14:val="default"/>
        </w:rPr>
      </w:pPr>
      <w:r>
        <w:t>4.2.1.1.8</w:t>
      </w:r>
      <w:r>
        <w:rPr>
          <w:rFonts w:asciiTheme="minorHAnsi" w:hAnsiTheme="minorHAnsi" w:cstheme="minorBidi"/>
          <w:i w:val="0"/>
          <w:color w:val="auto"/>
          <w:sz w:val="24"/>
          <w:szCs w:val="24"/>
          <w14:numForm w14:val="default"/>
        </w:rPr>
        <w:tab/>
      </w:r>
      <w:r>
        <w:t>Casos de uso</w:t>
      </w:r>
      <w:r>
        <w:tab/>
      </w:r>
      <w:r>
        <w:fldChar w:fldCharType="begin"/>
      </w:r>
      <w:r>
        <w:instrText xml:space="preserve"> PAGEREF _Toc43799606 \h </w:instrText>
      </w:r>
      <w:r>
        <w:fldChar w:fldCharType="separate"/>
      </w:r>
      <w:r>
        <w:t>9</w:t>
      </w:r>
      <w:r>
        <w:fldChar w:fldCharType="end"/>
      </w:r>
    </w:p>
    <w:p w14:paraId="56C1D678" w14:textId="77777777" w:rsidR="001720CA" w:rsidRDefault="001720CA">
      <w:pPr>
        <w:pStyle w:val="TOC4"/>
        <w:rPr>
          <w:rFonts w:asciiTheme="minorHAnsi" w:hAnsiTheme="minorHAnsi" w:cstheme="minorBidi"/>
          <w:i w:val="0"/>
          <w:color w:val="auto"/>
          <w:sz w:val="24"/>
          <w:szCs w:val="24"/>
          <w14:numForm w14:val="default"/>
        </w:rPr>
      </w:pPr>
      <w:r>
        <w:t>4.2.1.1.9</w:t>
      </w:r>
      <w:r>
        <w:rPr>
          <w:rFonts w:asciiTheme="minorHAnsi" w:hAnsiTheme="minorHAnsi" w:cstheme="minorBidi"/>
          <w:i w:val="0"/>
          <w:color w:val="auto"/>
          <w:sz w:val="24"/>
          <w:szCs w:val="24"/>
          <w14:numForm w14:val="default"/>
        </w:rPr>
        <w:tab/>
      </w:r>
      <w:r>
        <w:t>Diagramas de actividad</w:t>
      </w:r>
      <w:r>
        <w:tab/>
      </w:r>
      <w:r>
        <w:fldChar w:fldCharType="begin"/>
      </w:r>
      <w:r>
        <w:instrText xml:space="preserve"> PAGEREF _Toc43799607 \h </w:instrText>
      </w:r>
      <w:r>
        <w:fldChar w:fldCharType="separate"/>
      </w:r>
      <w:r>
        <w:t>45</w:t>
      </w:r>
      <w:r>
        <w:fldChar w:fldCharType="end"/>
      </w:r>
    </w:p>
    <w:p w14:paraId="654DA14B" w14:textId="77777777" w:rsidR="001720CA" w:rsidRDefault="001720CA">
      <w:pPr>
        <w:pStyle w:val="TOC2"/>
        <w:rPr>
          <w:rFonts w:asciiTheme="minorHAnsi" w:hAnsiTheme="minorHAnsi" w:cstheme="minorBidi"/>
          <w:iCs w:val="0"/>
          <w:color w:val="auto"/>
          <w:szCs w:val="24"/>
          <w14:numForm w14:val="default"/>
        </w:rPr>
      </w:pPr>
      <w:r>
        <w:t>4.2.2</w:t>
      </w:r>
      <w:r>
        <w:rPr>
          <w:rFonts w:asciiTheme="minorHAnsi" w:hAnsiTheme="minorHAnsi" w:cstheme="minorBidi"/>
          <w:iCs w:val="0"/>
          <w:color w:val="auto"/>
          <w:szCs w:val="24"/>
          <w14:numForm w14:val="default"/>
        </w:rPr>
        <w:tab/>
      </w:r>
      <w:r>
        <w:t>Arquitectura del sistema</w:t>
      </w:r>
      <w:r>
        <w:tab/>
      </w:r>
      <w:r>
        <w:fldChar w:fldCharType="begin"/>
      </w:r>
      <w:r>
        <w:instrText xml:space="preserve"> PAGEREF _Toc43799608 \h </w:instrText>
      </w:r>
      <w:r>
        <w:fldChar w:fldCharType="separate"/>
      </w:r>
      <w:r>
        <w:t>54</w:t>
      </w:r>
      <w:r>
        <w:fldChar w:fldCharType="end"/>
      </w:r>
    </w:p>
    <w:p w14:paraId="6E31AE88" w14:textId="77777777" w:rsidR="00A65F39" w:rsidRDefault="008377DE" w:rsidP="00A73983">
      <w:r>
        <w:rPr>
          <w:b/>
          <w:bCs/>
        </w:rPr>
        <w:fldChar w:fldCharType="end"/>
      </w:r>
    </w:p>
    <w:p w14:paraId="03019404" w14:textId="77777777" w:rsidR="00A65F39" w:rsidRDefault="00A65F39" w:rsidP="00A73983">
      <w:r>
        <w:br w:type="page"/>
      </w:r>
    </w:p>
    <w:p w14:paraId="6E9813A0" w14:textId="0FC98055" w:rsidR="00ED72DB" w:rsidRDefault="00ED72DB" w:rsidP="00ED72DB">
      <w:pPr>
        <w:pStyle w:val="Heading1"/>
      </w:pPr>
      <w:bookmarkStart w:id="0" w:name="_Toc43799596"/>
      <w:bookmarkStart w:id="1" w:name="_Toc394499095"/>
      <w:r>
        <w:lastRenderedPageBreak/>
        <w:t>Diseño del sistema de gestión del POETY</w:t>
      </w:r>
      <w:bookmarkEnd w:id="0"/>
    </w:p>
    <w:p w14:paraId="404CF214" w14:textId="64CAAD21" w:rsidR="00B97E88" w:rsidRPr="00B97E88" w:rsidRDefault="00B97E88" w:rsidP="00B97E88">
      <w:r w:rsidRPr="00B97E88">
        <w:rPr>
          <w:highlight w:val="yellow"/>
        </w:rPr>
        <w:t>El nombre ofivial de la seccion</w:t>
      </w:r>
    </w:p>
    <w:p w14:paraId="5B35C77A" w14:textId="77777777" w:rsidR="00ED72DB" w:rsidRDefault="00ED72DB" w:rsidP="00ED72DB"/>
    <w:p w14:paraId="393288E2" w14:textId="77777777"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14:paraId="62BA1FB7" w14:textId="77777777"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14:paraId="195F929D" w14:textId="77777777" w:rsidR="00270BD3" w:rsidRDefault="00EB0467" w:rsidP="00EB0467">
      <w:pPr>
        <w:pStyle w:val="Heading2"/>
      </w:pPr>
      <w:bookmarkStart w:id="2" w:name="_Toc43799597"/>
      <w:r>
        <w:t xml:space="preserve">Especificación </w:t>
      </w:r>
      <w:r w:rsidR="0073353C">
        <w:t>de</w:t>
      </w:r>
      <w:r w:rsidR="0012080D" w:rsidRPr="0012080D">
        <w:t xml:space="preserve"> </w:t>
      </w:r>
      <w:r>
        <w:t>requerimientos</w:t>
      </w:r>
      <w:bookmarkEnd w:id="2"/>
    </w:p>
    <w:p w14:paraId="0288506E" w14:textId="77777777" w:rsidR="00EB0467" w:rsidRDefault="001720CA" w:rsidP="00EB0467">
      <w:r w:rsidRPr="001720CA">
        <w:rPr>
          <w:highlight w:val="yellow"/>
        </w:rPr>
        <w:t>Falta un textito aqui</w:t>
      </w:r>
    </w:p>
    <w:p w14:paraId="428232B3" w14:textId="77777777" w:rsidR="001720CA" w:rsidRDefault="001720CA" w:rsidP="00EB0467"/>
    <w:p w14:paraId="17DFD35A" w14:textId="77777777" w:rsidR="00EB0467" w:rsidRDefault="00EB0467" w:rsidP="00EB0467">
      <w:pPr>
        <w:pStyle w:val="Heading3"/>
      </w:pPr>
      <w:bookmarkStart w:id="3" w:name="_Toc43799598"/>
      <w:r>
        <w:t>Alcances del sistema</w:t>
      </w:r>
      <w:bookmarkEnd w:id="3"/>
    </w:p>
    <w:p w14:paraId="00BBD168" w14:textId="77777777" w:rsidR="00EB0467" w:rsidRPr="00EB0467" w:rsidRDefault="00EB0467" w:rsidP="00EB0467"/>
    <w:p w14:paraId="405D2E9D" w14:textId="77777777"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14:paraId="51D220D7" w14:textId="77777777"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14:paraId="0542BB50" w14:textId="77777777" w:rsidR="00270BD3" w:rsidRDefault="00270BD3" w:rsidP="00270BD3">
      <w:pPr>
        <w:rPr>
          <w:lang w:val="es-ES"/>
        </w:rPr>
      </w:pPr>
    </w:p>
    <w:p w14:paraId="6C18B26B" w14:textId="77777777" w:rsidR="00EB0467" w:rsidRPr="00EB0467" w:rsidRDefault="00EB0467" w:rsidP="00EB0467">
      <w:pPr>
        <w:pStyle w:val="Heading4"/>
      </w:pPr>
      <w:bookmarkStart w:id="4" w:name="_Toc43799599"/>
      <w:r w:rsidRPr="00EB0467">
        <w:t>Objetivos generales del sistema</w:t>
      </w:r>
      <w:bookmarkEnd w:id="4"/>
    </w:p>
    <w:p w14:paraId="0A81A238" w14:textId="77777777" w:rsidR="00EB0467" w:rsidRDefault="00EB0467" w:rsidP="0012080D"/>
    <w:p w14:paraId="2A38EED3" w14:textId="77777777"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14:paraId="652EDC22" w14:textId="77777777"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14:paraId="51BFE921" w14:textId="77777777"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14:paraId="4A5F7C97" w14:textId="77777777"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14:paraId="4C3B9262" w14:textId="77777777"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14:paraId="246B982A" w14:textId="77777777"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14:paraId="4EB93F93" w14:textId="77777777" w:rsidR="001B1F0C" w:rsidRPr="00604CBF" w:rsidRDefault="00604CBF" w:rsidP="00604CBF">
      <w:pPr>
        <w:pStyle w:val="Heading4"/>
      </w:pPr>
      <w:bookmarkStart w:id="5" w:name="_Toc43799600"/>
      <w:r w:rsidRPr="00604CBF">
        <w:t xml:space="preserve">Requerimientos del </w:t>
      </w:r>
      <w:r w:rsidR="008C42E6">
        <w:t>s</w:t>
      </w:r>
      <w:r w:rsidRPr="00604CBF">
        <w:t>istema</w:t>
      </w:r>
      <w:bookmarkEnd w:id="5"/>
    </w:p>
    <w:p w14:paraId="33C8CCB6" w14:textId="6A9515F6" w:rsidR="00604CBF" w:rsidRDefault="00604CBF" w:rsidP="00604CBF">
      <w:pPr>
        <w:rPr>
          <w:iCs/>
        </w:rPr>
      </w:pPr>
    </w:p>
    <w:p w14:paraId="74787A4C" w14:textId="532501D7" w:rsidR="00B97E88" w:rsidRDefault="00B97E88" w:rsidP="00604CBF">
      <w:pPr>
        <w:rPr>
          <w:iCs/>
        </w:rPr>
      </w:pPr>
      <w:r w:rsidRPr="00B97E88">
        <w:rPr>
          <w:iCs/>
          <w:highlight w:val="yellow"/>
        </w:rPr>
        <w:t>Un textito que hable de la tabla y figura?</w:t>
      </w:r>
    </w:p>
    <w:p w14:paraId="39622195" w14:textId="77777777"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1</w:t>
        </w:r>
      </w:fldSimple>
      <w:r>
        <w:t xml:space="preserve"> </w:t>
      </w:r>
      <w:r w:rsidRPr="00486277">
        <w:t>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14:paraId="4E32E7B9" w14:textId="77777777" w:rsidTr="001720CA">
        <w:tc>
          <w:tcPr>
            <w:tcW w:w="10188" w:type="dxa"/>
          </w:tcPr>
          <w:p w14:paraId="04AF2534" w14:textId="77777777" w:rsidR="001720CA" w:rsidRDefault="001720CA" w:rsidP="00F61963">
            <w:pPr>
              <w:ind w:firstLine="0"/>
              <w:jc w:val="center"/>
              <w:rPr>
                <w:iCs/>
              </w:rPr>
            </w:pPr>
            <w:r>
              <w:rPr>
                <w:iCs/>
                <w:noProof/>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10"/>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14:paraId="539EB2D4" w14:textId="77777777" w:rsidTr="001720CA">
        <w:tc>
          <w:tcPr>
            <w:tcW w:w="10188" w:type="dxa"/>
          </w:tcPr>
          <w:p w14:paraId="11F08804" w14:textId="30625F38" w:rsidR="00532436" w:rsidRDefault="00532436" w:rsidP="001720CA">
            <w:pPr>
              <w:ind w:firstLine="0"/>
              <w:jc w:val="center"/>
              <w:rPr>
                <w:iCs/>
                <w:noProof/>
                <w14:numForm w14:val="default"/>
              </w:rPr>
            </w:pPr>
          </w:p>
        </w:tc>
      </w:tr>
    </w:tbl>
    <w:p w14:paraId="0A3F63C2" w14:textId="4DC48798" w:rsidR="001720CA" w:rsidRDefault="00B97E88" w:rsidP="00604CBF">
      <w:pPr>
        <w:rPr>
          <w:iCs/>
        </w:rPr>
      </w:pPr>
      <w:r>
        <w:rPr>
          <w:noProof/>
          <w14:numForm w14:val="default"/>
        </w:rPr>
        <w:drawing>
          <wp:inline distT="0" distB="0" distL="0" distR="0" wp14:anchorId="04496A4B" wp14:editId="15EE1B2C">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14:paraId="0792C10B" w14:textId="77777777" w:rsidR="00B97E88" w:rsidRDefault="00B97E88" w:rsidP="00604CBF">
      <w:pPr>
        <w:rPr>
          <w:iCs/>
        </w:rPr>
      </w:pPr>
    </w:p>
    <w:p w14:paraId="3CE2BCCE" w14:textId="77777777" w:rsidR="00604CBF" w:rsidRPr="00604CBF" w:rsidRDefault="00604CBF" w:rsidP="00604CBF">
      <w:pPr>
        <w:pStyle w:val="Heading4"/>
      </w:pPr>
      <w:bookmarkStart w:id="6" w:name="_Toc43799601"/>
      <w:r w:rsidRPr="00604CBF">
        <w:t>Beneficios</w:t>
      </w:r>
      <w:bookmarkEnd w:id="6"/>
    </w:p>
    <w:p w14:paraId="6171EE92" w14:textId="77777777" w:rsidR="00604CBF" w:rsidRDefault="00604CBF" w:rsidP="00604CBF">
      <w:pPr>
        <w:pStyle w:val="Heading2"/>
        <w:numPr>
          <w:ilvl w:val="0"/>
          <w:numId w:val="0"/>
        </w:numPr>
        <w:ind w:left="720"/>
      </w:pPr>
    </w:p>
    <w:p w14:paraId="6ADA38AB" w14:textId="77777777" w:rsidR="00604CBF" w:rsidRDefault="00CD41D4" w:rsidP="00604CBF">
      <w:r w:rsidRPr="00CD41D4">
        <w:t xml:space="preserve">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w:t>
      </w:r>
      <w:r w:rsidRPr="00CD41D4">
        <w:lastRenderedPageBreak/>
        <w:t>operación; y g) facilitar la exploración y geovisualización de los procesos multi-escalares, multitemporales y multi-sectoriales de la transformación territorial y la vulnerabilidad de los ecosistemas al cambio climático.</w:t>
      </w:r>
    </w:p>
    <w:p w14:paraId="50BCEBF6" w14:textId="77777777"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t xml:space="preserve">OEs </w:t>
      </w:r>
      <w:r w:rsidRPr="00CD41D4">
        <w:t>se pueda utilizar como servicio independiente en otros flujos de trabajo de la SDS.</w:t>
      </w:r>
    </w:p>
    <w:p w14:paraId="7AB50F4F" w14:textId="77777777" w:rsidR="00CD41D4" w:rsidRPr="00604CBF" w:rsidRDefault="00CD41D4" w:rsidP="00CD41D4">
      <w:pPr>
        <w:pStyle w:val="Heading4"/>
      </w:pPr>
      <w:bookmarkStart w:id="7" w:name="_Toc43799602"/>
      <w:r w:rsidRPr="00CD41D4">
        <w:t>Limitaciones del sistema</w:t>
      </w:r>
      <w:bookmarkEnd w:id="7"/>
    </w:p>
    <w:p w14:paraId="0F194CD4" w14:textId="77777777" w:rsidR="00CD41D4" w:rsidRPr="00B97E88" w:rsidRDefault="00CD41D4" w:rsidP="00CD41D4">
      <w:pPr>
        <w:pStyle w:val="Heading2"/>
        <w:numPr>
          <w:ilvl w:val="0"/>
          <w:numId w:val="0"/>
        </w:numPr>
        <w:ind w:left="720"/>
        <w:rPr>
          <w:rFonts w:ascii="Calibri Light" w:hAnsi="Calibri Light"/>
          <w:b w:val="0"/>
          <w:bCs w:val="0"/>
          <w:color w:val="000000"/>
        </w:rPr>
      </w:pPr>
    </w:p>
    <w:p w14:paraId="58A50FB2" w14:textId="425DE0A1" w:rsidR="00CD41D4" w:rsidRPr="00CD41D4" w:rsidRDefault="00B97E88" w:rsidP="00B97E88">
      <w:r>
        <w:t>Si bien el sistema incluye la capacidad de agregar nuevos ordenamientos como por</w:t>
      </w:r>
      <w:r>
        <w:t xml:space="preserve"> </w:t>
      </w:r>
      <w:r>
        <w:t>ejemplo ordenamientos locales (POELs) o costero (POETCY)</w:t>
      </w:r>
      <w:r>
        <w:t>, l</w:t>
      </w:r>
      <w:r w:rsidR="00CD41D4" w:rsidRPr="00CD41D4">
        <w:t>os datos y resultados que se incorporen al sistema tendrán que ajustarse a lineamientos y formatos específicos</w:t>
      </w:r>
      <w:r>
        <w:t>.</w:t>
      </w:r>
    </w:p>
    <w:bookmarkEnd w:id="1"/>
    <w:p w14:paraId="60E2E3F3" w14:textId="356F1FDB" w:rsidR="003F37AC" w:rsidRDefault="003F37AC" w:rsidP="003F37AC">
      <w:pPr>
        <w:keepNext/>
      </w:pPr>
    </w:p>
    <w:p w14:paraId="3CDE75AB" w14:textId="77777777" w:rsidR="003F37AC" w:rsidRPr="003F37AC" w:rsidRDefault="003F37AC" w:rsidP="003F37AC"/>
    <w:p w14:paraId="3D54FAF6" w14:textId="5F61973F" w:rsidR="00CD41D4" w:rsidRDefault="00FD275C" w:rsidP="00CD41D4">
      <w:pPr>
        <w:pStyle w:val="Heading4"/>
      </w:pPr>
      <w:bookmarkStart w:id="8" w:name="_Toc43799604"/>
      <w:r>
        <w:t>C</w:t>
      </w:r>
      <w:r w:rsidR="00CD41D4" w:rsidRPr="00CD41D4">
        <w:t xml:space="preserve">asos de </w:t>
      </w:r>
      <w:r w:rsidR="008C42E6">
        <w:t>u</w:t>
      </w:r>
      <w:r w:rsidR="00CD41D4" w:rsidRPr="00CD41D4">
        <w:t>so</w:t>
      </w:r>
      <w:bookmarkEnd w:id="8"/>
    </w:p>
    <w:p w14:paraId="002C810B" w14:textId="77777777" w:rsidR="00DF4248" w:rsidRDefault="00DF4248" w:rsidP="00DF4248"/>
    <w:p w14:paraId="465F3606" w14:textId="60EDF92F" w:rsidR="00A94311" w:rsidRDefault="00FD275C" w:rsidP="00DF4248">
      <w:r w:rsidRPr="00FD275C">
        <w:t>En esta sección se describen los casos de uso, los modulos a los que pertenecen y los</w:t>
      </w:r>
      <w:r>
        <w:t xml:space="preserve"> diagramas de casos de uso. Los diagramas de casos de uso proporcionan una descipción visual e integral de los requisitos de un sistema, como se puede observar en las </w:t>
      </w:r>
      <w:r w:rsidRPr="00FD275C">
        <w:rPr>
          <w:highlight w:val="yellow"/>
        </w:rPr>
        <w:t>figuras tal y tal</w:t>
      </w:r>
      <w:r>
        <w:t xml:space="preserve"> los diagramas incorporan actores, casos de uso y las relaciones entre estos. </w:t>
      </w:r>
    </w:p>
    <w:p w14:paraId="08AC1DC8" w14:textId="4DFF4252" w:rsidR="00FD275C" w:rsidRDefault="00FD275C" w:rsidP="00DF4248"/>
    <w:p w14:paraId="54A01443" w14:textId="77777777" w:rsidR="00FD275C" w:rsidRDefault="00FD275C" w:rsidP="00DF4248"/>
    <w:p w14:paraId="4DA85268" w14:textId="77777777" w:rsidR="00752504" w:rsidRDefault="00A94311" w:rsidP="00752504">
      <w:pPr>
        <w:keepNext/>
      </w:pPr>
      <w:r>
        <w:rPr>
          <w:noProof/>
          <w14:numForm w14:val="default"/>
        </w:rPr>
        <w:lastRenderedPageBreak/>
        <w:drawing>
          <wp:inline distT="0" distB="0" distL="0" distR="0" wp14:anchorId="3D783535" wp14:editId="479DF46A">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14:paraId="4D6E39EB" w14:textId="31C19284" w:rsidR="00A94311" w:rsidRDefault="00752504" w:rsidP="00752504">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2</w:t>
      </w:r>
      <w:r w:rsidR="001C7908">
        <w:rPr>
          <w:noProof/>
        </w:rPr>
        <w:fldChar w:fldCharType="end"/>
      </w:r>
      <w:r>
        <w:t xml:space="preserve"> Diagrama de administración de recursos</w:t>
      </w:r>
    </w:p>
    <w:p w14:paraId="18B0D9EB" w14:textId="77777777" w:rsidR="00752504" w:rsidRDefault="00A94311" w:rsidP="00752504">
      <w:pPr>
        <w:keepNext/>
      </w:pPr>
      <w:r>
        <w:rPr>
          <w:noProof/>
          <w14:numForm w14:val="default"/>
        </w:rPr>
        <w:lastRenderedPageBreak/>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14:paraId="53A4D547" w14:textId="53517194" w:rsidR="00A94311" w:rsidRDefault="00752504" w:rsidP="00752504">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3</w:t>
      </w:r>
      <w:r w:rsidR="001C7908">
        <w:rPr>
          <w:noProof/>
        </w:rPr>
        <w:fldChar w:fldCharType="end"/>
      </w:r>
      <w:r>
        <w:t xml:space="preserve"> Diagrama de consumo de recursos</w:t>
      </w:r>
    </w:p>
    <w:p w14:paraId="5A58B943" w14:textId="247D7B42" w:rsidR="00E37516" w:rsidRDefault="00E37516" w:rsidP="00FD275C">
      <w:pPr>
        <w:ind w:firstLine="0"/>
      </w:pPr>
    </w:p>
    <w:p w14:paraId="7CEE5E20" w14:textId="5F9DF8F2" w:rsidR="00FD275C" w:rsidRDefault="00FD275C" w:rsidP="00FD275C">
      <w:pPr>
        <w:ind w:firstLine="0"/>
      </w:pPr>
    </w:p>
    <w:p w14:paraId="4A64378D" w14:textId="6C61E7CB" w:rsidR="00FD275C" w:rsidRDefault="00FD275C" w:rsidP="00FD275C">
      <w:pPr>
        <w:ind w:firstLine="0"/>
      </w:pPr>
      <w:r>
        <w:t xml:space="preserve">Para dividir el desarrollo de las diferentes partes del sistema se separan los casos de uso en modulos por su funcionalidad. En la </w:t>
      </w:r>
      <w:r w:rsidRPr="00FD275C">
        <w:rPr>
          <w:highlight w:val="yellow"/>
        </w:rPr>
        <w:t>tabla tal</w:t>
      </w:r>
      <w:r>
        <w:t xml:space="preserve"> se muestra esta divicion.</w:t>
      </w:r>
    </w:p>
    <w:p w14:paraId="18C81609" w14:textId="77777777"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2</w:t>
        </w:r>
      </w:fldSimple>
      <w:r>
        <w:t xml:space="preserve"> </w:t>
      </w:r>
      <w:r w:rsidRPr="00F43F20">
        <w:t>M</w:t>
      </w:r>
      <w:r>
        <w:t>ó</w:t>
      </w:r>
      <w:r w:rsidRPr="00F43F20">
        <w:t>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14:paraId="1D4BE896" w14:textId="77777777" w:rsidTr="001720CA">
        <w:tc>
          <w:tcPr>
            <w:tcW w:w="10188" w:type="dxa"/>
          </w:tcPr>
          <w:p w14:paraId="4F0210D0" w14:textId="77777777" w:rsidR="001720CA" w:rsidRDefault="001720CA" w:rsidP="001720CA">
            <w:pPr>
              <w:ind w:firstLine="0"/>
              <w:jc w:val="center"/>
            </w:pPr>
            <w:r>
              <w:rPr>
                <w:noProof/>
                <w14:numForm w14:val="default"/>
              </w:rPr>
              <w:drawing>
                <wp:inline distT="0" distB="0" distL="0" distR="0" wp14:anchorId="3B4B37FF" wp14:editId="4FAFFDB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14:paraId="042680FD" w14:textId="77777777" w:rsidR="00290357" w:rsidRDefault="00290357" w:rsidP="00E37516"/>
    <w:p w14:paraId="2B961286" w14:textId="3F7B0D1A" w:rsidR="009036FC" w:rsidRPr="00FD275C" w:rsidRDefault="00FD275C" w:rsidP="001720CA">
      <w:pPr>
        <w:pStyle w:val="TablaTtulotabla"/>
        <w:jc w:val="both"/>
        <w:rPr>
          <w:b w:val="0"/>
          <w:bCs/>
        </w:rPr>
      </w:pPr>
      <w:r w:rsidRPr="00FD275C">
        <w:rPr>
          <w:b w:val="0"/>
          <w:bCs/>
        </w:rPr>
        <w:lastRenderedPageBreak/>
        <w:t>A continuacion se decriben a detalle los casos uso:</w:t>
      </w:r>
      <w:bookmarkStart w:id="9" w:name="_GoBack"/>
      <w:bookmarkEnd w:id="9"/>
    </w:p>
    <w:p w14:paraId="1B51BF1F" w14:textId="77777777" w:rsidR="00FD275C" w:rsidRDefault="00FD275C" w:rsidP="001720CA">
      <w:pPr>
        <w:pStyle w:val="TablaTtulotabla"/>
        <w:jc w:val="both"/>
      </w:pPr>
    </w:p>
    <w:p w14:paraId="37515740" w14:textId="77777777"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3</w:t>
        </w:r>
      </w:fldSimple>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14:paraId="2CE1B6D9" w14:textId="77777777" w:rsidTr="00255849">
        <w:trPr>
          <w:trHeight w:val="101"/>
          <w:jc w:val="center"/>
        </w:trPr>
        <w:tc>
          <w:tcPr>
            <w:tcW w:w="10065" w:type="dxa"/>
          </w:tcPr>
          <w:p w14:paraId="468D1169" w14:textId="77777777" w:rsidR="00B4036B" w:rsidRDefault="00B4036B" w:rsidP="00255849">
            <w:pPr>
              <w:ind w:firstLine="0"/>
              <w:jc w:val="center"/>
              <w:rPr>
                <w:b/>
                <w:bCs/>
                <w:color w:val="000000" w:themeColor="text1"/>
                <w:lang w:val="es-ES"/>
              </w:rPr>
            </w:pPr>
            <w:r>
              <w:rPr>
                <w:noProof/>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14:paraId="6A30642B" w14:textId="77777777" w:rsidR="00B4036B" w:rsidRPr="00497C35" w:rsidRDefault="00B4036B" w:rsidP="00E37516">
      <w:pPr>
        <w:rPr>
          <w:b/>
          <w:bCs/>
          <w:color w:val="000000" w:themeColor="text1"/>
          <w:lang w:val="es-ES"/>
        </w:rPr>
      </w:pPr>
    </w:p>
    <w:p w14:paraId="5D7FAE72" w14:textId="77777777" w:rsidR="00E37516" w:rsidRDefault="00E37516" w:rsidP="00E37516"/>
    <w:p w14:paraId="065429AD" w14:textId="77777777" w:rsidR="00497C35" w:rsidRDefault="00497C35" w:rsidP="00E37516"/>
    <w:p w14:paraId="65CF98A7" w14:textId="77777777" w:rsidR="00497C35" w:rsidRDefault="00497C35" w:rsidP="00E37516"/>
    <w:p w14:paraId="68203175" w14:textId="77777777" w:rsidR="00255849" w:rsidRPr="00255849" w:rsidRDefault="00255849" w:rsidP="009036FC">
      <w:pPr>
        <w:pStyle w:val="Caption"/>
        <w:keepNext/>
        <w:jc w:val="both"/>
        <w:rPr>
          <w:color w:val="000000" w:themeColor="text1"/>
        </w:rPr>
      </w:pPr>
    </w:p>
    <w:p w14:paraId="361639D5" w14:textId="77777777"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4</w:t>
        </w:r>
      </w:fldSimple>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14:paraId="075D99AA" w14:textId="77777777" w:rsidTr="00255849">
        <w:tc>
          <w:tcPr>
            <w:tcW w:w="10188" w:type="dxa"/>
          </w:tcPr>
          <w:p w14:paraId="0DB5828A" w14:textId="77777777" w:rsidR="00255849" w:rsidRDefault="00255849" w:rsidP="00255849">
            <w:pPr>
              <w:ind w:firstLine="0"/>
              <w:jc w:val="center"/>
              <w:rPr>
                <w:b/>
                <w:bCs/>
              </w:rPr>
            </w:pPr>
            <w:r>
              <w:rPr>
                <w:noProof/>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14:paraId="2CDCC4B5" w14:textId="77777777" w:rsidR="00255849" w:rsidRPr="00497C35" w:rsidRDefault="00255849" w:rsidP="00255849">
      <w:pPr>
        <w:rPr>
          <w:b/>
          <w:bCs/>
        </w:rPr>
      </w:pPr>
    </w:p>
    <w:p w14:paraId="2C732534" w14:textId="77777777" w:rsidR="00497C35" w:rsidRDefault="00497C35" w:rsidP="00E37516"/>
    <w:p w14:paraId="58670060" w14:textId="77777777" w:rsidR="00290357" w:rsidRDefault="00290357" w:rsidP="00E37516"/>
    <w:p w14:paraId="02863D78" w14:textId="77777777" w:rsidR="00290357" w:rsidRDefault="00290357" w:rsidP="00E37516"/>
    <w:p w14:paraId="72F0C8DB" w14:textId="77777777" w:rsidR="00497C35" w:rsidRDefault="00497C35" w:rsidP="00E37516"/>
    <w:p w14:paraId="1A567678" w14:textId="77777777" w:rsidR="00497C35" w:rsidRDefault="00497C35" w:rsidP="00E37516"/>
    <w:p w14:paraId="020B9C36" w14:textId="77777777" w:rsidR="00497C35" w:rsidRDefault="00497C35" w:rsidP="00377128">
      <w:pPr>
        <w:ind w:firstLine="0"/>
      </w:pPr>
    </w:p>
    <w:p w14:paraId="12746317" w14:textId="77777777" w:rsidR="00377128" w:rsidRDefault="00377128" w:rsidP="00377128">
      <w:pPr>
        <w:pStyle w:val="TablaTtulotabla"/>
      </w:pPr>
      <w:r>
        <w:t xml:space="preserve">Tabla </w:t>
      </w:r>
      <w:fldSimple w:instr=" STYLEREF 1 \s ">
        <w:r w:rsidR="001720CA">
          <w:rPr>
            <w:noProof/>
          </w:rPr>
          <w:t>4.2</w:t>
        </w:r>
      </w:fldSimple>
      <w:r w:rsidR="001720CA">
        <w:t>.</w:t>
      </w:r>
      <w:fldSimple w:instr=" SEQ Tabla \* ARABIC \s 1 ">
        <w:r w:rsidR="001720CA">
          <w:rPr>
            <w:noProof/>
          </w:rPr>
          <w:t>5</w:t>
        </w:r>
      </w:fldSimple>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1EAA6CEA" w14:textId="77777777" w:rsidTr="00377128">
        <w:tc>
          <w:tcPr>
            <w:tcW w:w="10188" w:type="dxa"/>
          </w:tcPr>
          <w:p w14:paraId="160A27ED" w14:textId="77777777" w:rsidR="00377128" w:rsidRDefault="00377128" w:rsidP="00377128">
            <w:pPr>
              <w:ind w:firstLine="0"/>
              <w:jc w:val="center"/>
            </w:pPr>
            <w:r>
              <w:rPr>
                <w:b/>
                <w:bCs/>
                <w:noProof/>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14:paraId="0B21213B" w14:textId="77777777" w:rsidR="00497C35" w:rsidRDefault="00497C35" w:rsidP="00E37516"/>
    <w:p w14:paraId="11048E35" w14:textId="77777777" w:rsidR="00497C35" w:rsidRDefault="00497C35" w:rsidP="00377128">
      <w:pPr>
        <w:ind w:firstLine="0"/>
        <w:rPr>
          <w:b/>
          <w:bCs/>
        </w:rPr>
      </w:pPr>
    </w:p>
    <w:p w14:paraId="76D03C73" w14:textId="77777777"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6</w:t>
        </w:r>
      </w:fldSimple>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14:paraId="3B873C42" w14:textId="77777777" w:rsidTr="00377128">
        <w:tc>
          <w:tcPr>
            <w:tcW w:w="10188" w:type="dxa"/>
            <w:tcBorders>
              <w:top w:val="nil"/>
              <w:left w:val="nil"/>
              <w:bottom w:val="nil"/>
              <w:right w:val="nil"/>
            </w:tcBorders>
          </w:tcPr>
          <w:p w14:paraId="2DAC06A2" w14:textId="77777777" w:rsidR="00377128" w:rsidRDefault="00377128" w:rsidP="00377128">
            <w:pPr>
              <w:ind w:firstLine="0"/>
              <w:jc w:val="center"/>
            </w:pPr>
            <w:r>
              <w:rPr>
                <w:noProof/>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14:paraId="4E1F8DC9" w14:textId="77777777" w:rsidR="00290357" w:rsidRDefault="00290357" w:rsidP="00E37516"/>
    <w:p w14:paraId="2B8F41BF" w14:textId="77777777" w:rsidR="00497C35" w:rsidRDefault="00497C35" w:rsidP="00E37516"/>
    <w:p w14:paraId="31D9FB2E" w14:textId="77777777" w:rsidR="00E37516" w:rsidRDefault="00E37516" w:rsidP="00E37516"/>
    <w:p w14:paraId="1285CF6F" w14:textId="77777777" w:rsidR="00497C35" w:rsidRDefault="00497C35" w:rsidP="00E37516"/>
    <w:p w14:paraId="32737FE2" w14:textId="77777777" w:rsidR="00497C35" w:rsidRDefault="00497C35" w:rsidP="00377128">
      <w:pPr>
        <w:ind w:firstLine="0"/>
      </w:pPr>
    </w:p>
    <w:p w14:paraId="13FDE18A" w14:textId="77777777"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7</w:t>
        </w:r>
      </w:fldSimple>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69CCC779" w14:textId="77777777" w:rsidTr="00377128">
        <w:tc>
          <w:tcPr>
            <w:tcW w:w="10188" w:type="dxa"/>
          </w:tcPr>
          <w:p w14:paraId="0DC215D8" w14:textId="77777777" w:rsidR="00377128" w:rsidRDefault="00377128" w:rsidP="00377128">
            <w:pPr>
              <w:ind w:firstLine="0"/>
              <w:jc w:val="center"/>
              <w:rPr>
                <w:b/>
                <w:bCs/>
              </w:rPr>
            </w:pPr>
            <w:r>
              <w:rPr>
                <w:noProof/>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14:paraId="700D5C26" w14:textId="77777777" w:rsidR="00377128" w:rsidRPr="00497C35" w:rsidRDefault="00377128" w:rsidP="00E37516">
      <w:pPr>
        <w:rPr>
          <w:b/>
          <w:bCs/>
        </w:rPr>
      </w:pPr>
    </w:p>
    <w:p w14:paraId="4B950CEC" w14:textId="77777777" w:rsidR="00CD41D4" w:rsidRDefault="00CD41D4" w:rsidP="00CD41D4"/>
    <w:p w14:paraId="301DA1F6" w14:textId="77777777" w:rsidR="00497C35" w:rsidRDefault="00497C35" w:rsidP="00CD41D4"/>
    <w:p w14:paraId="7BDB273E" w14:textId="77777777" w:rsidR="00497C35" w:rsidRDefault="00497C35" w:rsidP="00CD41D4"/>
    <w:p w14:paraId="217D5D4D" w14:textId="77777777" w:rsidR="00497C35" w:rsidRDefault="00497C35" w:rsidP="00CD41D4"/>
    <w:p w14:paraId="61711C7A" w14:textId="77777777" w:rsidR="00497C35" w:rsidRDefault="00497C35" w:rsidP="00CD41D4"/>
    <w:p w14:paraId="4B5E556D" w14:textId="77777777"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8</w:t>
        </w:r>
      </w:fldSimple>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7EBED04A" w14:textId="77777777" w:rsidTr="00377128">
        <w:tc>
          <w:tcPr>
            <w:tcW w:w="10188" w:type="dxa"/>
          </w:tcPr>
          <w:p w14:paraId="7D002005" w14:textId="77777777" w:rsidR="00377128" w:rsidRDefault="00377128" w:rsidP="00377128">
            <w:pPr>
              <w:ind w:firstLine="0"/>
              <w:jc w:val="center"/>
            </w:pPr>
            <w:r>
              <w:rPr>
                <w:noProof/>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14:paraId="08D94F77" w14:textId="77777777" w:rsidR="00377128" w:rsidRDefault="00377128" w:rsidP="00377128">
            <w:pPr>
              <w:ind w:firstLine="0"/>
              <w:jc w:val="center"/>
            </w:pPr>
          </w:p>
          <w:p w14:paraId="13CA2E39" w14:textId="77777777" w:rsidR="006E147A" w:rsidRDefault="006E147A" w:rsidP="00377128">
            <w:pPr>
              <w:ind w:firstLine="0"/>
              <w:jc w:val="center"/>
            </w:pPr>
          </w:p>
          <w:p w14:paraId="4E5BF7B4" w14:textId="77777777" w:rsidR="006E147A" w:rsidRDefault="006E147A" w:rsidP="00377128">
            <w:pPr>
              <w:ind w:firstLine="0"/>
              <w:jc w:val="center"/>
            </w:pPr>
          </w:p>
          <w:p w14:paraId="393A9AAB" w14:textId="77777777" w:rsidR="006E147A" w:rsidRDefault="006E147A" w:rsidP="00377128">
            <w:pPr>
              <w:ind w:firstLine="0"/>
              <w:jc w:val="center"/>
            </w:pPr>
          </w:p>
          <w:p w14:paraId="184C69A4" w14:textId="77777777" w:rsidR="006E147A" w:rsidRDefault="006E147A" w:rsidP="00377128">
            <w:pPr>
              <w:ind w:firstLine="0"/>
              <w:jc w:val="center"/>
            </w:pPr>
          </w:p>
          <w:p w14:paraId="467D720C" w14:textId="77777777" w:rsidR="006E147A" w:rsidRDefault="006E147A" w:rsidP="00377128">
            <w:pPr>
              <w:ind w:firstLine="0"/>
              <w:jc w:val="center"/>
            </w:pPr>
          </w:p>
          <w:p w14:paraId="558D1C69" w14:textId="77777777" w:rsidR="006E147A" w:rsidRDefault="006E147A" w:rsidP="006E147A">
            <w:pPr>
              <w:ind w:firstLine="0"/>
            </w:pPr>
          </w:p>
          <w:p w14:paraId="2187D11F" w14:textId="77777777" w:rsidR="006E147A" w:rsidRDefault="006E147A" w:rsidP="006E147A">
            <w:pPr>
              <w:pStyle w:val="Caption"/>
              <w:keepNext/>
            </w:pPr>
          </w:p>
          <w:p w14:paraId="726E5818" w14:textId="77777777" w:rsidR="006E147A" w:rsidRDefault="006E147A" w:rsidP="006E147A">
            <w:pPr>
              <w:pStyle w:val="TablaTtulotabla"/>
            </w:pPr>
            <w:r>
              <w:t xml:space="preserve">Tabla </w:t>
            </w:r>
            <w:fldSimple w:instr=" STYLEREF 1 \s ">
              <w:r w:rsidR="001720CA">
                <w:rPr>
                  <w:noProof/>
                </w:rPr>
                <w:t>4.2</w:t>
              </w:r>
            </w:fldSimple>
            <w:r w:rsidR="001720CA">
              <w:t>.</w:t>
            </w:r>
            <w:fldSimple w:instr=" SEQ Tabla \* ARABIC \s 1 ">
              <w:r w:rsidR="001720CA">
                <w:rPr>
                  <w:noProof/>
                </w:rPr>
                <w:t>9</w:t>
              </w:r>
            </w:fldSimple>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14:paraId="5A4C2E8E" w14:textId="77777777" w:rsidTr="006E147A">
              <w:tc>
                <w:tcPr>
                  <w:tcW w:w="9962" w:type="dxa"/>
                  <w:tcBorders>
                    <w:top w:val="nil"/>
                    <w:left w:val="nil"/>
                    <w:bottom w:val="nil"/>
                    <w:right w:val="nil"/>
                  </w:tcBorders>
                </w:tcPr>
                <w:p w14:paraId="0E3675A7" w14:textId="77777777" w:rsidR="006E147A" w:rsidRDefault="006E147A" w:rsidP="006E147A">
                  <w:pPr>
                    <w:ind w:firstLine="0"/>
                    <w:jc w:val="center"/>
                  </w:pPr>
                  <w:r>
                    <w:rPr>
                      <w:noProof/>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14:paraId="37A2E1D7" w14:textId="77777777" w:rsidR="006E147A" w:rsidRDefault="006E147A" w:rsidP="006E147A">
            <w:pPr>
              <w:ind w:firstLine="0"/>
            </w:pPr>
          </w:p>
        </w:tc>
      </w:tr>
    </w:tbl>
    <w:p w14:paraId="7949A941" w14:textId="77777777" w:rsidR="00497C35" w:rsidRDefault="00497C35" w:rsidP="00377128">
      <w:pPr>
        <w:ind w:firstLine="0"/>
      </w:pPr>
    </w:p>
    <w:p w14:paraId="19EF24EB" w14:textId="77777777" w:rsidR="00497C35" w:rsidRDefault="00497C35" w:rsidP="00CD41D4"/>
    <w:p w14:paraId="0667FA0E" w14:textId="77777777" w:rsidR="006E147A" w:rsidRDefault="006E147A" w:rsidP="00CD41D4"/>
    <w:p w14:paraId="5DF0A4C7" w14:textId="77777777" w:rsidR="006E147A" w:rsidRDefault="006E147A" w:rsidP="00CD41D4"/>
    <w:p w14:paraId="73EE613F" w14:textId="77777777" w:rsidR="006E147A" w:rsidRDefault="006E147A" w:rsidP="00CD41D4"/>
    <w:p w14:paraId="1B15B0DD" w14:textId="77777777"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10</w:t>
        </w:r>
      </w:fldSimple>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14:paraId="61B785E3" w14:textId="77777777" w:rsidTr="006E147A">
        <w:tc>
          <w:tcPr>
            <w:tcW w:w="10188" w:type="dxa"/>
          </w:tcPr>
          <w:p w14:paraId="2A2ED53E" w14:textId="77777777" w:rsidR="006E147A" w:rsidRDefault="006E147A" w:rsidP="006E147A">
            <w:pPr>
              <w:ind w:firstLine="0"/>
              <w:jc w:val="center"/>
            </w:pPr>
            <w:r>
              <w:rPr>
                <w:noProof/>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14:paraId="5898318D" w14:textId="77777777" w:rsidR="006E147A" w:rsidRDefault="006E147A" w:rsidP="00CD41D4"/>
    <w:p w14:paraId="61B1D120" w14:textId="77777777" w:rsidR="00497C35" w:rsidRDefault="00497C35" w:rsidP="00CD41D4"/>
    <w:p w14:paraId="7DB0AFD5" w14:textId="77777777"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11</w:t>
        </w:r>
      </w:fldSimple>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14:paraId="57348C99" w14:textId="77777777" w:rsidTr="006E147A">
        <w:tc>
          <w:tcPr>
            <w:tcW w:w="10188" w:type="dxa"/>
          </w:tcPr>
          <w:p w14:paraId="7E567E34" w14:textId="77777777" w:rsidR="006E147A" w:rsidRDefault="006E147A" w:rsidP="006E147A">
            <w:pPr>
              <w:ind w:firstLine="0"/>
              <w:jc w:val="center"/>
            </w:pPr>
            <w:r>
              <w:rPr>
                <w:noProof/>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14:paraId="16029F3A" w14:textId="77777777" w:rsidR="006E147A" w:rsidRDefault="006E147A" w:rsidP="00CD41D4"/>
    <w:p w14:paraId="7DA33F25" w14:textId="77777777" w:rsidR="006E147A" w:rsidRDefault="006E147A" w:rsidP="00CD41D4"/>
    <w:p w14:paraId="7ABA6ECA" w14:textId="77777777" w:rsidR="006E147A" w:rsidRDefault="006E147A" w:rsidP="00CD41D4"/>
    <w:p w14:paraId="5D39416E" w14:textId="77777777" w:rsidR="006E147A" w:rsidRDefault="006E147A" w:rsidP="00CD41D4"/>
    <w:p w14:paraId="788FF126" w14:textId="77777777"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12</w:t>
        </w:r>
      </w:fldSimple>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73016F3C" w14:textId="77777777" w:rsidTr="00B6358C">
        <w:tc>
          <w:tcPr>
            <w:tcW w:w="10188" w:type="dxa"/>
          </w:tcPr>
          <w:p w14:paraId="452336FD" w14:textId="77777777" w:rsidR="00B6358C" w:rsidRDefault="00B6358C" w:rsidP="00B6358C">
            <w:pPr>
              <w:ind w:firstLine="0"/>
              <w:jc w:val="center"/>
            </w:pPr>
            <w:r>
              <w:rPr>
                <w:noProof/>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14:paraId="19153D25" w14:textId="77777777" w:rsidR="006E147A" w:rsidRDefault="006E147A" w:rsidP="00CD41D4"/>
    <w:p w14:paraId="5ED78117" w14:textId="77777777" w:rsidR="00B6358C" w:rsidRDefault="00B6358C" w:rsidP="00CD41D4"/>
    <w:p w14:paraId="0C804898" w14:textId="77777777"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13</w:t>
        </w:r>
      </w:fldSimple>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786C1F51" w14:textId="77777777" w:rsidTr="00B6358C">
        <w:tc>
          <w:tcPr>
            <w:tcW w:w="10188" w:type="dxa"/>
          </w:tcPr>
          <w:p w14:paraId="306D9EA6" w14:textId="77777777" w:rsidR="00B6358C" w:rsidRDefault="00B6358C" w:rsidP="00B6358C">
            <w:pPr>
              <w:ind w:firstLine="0"/>
              <w:jc w:val="center"/>
            </w:pPr>
            <w:r>
              <w:rPr>
                <w:noProof/>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14:paraId="66FA5E89" w14:textId="77777777" w:rsidR="00B6358C" w:rsidRDefault="00B6358C" w:rsidP="00CD41D4"/>
    <w:p w14:paraId="2E098E34" w14:textId="77777777" w:rsidR="00B6358C" w:rsidRDefault="00B6358C" w:rsidP="00CD41D4"/>
    <w:p w14:paraId="3FA131F7" w14:textId="77777777" w:rsidR="00B6358C" w:rsidRDefault="00B6358C" w:rsidP="00CD41D4"/>
    <w:p w14:paraId="260698BD" w14:textId="77777777"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14</w:t>
        </w:r>
      </w:fldSimple>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3475D188" w14:textId="77777777" w:rsidTr="00B6358C">
        <w:tc>
          <w:tcPr>
            <w:tcW w:w="10188" w:type="dxa"/>
          </w:tcPr>
          <w:p w14:paraId="661E537D" w14:textId="77777777" w:rsidR="00B6358C" w:rsidRDefault="00B6358C" w:rsidP="00B6358C">
            <w:pPr>
              <w:ind w:firstLine="0"/>
              <w:jc w:val="center"/>
            </w:pPr>
            <w:r>
              <w:rPr>
                <w:noProof/>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14:paraId="26F41032" w14:textId="77777777" w:rsidR="00B6358C" w:rsidRDefault="00B6358C" w:rsidP="00CD41D4"/>
    <w:p w14:paraId="7C1E1412" w14:textId="77777777" w:rsidR="00B6358C" w:rsidRDefault="00B6358C" w:rsidP="00CD41D4"/>
    <w:p w14:paraId="28F4E270" w14:textId="77777777" w:rsidR="00B6358C" w:rsidRDefault="00B6358C" w:rsidP="00CD41D4"/>
    <w:p w14:paraId="559FABBE" w14:textId="77777777"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15</w:t>
        </w:r>
      </w:fldSimple>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4C8B965C" w14:textId="77777777" w:rsidTr="00B6358C">
        <w:tc>
          <w:tcPr>
            <w:tcW w:w="10188" w:type="dxa"/>
          </w:tcPr>
          <w:p w14:paraId="698C75AE" w14:textId="77777777" w:rsidR="00B6358C" w:rsidRDefault="00B6358C" w:rsidP="00B6358C">
            <w:pPr>
              <w:ind w:firstLine="0"/>
              <w:jc w:val="center"/>
            </w:pPr>
            <w:r>
              <w:rPr>
                <w:noProof/>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14:paraId="221434D2" w14:textId="77777777" w:rsidR="00B6358C" w:rsidRDefault="00B6358C" w:rsidP="00CD41D4"/>
    <w:p w14:paraId="7C3B1741" w14:textId="77777777" w:rsidR="00B6358C" w:rsidRDefault="00B6358C" w:rsidP="00CD41D4"/>
    <w:p w14:paraId="01F816F2" w14:textId="77777777" w:rsidR="00B6358C" w:rsidRDefault="00B6358C" w:rsidP="00CD41D4"/>
    <w:p w14:paraId="2594FEFC" w14:textId="77777777" w:rsidR="00B6358C" w:rsidRDefault="00B6358C" w:rsidP="00CD41D4"/>
    <w:p w14:paraId="6006BE72" w14:textId="77777777"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16</w:t>
        </w:r>
      </w:fldSimple>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0CD2B8CF" w14:textId="77777777" w:rsidTr="00B6358C">
        <w:tc>
          <w:tcPr>
            <w:tcW w:w="10188" w:type="dxa"/>
          </w:tcPr>
          <w:p w14:paraId="7DC51565" w14:textId="77777777" w:rsidR="00B6358C" w:rsidRDefault="00B6358C" w:rsidP="00B6358C">
            <w:pPr>
              <w:ind w:firstLine="0"/>
              <w:jc w:val="center"/>
            </w:pPr>
            <w:r>
              <w:rPr>
                <w:noProof/>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14:paraId="0B088D15" w14:textId="77777777" w:rsidR="00B6358C" w:rsidRDefault="00B6358C" w:rsidP="00CD41D4"/>
    <w:p w14:paraId="621914BA" w14:textId="77777777" w:rsidR="00B6358C" w:rsidRDefault="00B6358C" w:rsidP="00CD41D4"/>
    <w:p w14:paraId="773D02F3" w14:textId="77777777" w:rsidR="00B6358C" w:rsidRDefault="00B6358C" w:rsidP="00CD41D4"/>
    <w:p w14:paraId="7AA72D3E" w14:textId="77777777" w:rsidR="00B6358C" w:rsidRDefault="00B6358C" w:rsidP="00CD41D4"/>
    <w:p w14:paraId="7A7FA539" w14:textId="77777777" w:rsidR="00B6358C" w:rsidRDefault="00B6358C" w:rsidP="00CD41D4"/>
    <w:p w14:paraId="0DF265BC" w14:textId="77777777" w:rsidR="00B6358C" w:rsidRDefault="00B6358C" w:rsidP="00CD41D4"/>
    <w:p w14:paraId="273591AC" w14:textId="77777777"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17</w:t>
        </w:r>
      </w:fldSimple>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37CC5D06" w14:textId="77777777" w:rsidTr="005671D5">
        <w:tc>
          <w:tcPr>
            <w:tcW w:w="10188" w:type="dxa"/>
          </w:tcPr>
          <w:p w14:paraId="4D224C0D" w14:textId="77777777" w:rsidR="00B6358C" w:rsidRDefault="005671D5" w:rsidP="005671D5">
            <w:pPr>
              <w:ind w:firstLine="0"/>
              <w:jc w:val="center"/>
            </w:pPr>
            <w:r>
              <w:rPr>
                <w:noProof/>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14:paraId="361981E7" w14:textId="77777777" w:rsidR="00B6358C" w:rsidRDefault="00B6358C" w:rsidP="00CD41D4"/>
    <w:p w14:paraId="0B9942C7" w14:textId="77777777" w:rsidR="005671D5" w:rsidRDefault="005671D5" w:rsidP="00CD41D4"/>
    <w:p w14:paraId="11A38731" w14:textId="77777777" w:rsidR="005671D5" w:rsidRDefault="005671D5" w:rsidP="00CD41D4"/>
    <w:p w14:paraId="49860D6F" w14:textId="77777777" w:rsidR="005671D5" w:rsidRDefault="005671D5" w:rsidP="00CD41D4"/>
    <w:p w14:paraId="36BE42BA" w14:textId="77777777" w:rsidR="005671D5" w:rsidRDefault="005671D5" w:rsidP="00CD41D4"/>
    <w:p w14:paraId="3C12A686" w14:textId="77777777"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18</w:t>
        </w:r>
      </w:fldSimple>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1FFFCA20" w14:textId="77777777" w:rsidTr="005671D5">
        <w:tc>
          <w:tcPr>
            <w:tcW w:w="10188" w:type="dxa"/>
          </w:tcPr>
          <w:p w14:paraId="328B2B10" w14:textId="77777777" w:rsidR="005671D5" w:rsidRDefault="005671D5" w:rsidP="005671D5">
            <w:pPr>
              <w:ind w:firstLine="0"/>
              <w:jc w:val="center"/>
            </w:pPr>
            <w:r>
              <w:rPr>
                <w:noProof/>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14:paraId="32F9E1C7" w14:textId="77777777" w:rsidR="005671D5" w:rsidRDefault="005671D5" w:rsidP="00CD41D4"/>
    <w:p w14:paraId="375752F4" w14:textId="77777777" w:rsidR="005671D5" w:rsidRDefault="005671D5" w:rsidP="00CD41D4"/>
    <w:p w14:paraId="2C16354E" w14:textId="77777777" w:rsidR="005671D5" w:rsidRDefault="005671D5" w:rsidP="00CD41D4"/>
    <w:p w14:paraId="6B07C2EE" w14:textId="77777777" w:rsidR="005671D5" w:rsidRDefault="005671D5" w:rsidP="00CD41D4"/>
    <w:p w14:paraId="23CE1D3F" w14:textId="77777777"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19</w:t>
        </w:r>
      </w:fldSimple>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2B5BE52D" w14:textId="77777777" w:rsidTr="005671D5">
        <w:tc>
          <w:tcPr>
            <w:tcW w:w="10188" w:type="dxa"/>
          </w:tcPr>
          <w:p w14:paraId="3544CC3C" w14:textId="77777777" w:rsidR="005671D5" w:rsidRDefault="005671D5" w:rsidP="005671D5">
            <w:pPr>
              <w:ind w:firstLine="0"/>
              <w:jc w:val="center"/>
            </w:pPr>
            <w:r>
              <w:rPr>
                <w:noProof/>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14:paraId="7F73BED8" w14:textId="77777777" w:rsidR="005671D5" w:rsidRDefault="005671D5" w:rsidP="00CD41D4"/>
    <w:p w14:paraId="166D59F6" w14:textId="77777777" w:rsidR="005671D5" w:rsidRDefault="005671D5" w:rsidP="00CD41D4"/>
    <w:p w14:paraId="7C20DEA5" w14:textId="77777777" w:rsidR="005671D5" w:rsidRDefault="005671D5" w:rsidP="00CD41D4"/>
    <w:p w14:paraId="140A6D8F" w14:textId="77777777" w:rsidR="005671D5" w:rsidRDefault="005671D5" w:rsidP="00CD41D4"/>
    <w:p w14:paraId="6F19C61C" w14:textId="77777777" w:rsidR="005671D5" w:rsidRDefault="005671D5" w:rsidP="00CD41D4"/>
    <w:p w14:paraId="4AD22518" w14:textId="77777777"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20</w:t>
        </w:r>
      </w:fldSimple>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61B0A71A" w14:textId="77777777" w:rsidTr="005671D5">
        <w:tc>
          <w:tcPr>
            <w:tcW w:w="10188" w:type="dxa"/>
          </w:tcPr>
          <w:p w14:paraId="7AE5EC8C" w14:textId="77777777" w:rsidR="005671D5" w:rsidRDefault="005671D5" w:rsidP="005671D5">
            <w:pPr>
              <w:ind w:firstLine="0"/>
              <w:jc w:val="center"/>
            </w:pPr>
            <w:r>
              <w:rPr>
                <w:noProof/>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14:paraId="51076E2E" w14:textId="77777777" w:rsidR="005671D5" w:rsidRDefault="005671D5" w:rsidP="00CD41D4"/>
    <w:p w14:paraId="251ABD78" w14:textId="77777777" w:rsidR="005671D5" w:rsidRDefault="005671D5" w:rsidP="00CD41D4"/>
    <w:p w14:paraId="0DE36782" w14:textId="77777777" w:rsidR="005671D5" w:rsidRDefault="005671D5" w:rsidP="00CD41D4"/>
    <w:p w14:paraId="6806A191" w14:textId="77777777"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21</w:t>
        </w:r>
      </w:fldSimple>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4EAA8DB9" w14:textId="77777777" w:rsidTr="007B166A">
        <w:tc>
          <w:tcPr>
            <w:tcW w:w="10188" w:type="dxa"/>
          </w:tcPr>
          <w:p w14:paraId="6171327B" w14:textId="77777777" w:rsidR="005671D5" w:rsidRDefault="007B166A" w:rsidP="007B166A">
            <w:pPr>
              <w:ind w:firstLine="0"/>
              <w:jc w:val="center"/>
            </w:pPr>
            <w:r>
              <w:rPr>
                <w:noProof/>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14:paraId="000BC169" w14:textId="77777777" w:rsidR="005671D5" w:rsidRDefault="005671D5" w:rsidP="00CD41D4"/>
    <w:p w14:paraId="5E078C65" w14:textId="77777777" w:rsidR="007B166A" w:rsidRDefault="007B166A" w:rsidP="00CD41D4"/>
    <w:p w14:paraId="62A1E1D2" w14:textId="77777777" w:rsidR="007B166A" w:rsidRDefault="007B166A" w:rsidP="00CD41D4"/>
    <w:p w14:paraId="776128AD" w14:textId="77777777" w:rsidR="007B166A" w:rsidRDefault="007B166A" w:rsidP="00CD41D4"/>
    <w:p w14:paraId="65626A8F" w14:textId="77777777"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22</w:t>
        </w:r>
      </w:fldSimple>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7C10442" w14:textId="77777777" w:rsidTr="007B166A">
        <w:trPr>
          <w:jc w:val="center"/>
        </w:trPr>
        <w:tc>
          <w:tcPr>
            <w:tcW w:w="10188" w:type="dxa"/>
          </w:tcPr>
          <w:p w14:paraId="0B9ED794" w14:textId="77777777" w:rsidR="007B166A" w:rsidRDefault="007B166A" w:rsidP="007B166A">
            <w:pPr>
              <w:ind w:firstLine="0"/>
              <w:jc w:val="center"/>
            </w:pPr>
            <w:r>
              <w:rPr>
                <w:noProof/>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14:paraId="72CD3A5B" w14:textId="77777777" w:rsidR="007B166A" w:rsidRDefault="007B166A" w:rsidP="00CD41D4"/>
    <w:p w14:paraId="4644A1DB" w14:textId="77777777" w:rsidR="007B166A" w:rsidRDefault="007B166A" w:rsidP="00CD41D4"/>
    <w:p w14:paraId="52021E82" w14:textId="77777777" w:rsidR="007B166A" w:rsidRDefault="007B166A" w:rsidP="00CD41D4"/>
    <w:p w14:paraId="365933CC" w14:textId="77777777" w:rsidR="007B166A" w:rsidRDefault="007B166A" w:rsidP="00CD41D4"/>
    <w:p w14:paraId="1724F965" w14:textId="77777777"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23</w:t>
        </w:r>
      </w:fldSimple>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57294743" w14:textId="77777777" w:rsidTr="007B166A">
        <w:tc>
          <w:tcPr>
            <w:tcW w:w="10188" w:type="dxa"/>
          </w:tcPr>
          <w:p w14:paraId="00805AD5" w14:textId="77777777" w:rsidR="007B166A" w:rsidRDefault="007B166A" w:rsidP="007B166A">
            <w:pPr>
              <w:ind w:firstLine="0"/>
              <w:jc w:val="center"/>
            </w:pPr>
            <w:r>
              <w:rPr>
                <w:noProof/>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14:paraId="659FC3C9" w14:textId="77777777" w:rsidR="007B166A" w:rsidRDefault="007B166A" w:rsidP="00CD41D4"/>
    <w:p w14:paraId="3D26D148" w14:textId="77777777" w:rsidR="007B166A" w:rsidRDefault="007B166A" w:rsidP="00CD41D4"/>
    <w:p w14:paraId="15379A24" w14:textId="77777777" w:rsidR="007B166A" w:rsidRDefault="007B166A" w:rsidP="00CD41D4"/>
    <w:p w14:paraId="11210889" w14:textId="77777777" w:rsidR="007B166A" w:rsidRDefault="007B166A" w:rsidP="00CD41D4"/>
    <w:p w14:paraId="3B511EC0" w14:textId="77777777" w:rsidR="007B166A" w:rsidRDefault="007B166A" w:rsidP="00CD41D4"/>
    <w:p w14:paraId="32158152"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24</w:t>
        </w:r>
      </w:fldSimple>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D5657AB" w14:textId="77777777" w:rsidTr="00DA2364">
        <w:tc>
          <w:tcPr>
            <w:tcW w:w="10188" w:type="dxa"/>
          </w:tcPr>
          <w:p w14:paraId="7E0EEAE5" w14:textId="77777777" w:rsidR="007B166A" w:rsidRDefault="00DA2364" w:rsidP="00DA2364">
            <w:pPr>
              <w:ind w:firstLine="0"/>
              <w:jc w:val="center"/>
            </w:pPr>
            <w:r>
              <w:rPr>
                <w:noProof/>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14:paraId="146DF3FF" w14:textId="77777777" w:rsidR="007B166A" w:rsidRDefault="007B166A" w:rsidP="00CD41D4"/>
    <w:p w14:paraId="59362BF1" w14:textId="77777777" w:rsidR="00DA2364" w:rsidRDefault="00DA2364" w:rsidP="00CD41D4"/>
    <w:p w14:paraId="0E40A022" w14:textId="77777777" w:rsidR="00DA2364" w:rsidRDefault="00DA2364" w:rsidP="00CD41D4"/>
    <w:p w14:paraId="604BFB30"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25</w:t>
        </w:r>
      </w:fldSimple>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41B05E9" w14:textId="77777777" w:rsidTr="00DA2364">
        <w:tc>
          <w:tcPr>
            <w:tcW w:w="10188" w:type="dxa"/>
          </w:tcPr>
          <w:p w14:paraId="5DF03B2D" w14:textId="77777777" w:rsidR="007B166A" w:rsidRDefault="00DA2364" w:rsidP="00DA2364">
            <w:pPr>
              <w:ind w:firstLine="0"/>
              <w:jc w:val="center"/>
            </w:pPr>
            <w:r>
              <w:rPr>
                <w:noProof/>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14:paraId="7BBEB04E" w14:textId="77777777" w:rsidR="007B166A" w:rsidRDefault="007B166A" w:rsidP="00CD41D4"/>
    <w:p w14:paraId="5D7E996B" w14:textId="77777777" w:rsidR="00DA2364" w:rsidRDefault="00DA2364" w:rsidP="00CD41D4"/>
    <w:p w14:paraId="5CD08C17" w14:textId="77777777" w:rsidR="00DA2364" w:rsidRDefault="00DA2364" w:rsidP="00CD41D4"/>
    <w:p w14:paraId="479B2F9D" w14:textId="77777777" w:rsidR="00DA2364" w:rsidRDefault="00DA2364" w:rsidP="00CD41D4"/>
    <w:p w14:paraId="277E6B09" w14:textId="77777777" w:rsidR="00DA2364" w:rsidRDefault="00DA2364" w:rsidP="00CD41D4"/>
    <w:p w14:paraId="37DCF94F"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26</w:t>
        </w:r>
      </w:fldSimple>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29F870C" w14:textId="77777777" w:rsidTr="00DA2364">
        <w:tc>
          <w:tcPr>
            <w:tcW w:w="10188" w:type="dxa"/>
          </w:tcPr>
          <w:p w14:paraId="335518A7" w14:textId="77777777" w:rsidR="007B166A" w:rsidRDefault="00DA2364" w:rsidP="00DA2364">
            <w:pPr>
              <w:ind w:firstLine="0"/>
              <w:jc w:val="center"/>
            </w:pPr>
            <w:r>
              <w:rPr>
                <w:noProof/>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14:paraId="1D0CC309" w14:textId="77777777" w:rsidR="007B166A" w:rsidRDefault="007B166A" w:rsidP="00CD41D4"/>
    <w:p w14:paraId="0DA2E46C" w14:textId="77777777" w:rsidR="00DA2364" w:rsidRDefault="00DA2364" w:rsidP="00CD41D4"/>
    <w:p w14:paraId="3D21C6E5" w14:textId="77777777" w:rsidR="00DA2364" w:rsidRDefault="00DA2364" w:rsidP="00CD41D4"/>
    <w:p w14:paraId="53D819DB" w14:textId="77777777" w:rsidR="00DA2364" w:rsidRDefault="00DA2364" w:rsidP="00CD41D4"/>
    <w:p w14:paraId="2464B828"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27</w:t>
        </w:r>
      </w:fldSimple>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72D36AFC" w14:textId="77777777" w:rsidTr="00DA2364">
        <w:tc>
          <w:tcPr>
            <w:tcW w:w="10188" w:type="dxa"/>
          </w:tcPr>
          <w:p w14:paraId="46F9A8F4" w14:textId="77777777" w:rsidR="007B166A" w:rsidRDefault="00DA2364" w:rsidP="00DA2364">
            <w:pPr>
              <w:ind w:firstLine="0"/>
              <w:jc w:val="center"/>
            </w:pPr>
            <w:r>
              <w:rPr>
                <w:noProof/>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14:paraId="33BC374A" w14:textId="77777777" w:rsidR="007B166A" w:rsidRDefault="007B166A" w:rsidP="00CD41D4"/>
    <w:p w14:paraId="56A1E188" w14:textId="77777777" w:rsidR="00DA2364" w:rsidRDefault="00DA2364" w:rsidP="00CD41D4"/>
    <w:p w14:paraId="1B55FB78" w14:textId="77777777" w:rsidR="00DA2364" w:rsidRDefault="00DA2364" w:rsidP="00CD41D4"/>
    <w:p w14:paraId="4C9CF4FF"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28</w:t>
        </w:r>
      </w:fldSimple>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268AC58D" w14:textId="77777777" w:rsidTr="00DA2364">
        <w:tc>
          <w:tcPr>
            <w:tcW w:w="10188" w:type="dxa"/>
          </w:tcPr>
          <w:p w14:paraId="3C6FC2A3" w14:textId="77777777" w:rsidR="007B166A" w:rsidRDefault="00DA2364" w:rsidP="00DA2364">
            <w:pPr>
              <w:ind w:firstLine="0"/>
              <w:jc w:val="center"/>
            </w:pPr>
            <w:r>
              <w:rPr>
                <w:noProof/>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14:paraId="34C98000" w14:textId="77777777" w:rsidR="007B166A" w:rsidRDefault="007B166A" w:rsidP="00CD41D4"/>
    <w:p w14:paraId="3140484F" w14:textId="77777777" w:rsidR="00DA2364" w:rsidRDefault="00DA2364" w:rsidP="00CD41D4"/>
    <w:p w14:paraId="0A22BD0B" w14:textId="77777777" w:rsidR="00DA2364" w:rsidRDefault="00DA2364" w:rsidP="00CD41D4"/>
    <w:p w14:paraId="71BB0744"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29</w:t>
        </w:r>
      </w:fldSimple>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795E4C07" w14:textId="77777777" w:rsidTr="00DA2364">
        <w:tc>
          <w:tcPr>
            <w:tcW w:w="10188" w:type="dxa"/>
          </w:tcPr>
          <w:p w14:paraId="2F12A55A" w14:textId="77777777" w:rsidR="007B166A" w:rsidRDefault="00DA2364" w:rsidP="00DA2364">
            <w:pPr>
              <w:ind w:firstLine="0"/>
              <w:jc w:val="center"/>
            </w:pPr>
            <w:r>
              <w:rPr>
                <w:noProof/>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14:paraId="31979CAF" w14:textId="77777777" w:rsidR="007B166A" w:rsidRDefault="007B166A" w:rsidP="00CD41D4"/>
    <w:p w14:paraId="2062AE08" w14:textId="77777777" w:rsidR="00DA2364" w:rsidRDefault="00DA2364" w:rsidP="00CD41D4"/>
    <w:p w14:paraId="04BB3530" w14:textId="77777777"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30</w:t>
        </w:r>
      </w:fldSimple>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5CDB19A1" w14:textId="77777777" w:rsidTr="00DA2364">
        <w:tc>
          <w:tcPr>
            <w:tcW w:w="10188" w:type="dxa"/>
          </w:tcPr>
          <w:p w14:paraId="1CF42278" w14:textId="77777777" w:rsidR="007B166A" w:rsidRDefault="00DA2364" w:rsidP="00DA2364">
            <w:pPr>
              <w:ind w:firstLine="0"/>
              <w:jc w:val="center"/>
            </w:pPr>
            <w:r>
              <w:rPr>
                <w:noProof/>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14:paraId="5C730CA1" w14:textId="77777777" w:rsidR="007B166A" w:rsidRDefault="007B166A" w:rsidP="00CD41D4"/>
    <w:p w14:paraId="44B85FD8" w14:textId="77777777" w:rsidR="00DA2364" w:rsidRDefault="00DA2364" w:rsidP="00CD41D4"/>
    <w:p w14:paraId="7041B5C3" w14:textId="77777777" w:rsidR="00DA2364" w:rsidRDefault="00DA2364" w:rsidP="00CD41D4"/>
    <w:p w14:paraId="23E6E0F1" w14:textId="77777777" w:rsidR="00DA2364" w:rsidRDefault="00DA2364" w:rsidP="00CD41D4"/>
    <w:p w14:paraId="6B5054FD" w14:textId="77777777" w:rsidR="00DA2364" w:rsidRDefault="00DA2364" w:rsidP="00CD41D4"/>
    <w:p w14:paraId="03D96D24" w14:textId="77777777" w:rsidR="00DA2364" w:rsidRDefault="00DA2364" w:rsidP="00CD41D4"/>
    <w:p w14:paraId="473CC20A" w14:textId="77777777"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31</w:t>
        </w:r>
      </w:fldSimple>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706CB51" w14:textId="77777777" w:rsidTr="00DA2364">
        <w:tc>
          <w:tcPr>
            <w:tcW w:w="10188" w:type="dxa"/>
          </w:tcPr>
          <w:p w14:paraId="00ECC9CF" w14:textId="77777777" w:rsidR="007B166A" w:rsidRDefault="00DA2364" w:rsidP="00DA2364">
            <w:pPr>
              <w:ind w:firstLine="0"/>
              <w:jc w:val="center"/>
            </w:pPr>
            <w:r>
              <w:rPr>
                <w:noProof/>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14:paraId="7AB28FFB" w14:textId="77777777" w:rsidR="007B166A" w:rsidRDefault="007B166A" w:rsidP="00BE6324">
      <w:pPr>
        <w:ind w:firstLine="0"/>
      </w:pPr>
    </w:p>
    <w:p w14:paraId="2F4A864F" w14:textId="77777777"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32</w:t>
        </w:r>
      </w:fldSimple>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3CDBAF1E" w14:textId="77777777" w:rsidTr="00BE6324">
        <w:tc>
          <w:tcPr>
            <w:tcW w:w="10188" w:type="dxa"/>
          </w:tcPr>
          <w:p w14:paraId="590F5924" w14:textId="77777777" w:rsidR="007B166A" w:rsidRDefault="00BE6324" w:rsidP="00BE6324">
            <w:pPr>
              <w:ind w:firstLine="0"/>
              <w:jc w:val="center"/>
            </w:pPr>
            <w:r>
              <w:rPr>
                <w:noProof/>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14:paraId="52D9E119" w14:textId="77777777" w:rsidR="007B166A" w:rsidRDefault="007B166A" w:rsidP="00BE6324">
      <w:pPr>
        <w:ind w:firstLine="0"/>
      </w:pPr>
    </w:p>
    <w:p w14:paraId="0B9D55B3" w14:textId="77777777"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33</w:t>
        </w:r>
      </w:fldSimple>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090D0181" w14:textId="77777777" w:rsidTr="00BE6324">
        <w:tc>
          <w:tcPr>
            <w:tcW w:w="10188" w:type="dxa"/>
          </w:tcPr>
          <w:p w14:paraId="2DED70CC" w14:textId="77777777" w:rsidR="007B166A" w:rsidRDefault="00BE6324" w:rsidP="00BE6324">
            <w:pPr>
              <w:ind w:firstLine="0"/>
              <w:jc w:val="center"/>
            </w:pPr>
            <w:r>
              <w:rPr>
                <w:noProof/>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14:paraId="52FF589A" w14:textId="77777777" w:rsidR="007B166A" w:rsidRDefault="007B166A" w:rsidP="00BE6324">
      <w:pPr>
        <w:ind w:firstLine="0"/>
      </w:pPr>
    </w:p>
    <w:p w14:paraId="28F6E244" w14:textId="77777777"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34</w:t>
        </w:r>
      </w:fldSimple>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65DEBD4" w14:textId="77777777" w:rsidTr="00BE6324">
        <w:tc>
          <w:tcPr>
            <w:tcW w:w="10188" w:type="dxa"/>
          </w:tcPr>
          <w:p w14:paraId="225307C6" w14:textId="77777777" w:rsidR="007B166A" w:rsidRDefault="00BE6324" w:rsidP="00BE6324">
            <w:pPr>
              <w:ind w:firstLine="0"/>
              <w:jc w:val="center"/>
            </w:pPr>
            <w:r>
              <w:rPr>
                <w:noProof/>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14:paraId="3C2D06FF" w14:textId="77777777" w:rsidR="007B166A" w:rsidRDefault="007B166A" w:rsidP="00CD41D4"/>
    <w:p w14:paraId="26723C74" w14:textId="77777777" w:rsidR="00BE6324" w:rsidRDefault="00BE6324" w:rsidP="00CD41D4"/>
    <w:p w14:paraId="0786037D" w14:textId="77777777" w:rsidR="00BE6324" w:rsidRDefault="00BE6324" w:rsidP="00CD41D4"/>
    <w:p w14:paraId="3B40819E" w14:textId="77777777" w:rsidR="00BE6324" w:rsidRDefault="00BE6324" w:rsidP="00CD41D4"/>
    <w:p w14:paraId="34B94E82" w14:textId="77777777"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35</w:t>
        </w:r>
      </w:fldSimple>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2924557A" w14:textId="77777777" w:rsidTr="00BE6324">
        <w:tc>
          <w:tcPr>
            <w:tcW w:w="10188" w:type="dxa"/>
          </w:tcPr>
          <w:p w14:paraId="4405AF56" w14:textId="77777777" w:rsidR="007B166A" w:rsidRDefault="00BE6324" w:rsidP="00BE6324">
            <w:pPr>
              <w:ind w:firstLine="0"/>
              <w:jc w:val="center"/>
            </w:pPr>
            <w:r>
              <w:rPr>
                <w:noProof/>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14:paraId="71EFFDFD" w14:textId="77777777" w:rsidR="007B166A" w:rsidRDefault="007B166A" w:rsidP="00CD41D4"/>
    <w:p w14:paraId="1EEFB67E" w14:textId="77777777" w:rsidR="00BE6324" w:rsidRDefault="00BE6324" w:rsidP="00CD41D4"/>
    <w:p w14:paraId="6D38C2AF" w14:textId="77777777" w:rsidR="00BE6324" w:rsidRDefault="00BE6324" w:rsidP="00CD41D4"/>
    <w:p w14:paraId="35919548" w14:textId="77777777" w:rsidR="00BE6324" w:rsidRDefault="00BE6324" w:rsidP="00CD41D4"/>
    <w:p w14:paraId="2D18BF9A" w14:textId="77777777" w:rsidR="00BE6324" w:rsidRDefault="00BE6324" w:rsidP="00CD41D4"/>
    <w:p w14:paraId="297B459F" w14:textId="77777777" w:rsidR="00BE6324" w:rsidRDefault="00BE6324" w:rsidP="00CD41D4"/>
    <w:p w14:paraId="792AB3F5" w14:textId="77777777" w:rsidR="00BE6324" w:rsidRDefault="00BE6324" w:rsidP="00CD41D4"/>
    <w:p w14:paraId="7646BDFA" w14:textId="77777777"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36</w:t>
        </w:r>
      </w:fldSimple>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584C7E5" w14:textId="77777777" w:rsidTr="00BE6324">
        <w:tc>
          <w:tcPr>
            <w:tcW w:w="10188" w:type="dxa"/>
          </w:tcPr>
          <w:p w14:paraId="12F32951" w14:textId="77777777" w:rsidR="007B166A" w:rsidRDefault="00BE6324" w:rsidP="00BE6324">
            <w:pPr>
              <w:ind w:firstLine="0"/>
              <w:jc w:val="center"/>
            </w:pPr>
            <w:r>
              <w:rPr>
                <w:noProof/>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14:paraId="21F549E6" w14:textId="77777777" w:rsidR="007B166A" w:rsidRDefault="007B166A" w:rsidP="00CD41D4"/>
    <w:p w14:paraId="5A20CEC0" w14:textId="77777777" w:rsidR="00BE6324" w:rsidRDefault="00BE6324" w:rsidP="00CD41D4"/>
    <w:p w14:paraId="37A87F8E" w14:textId="77777777" w:rsidR="00BE6324" w:rsidRDefault="00BE6324" w:rsidP="00CD41D4"/>
    <w:p w14:paraId="56324253" w14:textId="77777777" w:rsidR="00BE6324" w:rsidRDefault="00BE6324" w:rsidP="00CD41D4"/>
    <w:p w14:paraId="61275EE4" w14:textId="77777777" w:rsidR="00BE6324" w:rsidRDefault="00BE6324" w:rsidP="00CD41D4"/>
    <w:p w14:paraId="3E702A85" w14:textId="77777777" w:rsidR="00BE6324" w:rsidRDefault="00BE6324" w:rsidP="00CD41D4"/>
    <w:p w14:paraId="701BF40D" w14:textId="77777777" w:rsidR="00BE6324" w:rsidRDefault="00BE6324" w:rsidP="00CD41D4"/>
    <w:p w14:paraId="7B6E785A" w14:textId="77777777"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37</w:t>
        </w:r>
      </w:fldSimple>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0B32282" w14:textId="77777777" w:rsidTr="00BE6324">
        <w:tc>
          <w:tcPr>
            <w:tcW w:w="10188" w:type="dxa"/>
          </w:tcPr>
          <w:p w14:paraId="580C089C" w14:textId="77777777" w:rsidR="007B166A" w:rsidRDefault="00BE6324" w:rsidP="00BE6324">
            <w:pPr>
              <w:ind w:firstLine="0"/>
              <w:jc w:val="center"/>
            </w:pPr>
            <w:r>
              <w:rPr>
                <w:noProof/>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14:paraId="533FCD43" w14:textId="77777777" w:rsidR="007B166A" w:rsidRDefault="007B166A" w:rsidP="00CD41D4"/>
    <w:p w14:paraId="51B25CBB" w14:textId="77777777" w:rsidR="00BE6324" w:rsidRDefault="00BE6324" w:rsidP="00CD41D4"/>
    <w:p w14:paraId="429C4029" w14:textId="77777777" w:rsidR="00BE6324" w:rsidRDefault="00BE6324" w:rsidP="00CD41D4"/>
    <w:p w14:paraId="7F5630A5" w14:textId="77777777" w:rsidR="00BE6324" w:rsidRDefault="00BE6324" w:rsidP="00CD41D4"/>
    <w:p w14:paraId="28951C49" w14:textId="77777777" w:rsidR="00BE6324" w:rsidRDefault="00BE6324" w:rsidP="00CD41D4"/>
    <w:p w14:paraId="7B6AD72F" w14:textId="77777777" w:rsidR="00BE6324" w:rsidRDefault="00BE6324" w:rsidP="00CD41D4"/>
    <w:p w14:paraId="4CCE2EE5" w14:textId="77777777" w:rsidR="00BE6324" w:rsidRDefault="00BE6324" w:rsidP="00CD41D4"/>
    <w:p w14:paraId="1CE9D4BF" w14:textId="77777777"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38</w:t>
        </w:r>
      </w:fldSimple>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C754E17" w14:textId="77777777" w:rsidTr="00BE6324">
        <w:tc>
          <w:tcPr>
            <w:tcW w:w="10188" w:type="dxa"/>
          </w:tcPr>
          <w:p w14:paraId="519356C9" w14:textId="77777777" w:rsidR="007B166A" w:rsidRDefault="00BE6324" w:rsidP="00BE6324">
            <w:pPr>
              <w:ind w:firstLine="0"/>
              <w:jc w:val="center"/>
            </w:pPr>
            <w:r>
              <w:rPr>
                <w:noProof/>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14:paraId="5B417F80" w14:textId="77777777" w:rsidR="007B166A" w:rsidRDefault="007B166A" w:rsidP="00CD41D4"/>
    <w:p w14:paraId="7AC545B6" w14:textId="77777777" w:rsidR="00BE6324" w:rsidRDefault="00BE6324" w:rsidP="00CD41D4"/>
    <w:p w14:paraId="7D104CC0" w14:textId="77777777" w:rsidR="00BE6324" w:rsidRDefault="00BE6324" w:rsidP="00CD41D4"/>
    <w:p w14:paraId="755D68D8" w14:textId="77777777" w:rsidR="00BE6324" w:rsidRDefault="00BE6324" w:rsidP="00CD41D4"/>
    <w:p w14:paraId="1B8C137E" w14:textId="77777777" w:rsidR="00BE6324" w:rsidRDefault="00BE6324" w:rsidP="00CD41D4"/>
    <w:p w14:paraId="67D48756" w14:textId="77777777" w:rsidR="00BE6324" w:rsidRDefault="00BE6324" w:rsidP="00CD41D4"/>
    <w:p w14:paraId="5F58E1C8" w14:textId="77777777" w:rsidR="00BE6324" w:rsidRDefault="00BE6324" w:rsidP="00CD41D4"/>
    <w:p w14:paraId="6FDA92F0" w14:textId="6EB27EE0" w:rsidR="00CD41D4" w:rsidRDefault="00CD41D4" w:rsidP="00CD41D4">
      <w:pPr>
        <w:pStyle w:val="Heading4"/>
      </w:pPr>
      <w:bookmarkStart w:id="10" w:name="_Toc43799607"/>
      <w:r w:rsidRPr="00CD41D4">
        <w:lastRenderedPageBreak/>
        <w:t>Diagramas de actividad</w:t>
      </w:r>
      <w:bookmarkEnd w:id="10"/>
    </w:p>
    <w:p w14:paraId="50BA4ECF" w14:textId="3CC953F3" w:rsidR="00FD275C" w:rsidRDefault="00FD275C" w:rsidP="00FD275C">
      <w:r w:rsidRPr="00FD275C">
        <w:rPr>
          <w:highlight w:val="yellow"/>
        </w:rPr>
        <w:t>Los diagramas de actividad blabla</w:t>
      </w:r>
    </w:p>
    <w:p w14:paraId="12A65910" w14:textId="77777777" w:rsidR="00FD275C" w:rsidRPr="00FD275C" w:rsidRDefault="00FD275C" w:rsidP="00FD275C"/>
    <w:p w14:paraId="2F4406DC" w14:textId="77777777" w:rsidR="000D27DC" w:rsidRDefault="00A94311" w:rsidP="000D27DC">
      <w:pPr>
        <w:keepNext/>
      </w:pPr>
      <w:r>
        <w:rPr>
          <w:noProof/>
          <w14:numForm w14:val="default"/>
        </w:rPr>
        <w:drawing>
          <wp:inline distT="0" distB="0" distL="0" distR="0" wp14:anchorId="6F345415" wp14:editId="458A93A7">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14:paraId="5FC8018F" w14:textId="2507C172" w:rsidR="00A94311" w:rsidRDefault="000D27DC" w:rsidP="000D27DC">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4</w:t>
      </w:r>
      <w:r w:rsidR="001C7908">
        <w:rPr>
          <w:noProof/>
        </w:rPr>
        <w:fldChar w:fldCharType="end"/>
      </w:r>
      <w:r>
        <w:t xml:space="preserve"> Diagrama de actividad consultar-descrgar criterios de regulación por polígono</w:t>
      </w:r>
    </w:p>
    <w:p w14:paraId="16F0AA69" w14:textId="77777777" w:rsidR="00A94311" w:rsidRDefault="00A94311" w:rsidP="00A94311"/>
    <w:p w14:paraId="29C6415B" w14:textId="77777777" w:rsidR="000D27DC" w:rsidRDefault="00A94311" w:rsidP="0050639D">
      <w:pPr>
        <w:keepNext/>
        <w:jc w:val="center"/>
      </w:pPr>
      <w:r>
        <w:rPr>
          <w:noProof/>
          <w14:numForm w14:val="default"/>
        </w:rPr>
        <w:lastRenderedPageBreak/>
        <w:drawing>
          <wp:inline distT="0" distB="0" distL="0" distR="0" wp14:anchorId="704F4867" wp14:editId="2C999659">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p>
    <w:p w14:paraId="35C61747" w14:textId="09F63D19" w:rsidR="00A94311" w:rsidRDefault="000D27DC" w:rsidP="000D27DC">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5</w:t>
      </w:r>
      <w:r w:rsidR="001C7908">
        <w:rPr>
          <w:noProof/>
        </w:rPr>
        <w:fldChar w:fldCharType="end"/>
      </w:r>
      <w:r>
        <w:t xml:space="preserve"> </w:t>
      </w:r>
      <w:r w:rsidRPr="00D06943">
        <w:t xml:space="preserve">Diagrama de actividad </w:t>
      </w:r>
      <w:r>
        <w:t>c</w:t>
      </w:r>
      <w:r w:rsidRPr="00D06943">
        <w:t>onsultar-descargar recursos por UGAs</w:t>
      </w:r>
    </w:p>
    <w:p w14:paraId="0B77C2C2" w14:textId="77777777" w:rsidR="00A94311" w:rsidRDefault="00A94311" w:rsidP="00A94311"/>
    <w:p w14:paraId="0C77364A" w14:textId="77777777" w:rsidR="000D27DC" w:rsidRDefault="00A94311" w:rsidP="0050639D">
      <w:pPr>
        <w:keepNext/>
        <w:jc w:val="center"/>
      </w:pPr>
      <w:r>
        <w:rPr>
          <w:noProof/>
          <w14:numForm w14:val="default"/>
        </w:rPr>
        <w:lastRenderedPageBreak/>
        <w:drawing>
          <wp:inline distT="0" distB="0" distL="0" distR="0" wp14:anchorId="1B29A2C9" wp14:editId="2756B351">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14:paraId="546A75FF" w14:textId="6C50E1BD" w:rsidR="00A94311" w:rsidRDefault="000D27DC" w:rsidP="000D27DC">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6</w:t>
      </w:r>
      <w:r w:rsidR="001C7908">
        <w:rPr>
          <w:noProof/>
        </w:rPr>
        <w:fldChar w:fldCharType="end"/>
      </w:r>
      <w:r>
        <w:t xml:space="preserve"> </w:t>
      </w:r>
      <w:r w:rsidRPr="00030B10">
        <w:t xml:space="preserve">Diagrama de actividad </w:t>
      </w:r>
      <w:r>
        <w:t>c</w:t>
      </w:r>
      <w:r w:rsidRPr="00030B10">
        <w:t>onsultar-descargar documentos relacionados con la formulación de ordenamiento</w:t>
      </w:r>
    </w:p>
    <w:p w14:paraId="133D8B8F" w14:textId="77777777" w:rsidR="00A94311" w:rsidRDefault="00A94311" w:rsidP="00A94311"/>
    <w:p w14:paraId="3B1FB136" w14:textId="77777777" w:rsidR="00A94311" w:rsidRDefault="00A94311" w:rsidP="00A94311"/>
    <w:p w14:paraId="49DE2A4D" w14:textId="77777777" w:rsidR="0050639D" w:rsidRDefault="00A94311" w:rsidP="0050639D">
      <w:pPr>
        <w:keepNext/>
        <w:jc w:val="center"/>
      </w:pPr>
      <w:r>
        <w:rPr>
          <w:noProof/>
          <w14:numForm w14:val="default"/>
        </w:rPr>
        <w:lastRenderedPageBreak/>
        <w:drawing>
          <wp:inline distT="0" distB="0" distL="0" distR="0" wp14:anchorId="4429EA0A" wp14:editId="170463A4">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14:paraId="6B09A2F6" w14:textId="1FA20C0D" w:rsidR="00A94311" w:rsidRDefault="0050639D" w:rsidP="0050639D">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7</w:t>
      </w:r>
      <w:r w:rsidR="001C7908">
        <w:rPr>
          <w:noProof/>
        </w:rPr>
        <w:fldChar w:fldCharType="end"/>
      </w:r>
      <w:r>
        <w:t xml:space="preserve"> </w:t>
      </w:r>
      <w:r w:rsidRPr="006A1048">
        <w:t xml:space="preserve">Diagrama de actividad </w:t>
      </w:r>
      <w:r>
        <w:t>c</w:t>
      </w:r>
      <w:r w:rsidRPr="006A1048">
        <w:t>onsultar-descargar capas de insumo para el ordenamiento</w:t>
      </w:r>
    </w:p>
    <w:p w14:paraId="6BBDB325" w14:textId="77777777" w:rsidR="00A94311" w:rsidRDefault="00A94311" w:rsidP="00A94311"/>
    <w:p w14:paraId="678E9557" w14:textId="77777777" w:rsidR="00A94311" w:rsidRDefault="00A94311" w:rsidP="00A94311"/>
    <w:p w14:paraId="3869ACDA" w14:textId="77777777" w:rsidR="009D77C4" w:rsidRDefault="00A94311" w:rsidP="009D77C4">
      <w:pPr>
        <w:pStyle w:val="Piedefigura"/>
        <w:keepNext/>
      </w:pPr>
      <w:r>
        <w:rPr>
          <w:noProof/>
        </w:rPr>
        <w:lastRenderedPageBreak/>
        <w:drawing>
          <wp:inline distT="0" distB="0" distL="0" distR="0" wp14:anchorId="1E6F5489" wp14:editId="300AC9F6">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14:paraId="1B6027EF" w14:textId="40BFA849" w:rsidR="00EC2137" w:rsidRPr="009D77C4" w:rsidRDefault="009D77C4" w:rsidP="009D77C4">
      <w:pPr>
        <w:pStyle w:val="Captio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8</w:t>
      </w:r>
      <w:r w:rsidR="004A6B13">
        <w:rPr>
          <w:color w:val="auto"/>
        </w:rPr>
        <w:fldChar w:fldCharType="end"/>
      </w:r>
      <w:r>
        <w:rPr>
          <w:color w:val="auto"/>
        </w:rPr>
        <w:t xml:space="preserve"> Diagrama </w:t>
      </w:r>
    </w:p>
    <w:p w14:paraId="46689E1D" w14:textId="77777777" w:rsidR="009D77C4" w:rsidRPr="009D77C4" w:rsidRDefault="009D77C4" w:rsidP="009D77C4"/>
    <w:p w14:paraId="43702263" w14:textId="77777777" w:rsidR="00EC2137" w:rsidRPr="00EC2137" w:rsidRDefault="00EC2137" w:rsidP="00EC2137"/>
    <w:p w14:paraId="0B0E455D" w14:textId="77777777" w:rsidR="00A94311" w:rsidRDefault="00A94311" w:rsidP="00A94311"/>
    <w:p w14:paraId="700965C5" w14:textId="77777777" w:rsidR="009D77C4" w:rsidRDefault="00A94311" w:rsidP="009D77C4">
      <w:pPr>
        <w:keepNext/>
        <w:jc w:val="center"/>
      </w:pPr>
      <w:r>
        <w:rPr>
          <w:noProof/>
          <w14:numForm w14:val="default"/>
        </w:rPr>
        <w:lastRenderedPageBreak/>
        <w:drawing>
          <wp:inline distT="0" distB="0" distL="0" distR="0" wp14:anchorId="28F2B311" wp14:editId="01CC5EB5">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14:paraId="3D87B203" w14:textId="17BF18E2" w:rsidR="00A94311" w:rsidRPr="009D77C4" w:rsidRDefault="009D77C4" w:rsidP="009D77C4">
      <w:pPr>
        <w:pStyle w:val="Captio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9</w:t>
      </w:r>
      <w:r w:rsidR="004A6B13">
        <w:rPr>
          <w:color w:val="auto"/>
        </w:rPr>
        <w:fldChar w:fldCharType="end"/>
      </w:r>
    </w:p>
    <w:p w14:paraId="19C503E5" w14:textId="77777777" w:rsidR="00A94311" w:rsidRDefault="00A94311" w:rsidP="00A94311"/>
    <w:p w14:paraId="2A153533" w14:textId="77777777" w:rsidR="009D77C4" w:rsidRDefault="00A94311" w:rsidP="009D77C4">
      <w:pPr>
        <w:keepNext/>
        <w:jc w:val="center"/>
      </w:pPr>
      <w:r>
        <w:rPr>
          <w:noProof/>
          <w14:numForm w14:val="default"/>
        </w:rPr>
        <w:lastRenderedPageBreak/>
        <w:drawing>
          <wp:inline distT="0" distB="0" distL="0" distR="0" wp14:anchorId="1859FCD4" wp14:editId="4F4517E6">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14:paraId="363323C3" w14:textId="68978827" w:rsidR="00A94311" w:rsidRPr="009D77C4" w:rsidRDefault="009D77C4" w:rsidP="009D77C4">
      <w:pPr>
        <w:pStyle w:val="Captio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10</w:t>
      </w:r>
      <w:r w:rsidR="004A6B13">
        <w:rPr>
          <w:color w:val="auto"/>
        </w:rPr>
        <w:fldChar w:fldCharType="end"/>
      </w:r>
    </w:p>
    <w:p w14:paraId="62EFB2D3" w14:textId="77777777" w:rsidR="00A94311" w:rsidRDefault="00A94311" w:rsidP="00A94311"/>
    <w:p w14:paraId="4FB777BD" w14:textId="77777777" w:rsidR="009D77C4" w:rsidRDefault="00A94311" w:rsidP="009D77C4">
      <w:pPr>
        <w:keepNext/>
        <w:jc w:val="center"/>
      </w:pPr>
      <w:r>
        <w:rPr>
          <w:noProof/>
          <w14:numForm w14:val="default"/>
        </w:rPr>
        <w:lastRenderedPageBreak/>
        <w:drawing>
          <wp:inline distT="0" distB="0" distL="0" distR="0" wp14:anchorId="28B2BCF4" wp14:editId="6C07B3C8">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14:paraId="20AC3154" w14:textId="1366F379" w:rsidR="00A94311" w:rsidRPr="004A6B13" w:rsidRDefault="009D77C4" w:rsidP="009D77C4">
      <w:pPr>
        <w:pStyle w:val="Caption"/>
        <w:rPr>
          <w:color w:val="auto"/>
        </w:rPr>
      </w:pPr>
      <w:r w:rsidRPr="004A6B13">
        <w:rPr>
          <w:color w:val="auto"/>
        </w:rPr>
        <w:t xml:space="preserve">Figura </w:t>
      </w:r>
      <w:r w:rsidR="004A6B13" w:rsidRPr="004A6B13">
        <w:rPr>
          <w:color w:val="auto"/>
        </w:rPr>
        <w:fldChar w:fldCharType="begin"/>
      </w:r>
      <w:r w:rsidR="004A6B13" w:rsidRPr="004A6B13">
        <w:rPr>
          <w:color w:val="auto"/>
        </w:rPr>
        <w:instrText xml:space="preserve"> STYLEREF 1 \s </w:instrText>
      </w:r>
      <w:r w:rsidR="004A6B13" w:rsidRPr="004A6B13">
        <w:rPr>
          <w:color w:val="auto"/>
        </w:rPr>
        <w:fldChar w:fldCharType="separate"/>
      </w:r>
      <w:r w:rsidR="004A6B13" w:rsidRPr="004A6B13">
        <w:rPr>
          <w:noProof/>
          <w:color w:val="auto"/>
        </w:rPr>
        <w:t>4.2</w:t>
      </w:r>
      <w:r w:rsidR="004A6B13" w:rsidRPr="004A6B13">
        <w:rPr>
          <w:color w:val="auto"/>
        </w:rPr>
        <w:fldChar w:fldCharType="end"/>
      </w:r>
      <w:r w:rsidR="004A6B13" w:rsidRPr="004A6B13">
        <w:rPr>
          <w:color w:val="auto"/>
        </w:rPr>
        <w:t>.</w:t>
      </w:r>
      <w:r w:rsidR="004A6B13" w:rsidRPr="004A6B13">
        <w:rPr>
          <w:color w:val="auto"/>
        </w:rPr>
        <w:fldChar w:fldCharType="begin"/>
      </w:r>
      <w:r w:rsidR="004A6B13" w:rsidRPr="004A6B13">
        <w:rPr>
          <w:color w:val="auto"/>
        </w:rPr>
        <w:instrText xml:space="preserve"> SEQ Figura \* ARABIC \s 1 </w:instrText>
      </w:r>
      <w:r w:rsidR="004A6B13" w:rsidRPr="004A6B13">
        <w:rPr>
          <w:color w:val="auto"/>
        </w:rPr>
        <w:fldChar w:fldCharType="separate"/>
      </w:r>
      <w:r w:rsidR="004A6B13" w:rsidRPr="004A6B13">
        <w:rPr>
          <w:noProof/>
          <w:color w:val="auto"/>
        </w:rPr>
        <w:t>11</w:t>
      </w:r>
      <w:r w:rsidR="004A6B13" w:rsidRPr="004A6B13">
        <w:rPr>
          <w:color w:val="auto"/>
        </w:rPr>
        <w:fldChar w:fldCharType="end"/>
      </w:r>
    </w:p>
    <w:p w14:paraId="6F77679F" w14:textId="77777777" w:rsidR="004A6B13" w:rsidRDefault="00A94311" w:rsidP="004A6B13">
      <w:pPr>
        <w:keepNext/>
        <w:jc w:val="center"/>
      </w:pPr>
      <w:r>
        <w:rPr>
          <w:noProof/>
          <w14:numForm w14:val="default"/>
        </w:rPr>
        <w:lastRenderedPageBreak/>
        <w:drawing>
          <wp:inline distT="0" distB="0" distL="0" distR="0" wp14:anchorId="7E88E302" wp14:editId="6479BE88">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14:paraId="08ED33D8" w14:textId="0ED44DDA" w:rsidR="00A94311" w:rsidRPr="004A6B13" w:rsidRDefault="004A6B13" w:rsidP="004A6B13">
      <w:pPr>
        <w:pStyle w:val="Caption"/>
        <w:rPr>
          <w:color w:val="auto"/>
        </w:rPr>
      </w:pPr>
      <w:r w:rsidRPr="004A6B13">
        <w:rPr>
          <w:color w:val="auto"/>
        </w:rPr>
        <w:t xml:space="preserve">Figura </w:t>
      </w:r>
      <w:r w:rsidRPr="004A6B13">
        <w:rPr>
          <w:color w:val="auto"/>
        </w:rPr>
        <w:fldChar w:fldCharType="begin"/>
      </w:r>
      <w:r w:rsidRPr="004A6B13">
        <w:rPr>
          <w:color w:val="auto"/>
        </w:rPr>
        <w:instrText xml:space="preserve"> STYLEREF 1 \s </w:instrText>
      </w:r>
      <w:r w:rsidRPr="004A6B13">
        <w:rPr>
          <w:color w:val="auto"/>
        </w:rPr>
        <w:fldChar w:fldCharType="separate"/>
      </w:r>
      <w:r w:rsidRPr="004A6B13">
        <w:rPr>
          <w:noProof/>
          <w:color w:val="auto"/>
        </w:rPr>
        <w:t>4.2</w:t>
      </w:r>
      <w:r w:rsidRPr="004A6B13">
        <w:rPr>
          <w:color w:val="auto"/>
        </w:rPr>
        <w:fldChar w:fldCharType="end"/>
      </w:r>
      <w:r w:rsidRPr="004A6B13">
        <w:rPr>
          <w:color w:val="auto"/>
        </w:rPr>
        <w:t>.</w:t>
      </w:r>
      <w:r w:rsidRPr="004A6B13">
        <w:rPr>
          <w:color w:val="auto"/>
        </w:rPr>
        <w:fldChar w:fldCharType="begin"/>
      </w:r>
      <w:r w:rsidRPr="004A6B13">
        <w:rPr>
          <w:color w:val="auto"/>
        </w:rPr>
        <w:instrText xml:space="preserve"> SEQ Figura \* ARABIC \s 1 </w:instrText>
      </w:r>
      <w:r w:rsidRPr="004A6B13">
        <w:rPr>
          <w:color w:val="auto"/>
        </w:rPr>
        <w:fldChar w:fldCharType="separate"/>
      </w:r>
      <w:r w:rsidRPr="004A6B13">
        <w:rPr>
          <w:noProof/>
          <w:color w:val="auto"/>
        </w:rPr>
        <w:t>12</w:t>
      </w:r>
      <w:r w:rsidRPr="004A6B13">
        <w:rPr>
          <w:color w:val="auto"/>
        </w:rPr>
        <w:fldChar w:fldCharType="end"/>
      </w:r>
    </w:p>
    <w:p w14:paraId="0EEA8E28" w14:textId="77777777" w:rsidR="00A94311" w:rsidRDefault="00A94311" w:rsidP="00A94311"/>
    <w:p w14:paraId="7C744155" w14:textId="77777777" w:rsidR="004A6B13" w:rsidRDefault="00A94311" w:rsidP="004A6B13">
      <w:pPr>
        <w:keepNext/>
        <w:jc w:val="center"/>
      </w:pPr>
      <w:r>
        <w:rPr>
          <w:noProof/>
          <w14:numForm w14:val="default"/>
        </w:rPr>
        <w:lastRenderedPageBreak/>
        <w:drawing>
          <wp:inline distT="0" distB="0" distL="0" distR="0" wp14:anchorId="2D8F5C85" wp14:editId="6FDD307B">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14:paraId="575C6035" w14:textId="2470D647" w:rsidR="00A94311" w:rsidRPr="004A6B13" w:rsidRDefault="004A6B13" w:rsidP="004A6B13">
      <w:pPr>
        <w:pStyle w:val="Caption"/>
        <w:rPr>
          <w:color w:val="auto"/>
          <w:u w:val="single"/>
        </w:rPr>
      </w:pPr>
      <w:r w:rsidRPr="004A6B13">
        <w:rPr>
          <w:color w:val="auto"/>
          <w:u w:val="single"/>
        </w:rPr>
        <w:t xml:space="preserve">Figura </w:t>
      </w:r>
      <w:r w:rsidRPr="004A6B13">
        <w:rPr>
          <w:color w:val="auto"/>
          <w:u w:val="single"/>
        </w:rPr>
        <w:fldChar w:fldCharType="begin"/>
      </w:r>
      <w:r w:rsidRPr="004A6B13">
        <w:rPr>
          <w:color w:val="auto"/>
          <w:u w:val="single"/>
        </w:rPr>
        <w:instrText xml:space="preserve"> STYLEREF 1 \s </w:instrText>
      </w:r>
      <w:r w:rsidRPr="004A6B13">
        <w:rPr>
          <w:color w:val="auto"/>
          <w:u w:val="single"/>
        </w:rPr>
        <w:fldChar w:fldCharType="separate"/>
      </w:r>
      <w:r w:rsidRPr="004A6B13">
        <w:rPr>
          <w:noProof/>
          <w:color w:val="auto"/>
          <w:u w:val="single"/>
        </w:rPr>
        <w:t>4.2</w:t>
      </w:r>
      <w:r w:rsidRPr="004A6B13">
        <w:rPr>
          <w:color w:val="auto"/>
          <w:u w:val="single"/>
        </w:rPr>
        <w:fldChar w:fldCharType="end"/>
      </w:r>
      <w:r w:rsidRPr="004A6B13">
        <w:rPr>
          <w:color w:val="auto"/>
          <w:u w:val="single"/>
        </w:rPr>
        <w:t>.</w:t>
      </w:r>
      <w:r w:rsidRPr="004A6B13">
        <w:rPr>
          <w:color w:val="auto"/>
          <w:u w:val="single"/>
        </w:rPr>
        <w:fldChar w:fldCharType="begin"/>
      </w:r>
      <w:r w:rsidRPr="004A6B13">
        <w:rPr>
          <w:color w:val="auto"/>
          <w:u w:val="single"/>
        </w:rPr>
        <w:instrText xml:space="preserve"> SEQ Figura \* ARABIC \s 1 </w:instrText>
      </w:r>
      <w:r w:rsidRPr="004A6B13">
        <w:rPr>
          <w:color w:val="auto"/>
          <w:u w:val="single"/>
        </w:rPr>
        <w:fldChar w:fldCharType="separate"/>
      </w:r>
      <w:r w:rsidRPr="004A6B13">
        <w:rPr>
          <w:noProof/>
          <w:color w:val="auto"/>
          <w:u w:val="single"/>
        </w:rPr>
        <w:t>13</w:t>
      </w:r>
      <w:r w:rsidRPr="004A6B13">
        <w:rPr>
          <w:color w:val="auto"/>
          <w:u w:val="single"/>
        </w:rPr>
        <w:fldChar w:fldCharType="end"/>
      </w:r>
    </w:p>
    <w:p w14:paraId="0DE3BCA1" w14:textId="77777777" w:rsidR="00A94311" w:rsidRPr="00A94311" w:rsidRDefault="00A94311" w:rsidP="00A94311"/>
    <w:p w14:paraId="74C82B20" w14:textId="77777777" w:rsidR="00CD41D4" w:rsidRDefault="00CD41D4" w:rsidP="00CD41D4"/>
    <w:p w14:paraId="3E2B6522" w14:textId="77777777" w:rsidR="00CD41D4" w:rsidRDefault="009F1756" w:rsidP="009F1756">
      <w:pPr>
        <w:pStyle w:val="Heading2"/>
      </w:pPr>
      <w:bookmarkStart w:id="11" w:name="_Toc43799608"/>
      <w:r>
        <w:t>Arquitectura del sistema</w:t>
      </w:r>
      <w:bookmarkEnd w:id="11"/>
    </w:p>
    <w:p w14:paraId="21D3A298" w14:textId="77777777" w:rsidR="009F1756" w:rsidRDefault="009F1756" w:rsidP="009F1756"/>
    <w:p w14:paraId="4F116182" w14:textId="77777777"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77777777"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14:paraId="09CE31F0" w14:textId="77777777"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14:paraId="465E85C0" w14:textId="77777777" w:rsidR="00D07DBB" w:rsidRDefault="00D07DBB" w:rsidP="009F1756"/>
    <w:p w14:paraId="333DEE1E" w14:textId="77777777" w:rsidR="00D07DBB" w:rsidRDefault="00D07DBB" w:rsidP="009F1756">
      <w:r w:rsidRPr="00D07DBB">
        <w:rPr>
          <w:highlight w:val="yellow"/>
        </w:rPr>
        <w:t>Aquí un textito que hable de los servicios que se consumen desde qgis y un poco del ensamble general</w:t>
      </w:r>
    </w:p>
    <w:p w14:paraId="69E4C6CB" w14:textId="77777777" w:rsidR="009F1756" w:rsidRDefault="009F1756" w:rsidP="009F1756"/>
    <w:p w14:paraId="08AB480B" w14:textId="77777777" w:rsidR="009F1756" w:rsidRDefault="009F1756" w:rsidP="009F1756"/>
    <w:p w14:paraId="2DF78FDC" w14:textId="77777777" w:rsidR="00536699" w:rsidRDefault="009F1756" w:rsidP="00536699">
      <w:pPr>
        <w:keepNext/>
      </w:pPr>
      <w:r>
        <w:rPr>
          <w:noProof/>
          <w14:numForm w14:val="default"/>
        </w:rPr>
        <w:lastRenderedPageBreak/>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14:paraId="0D56B7CD" w14:textId="4D0954B2" w:rsidR="008C42E6" w:rsidRDefault="00536699" w:rsidP="00536699">
      <w:pPr>
        <w:pStyle w:val="Piedefigura"/>
      </w:pPr>
      <w:r>
        <w:t xml:space="preserve">Figura </w:t>
      </w:r>
      <w:r w:rsidR="001C7908">
        <w:fldChar w:fldCharType="begin"/>
      </w:r>
      <w:r w:rsidR="001C7908">
        <w:instrText xml:space="preserve"> STYLEREF 1 \s </w:instrText>
      </w:r>
      <w:r w:rsidR="001C7908">
        <w:fldChar w:fldCharType="separate"/>
      </w:r>
      <w:r w:rsidR="004A6B13">
        <w:rPr>
          <w:noProof/>
        </w:rPr>
        <w:t>4.2</w:t>
      </w:r>
      <w:r w:rsidR="001C7908">
        <w:rPr>
          <w:noProof/>
        </w:rPr>
        <w:fldChar w:fldCharType="end"/>
      </w:r>
      <w:r w:rsidR="004A6B13">
        <w:t>.</w:t>
      </w:r>
      <w:r w:rsidR="001C7908">
        <w:fldChar w:fldCharType="begin"/>
      </w:r>
      <w:r w:rsidR="001C7908">
        <w:instrText xml:space="preserve"> SEQ Figura \* ARABIC \s 1 </w:instrText>
      </w:r>
      <w:r w:rsidR="001C7908">
        <w:fldChar w:fldCharType="separate"/>
      </w:r>
      <w:r w:rsidR="004A6B13">
        <w:rPr>
          <w:noProof/>
        </w:rPr>
        <w:t>14</w:t>
      </w:r>
      <w:r w:rsidR="001C7908">
        <w:rPr>
          <w:noProof/>
        </w:rPr>
        <w:fldChar w:fldCharType="end"/>
      </w:r>
      <w:r>
        <w:t xml:space="preserve"> Compinentes de software</w:t>
      </w:r>
    </w:p>
    <w:p w14:paraId="52D5F4E2" w14:textId="77777777" w:rsidR="009F1756" w:rsidRDefault="009F1756" w:rsidP="009F1756"/>
    <w:p w14:paraId="752071E4" w14:textId="77777777" w:rsidR="009F1756" w:rsidRDefault="009F1756" w:rsidP="009F1756"/>
    <w:p w14:paraId="78BE3854" w14:textId="77777777"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73600" w14:textId="77777777" w:rsidR="001C7908" w:rsidRDefault="001C7908" w:rsidP="00E769BA">
      <w:r>
        <w:separator/>
      </w:r>
    </w:p>
    <w:p w14:paraId="550F5C44" w14:textId="77777777" w:rsidR="001C7908" w:rsidRDefault="001C7908"/>
  </w:endnote>
  <w:endnote w:type="continuationSeparator" w:id="0">
    <w:p w14:paraId="21A427EC" w14:textId="77777777" w:rsidR="001C7908" w:rsidRDefault="001C7908" w:rsidP="00E769BA">
      <w:r>
        <w:continuationSeparator/>
      </w:r>
    </w:p>
    <w:p w14:paraId="319C402F" w14:textId="77777777" w:rsidR="001C7908" w:rsidRDefault="001C79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1A42D" w14:textId="77777777" w:rsidR="001C7908" w:rsidRPr="0010156F" w:rsidRDefault="001C7908" w:rsidP="00E769BA">
      <w:pPr>
        <w:rPr>
          <w:sz w:val="16"/>
        </w:rPr>
      </w:pPr>
      <w:r w:rsidRPr="0010156F">
        <w:rPr>
          <w:sz w:val="16"/>
        </w:rPr>
        <w:separator/>
      </w:r>
    </w:p>
    <w:p w14:paraId="0B33F3FE" w14:textId="77777777" w:rsidR="001C7908" w:rsidRPr="0010156F" w:rsidRDefault="001C7908">
      <w:pPr>
        <w:rPr>
          <w:sz w:val="16"/>
        </w:rPr>
      </w:pPr>
    </w:p>
  </w:footnote>
  <w:footnote w:type="continuationSeparator" w:id="0">
    <w:p w14:paraId="7BF08B8E" w14:textId="77777777" w:rsidR="001C7908" w:rsidRDefault="001C7908" w:rsidP="00E769BA">
      <w:r>
        <w:continuationSeparator/>
      </w:r>
    </w:p>
    <w:p w14:paraId="5626BCBF" w14:textId="77777777" w:rsidR="001C7908" w:rsidRDefault="001C79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14:paraId="426D2C15" w14:textId="77777777" w:rsidTr="00902A02">
      <w:trPr>
        <w:trHeight w:val="340"/>
      </w:trPr>
      <w:tc>
        <w:tcPr>
          <w:tcW w:w="5669" w:type="dxa"/>
          <w:vAlign w:val="center"/>
        </w:tcPr>
        <w:p w14:paraId="2196E958" w14:textId="77777777"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1720CA" w:rsidRDefault="001720CA"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4692"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C7908"/>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97E88"/>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75C"/>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ind w:left="864"/>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8EA49-4773-C34F-8ABC-E3EF5C74B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961</TotalTime>
  <Pages>57</Pages>
  <Words>1983</Words>
  <Characters>11307</Characters>
  <Application>Microsoft Office Word</Application>
  <DocSecurity>0</DocSecurity>
  <Lines>94</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16</cp:revision>
  <cp:lastPrinted>2014-08-22T21:02:00Z</cp:lastPrinted>
  <dcterms:created xsi:type="dcterms:W3CDTF">2020-06-22T15:48:00Z</dcterms:created>
  <dcterms:modified xsi:type="dcterms:W3CDTF">2020-06-23T17:10:00Z</dcterms:modified>
</cp:coreProperties>
</file>