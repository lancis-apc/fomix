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36FA" w:rsidRDefault="009B36FA" w:rsidP="00A40156"/>
    <w:p w:rsidR="009B36FA" w:rsidRDefault="009B36FA" w:rsidP="00A40156"/>
    <w:p w:rsidR="009B36FA" w:rsidRDefault="009B36FA" w:rsidP="00A40156"/>
    <w:p w:rsidR="009B36FA" w:rsidRDefault="009B36FA" w:rsidP="00A40156"/>
    <w:p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rsidR="000D2329" w:rsidRPr="00A40156" w:rsidRDefault="000D2329" w:rsidP="00A40156"/>
    <w:p w:rsidR="009E1EB5" w:rsidRPr="00A40156" w:rsidRDefault="009E1EB5" w:rsidP="00A40156"/>
    <w:p w:rsidR="009B36FA" w:rsidRPr="00A40156" w:rsidRDefault="009B36FA" w:rsidP="00A40156"/>
    <w:p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Tr="000C1313">
        <w:tc>
          <w:tcPr>
            <w:tcW w:w="10205" w:type="dxa"/>
            <w:vAlign w:val="center"/>
          </w:tcPr>
          <w:p w:rsidR="00F1639C" w:rsidRPr="00B9627C" w:rsidRDefault="00294E67" w:rsidP="00294E67">
            <w:pPr>
              <w:pStyle w:val="Title"/>
              <w:ind w:left="1134" w:hanging="794"/>
            </w:pPr>
            <w:r>
              <w:t>Título de capítulo</w:t>
            </w:r>
            <w:r w:rsidR="00F1639C" w:rsidRPr="00B9627C">
              <w:t xml:space="preserve"> </w:t>
            </w:r>
            <w:r>
              <w:t>o parte</w:t>
            </w:r>
          </w:p>
        </w:tc>
      </w:tr>
    </w:tbl>
    <w:p w:rsidR="00685102" w:rsidRDefault="00685102" w:rsidP="00A40156"/>
    <w:p w:rsidR="00A65F39" w:rsidRPr="00A73983" w:rsidRDefault="00A65F39" w:rsidP="00A73983"/>
    <w:p w:rsidR="00A65F39" w:rsidRDefault="00A65F39"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EF34FE" w:rsidRDefault="00EF34FE" w:rsidP="00A73983"/>
    <w:p w:rsidR="00EF34FE" w:rsidRDefault="00EF34FE" w:rsidP="00EF34FE">
      <w:pPr>
        <w:jc w:val="center"/>
      </w:pPr>
      <w:r w:rsidRPr="00EF34FE">
        <w:rPr>
          <w:noProof/>
          <w:position w:val="6"/>
          <w:lang w:val="en-US"/>
          <w14:numForm w14:val="default"/>
        </w:rPr>
        <w:drawing>
          <wp:inline distT="0" distB="0" distL="0" distR="0" wp14:anchorId="6D3DA21A" wp14:editId="7080B036">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7BD2E7D9" wp14:editId="65157A86">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rsidR="00EF34FE" w:rsidRPr="00A73983" w:rsidRDefault="00EF34FE" w:rsidP="00A73983"/>
    <w:p w:rsidR="00A65F39" w:rsidRPr="00A73983" w:rsidRDefault="00A65F39" w:rsidP="00A73983"/>
    <w:p w:rsidR="00A65F39" w:rsidRPr="00A73983" w:rsidRDefault="00A65F39" w:rsidP="00A73983">
      <w:r w:rsidRPr="00A73983">
        <w:br w:type="page"/>
      </w:r>
    </w:p>
    <w:p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rsidR="00A65F39" w:rsidRDefault="00A65F39" w:rsidP="00A73983"/>
    <w:p w:rsidR="00A65F39" w:rsidRDefault="00A65F39" w:rsidP="00A73983"/>
    <w:p w:rsidR="001720CA" w:rsidRDefault="008377DE">
      <w:pPr>
        <w:pStyle w:val="TOC1"/>
        <w:rPr>
          <w:rFonts w:cstheme="minorBidi"/>
          <w:b w:val="0"/>
          <w:bCs w:val="0"/>
          <w:color w:val="auto"/>
          <w:szCs w:val="24"/>
          <w:lang w:val="en-MX"/>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lang w:val="en-MX"/>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rsidR="001720CA" w:rsidRDefault="001720C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rsidR="001720CA" w:rsidRDefault="001720C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 del sistema</w:t>
      </w:r>
      <w:r>
        <w:tab/>
      </w:r>
      <w:r>
        <w:fldChar w:fldCharType="begin"/>
      </w:r>
      <w:r>
        <w:instrText xml:space="preserve"> PAGEREF _Toc43799598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4.2.1.1.1</w:t>
      </w:r>
      <w:r>
        <w:rPr>
          <w:rFonts w:asciiTheme="minorHAnsi" w:hAnsiTheme="minorHAnsi" w:cstheme="minorBidi"/>
          <w:i w:val="0"/>
          <w:color w:val="auto"/>
          <w:sz w:val="24"/>
          <w:szCs w:val="24"/>
          <w:lang w:val="en-MX"/>
          <w14:numForm w14:val="default"/>
        </w:rPr>
        <w:tab/>
      </w:r>
      <w:r>
        <w:t>Objetivos generales del sistema</w:t>
      </w:r>
      <w:r>
        <w:tab/>
      </w:r>
      <w:r>
        <w:fldChar w:fldCharType="begin"/>
      </w:r>
      <w:r>
        <w:instrText xml:space="preserve"> PAGEREF _Toc43799599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4.2.1.1.2</w:t>
      </w:r>
      <w:r>
        <w:rPr>
          <w:rFonts w:asciiTheme="minorHAnsi" w:hAnsiTheme="minorHAnsi" w:cstheme="minorBidi"/>
          <w:i w:val="0"/>
          <w:color w:val="auto"/>
          <w:sz w:val="24"/>
          <w:szCs w:val="24"/>
          <w:lang w:val="en-MX"/>
          <w14:numForm w14:val="default"/>
        </w:rPr>
        <w:tab/>
      </w:r>
      <w:r>
        <w:t>Requerimientos del sistema</w:t>
      </w:r>
      <w:r>
        <w:tab/>
      </w:r>
      <w:r>
        <w:fldChar w:fldCharType="begin"/>
      </w:r>
      <w:r>
        <w:instrText xml:space="preserve"> PAGEREF _Toc43799600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4.2.1.1.3</w:t>
      </w:r>
      <w:r>
        <w:rPr>
          <w:rFonts w:asciiTheme="minorHAnsi" w:hAnsiTheme="minorHAnsi" w:cstheme="minorBidi"/>
          <w:i w:val="0"/>
          <w:color w:val="auto"/>
          <w:sz w:val="24"/>
          <w:szCs w:val="24"/>
          <w:lang w:val="en-MX"/>
          <w14:numForm w14:val="default"/>
        </w:rPr>
        <w:tab/>
      </w:r>
      <w:r>
        <w:t>Beneficios</w:t>
      </w:r>
      <w:r>
        <w:tab/>
      </w:r>
      <w:r>
        <w:fldChar w:fldCharType="begin"/>
      </w:r>
      <w:r>
        <w:instrText xml:space="preserve"> PAGEREF _Toc43799601 \h </w:instrText>
      </w:r>
      <w:r>
        <w:fldChar w:fldCharType="separate"/>
      </w:r>
      <w:r>
        <w:t>4</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4.2.1.1.4</w:t>
      </w:r>
      <w:r>
        <w:rPr>
          <w:rFonts w:asciiTheme="minorHAnsi" w:hAnsiTheme="minorHAnsi" w:cstheme="minorBidi"/>
          <w:i w:val="0"/>
          <w:color w:val="auto"/>
          <w:sz w:val="24"/>
          <w:szCs w:val="24"/>
          <w:lang w:val="en-MX"/>
          <w14:numForm w14:val="default"/>
        </w:rPr>
        <w:tab/>
      </w:r>
      <w:r>
        <w:t>Limitaciones del sistema</w:t>
      </w:r>
      <w:r>
        <w:tab/>
      </w:r>
      <w:r>
        <w:fldChar w:fldCharType="begin"/>
      </w:r>
      <w:r>
        <w:instrText xml:space="preserve"> PAGEREF _Toc43799602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4.2.1.1.5</w:t>
      </w:r>
      <w:r>
        <w:rPr>
          <w:rFonts w:asciiTheme="minorHAnsi" w:hAnsiTheme="minorHAnsi" w:cstheme="minorBidi"/>
          <w:i w:val="0"/>
          <w:color w:val="auto"/>
          <w:sz w:val="24"/>
          <w:szCs w:val="24"/>
          <w:lang w:val="en-MX"/>
          <w14:numForm w14:val="default"/>
        </w:rPr>
        <w:tab/>
      </w:r>
      <w:r>
        <w:t>Priorización de requerimientos</w:t>
      </w:r>
      <w:r>
        <w:tab/>
      </w:r>
      <w:r>
        <w:fldChar w:fldCharType="begin"/>
      </w:r>
      <w:r>
        <w:instrText xml:space="preserve"> PAGEREF _Toc43799603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4.2.1.1.6</w:t>
      </w:r>
      <w:r>
        <w:rPr>
          <w:rFonts w:asciiTheme="minorHAnsi" w:hAnsiTheme="minorHAnsi" w:cstheme="minorBidi"/>
          <w:i w:val="0"/>
          <w:color w:val="auto"/>
          <w:sz w:val="24"/>
          <w:szCs w:val="24"/>
          <w:lang w:val="en-MX"/>
          <w14:numForm w14:val="default"/>
        </w:rPr>
        <w:tab/>
      </w:r>
      <w:r>
        <w:t>Diagramas de casos de uso</w:t>
      </w:r>
      <w:r>
        <w:tab/>
      </w:r>
      <w:r>
        <w:fldChar w:fldCharType="begin"/>
      </w:r>
      <w:r>
        <w:instrText xml:space="preserve"> PAGEREF _Toc43799604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4.2.1.1.7</w:t>
      </w:r>
      <w:r>
        <w:rPr>
          <w:rFonts w:asciiTheme="minorHAnsi" w:hAnsiTheme="minorHAnsi" w:cstheme="minorBidi"/>
          <w:i w:val="0"/>
          <w:color w:val="auto"/>
          <w:sz w:val="24"/>
          <w:szCs w:val="24"/>
          <w:lang w:val="en-MX"/>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4.2.1.1.8</w:t>
      </w:r>
      <w:r>
        <w:rPr>
          <w:rFonts w:asciiTheme="minorHAnsi" w:hAnsiTheme="minorHAnsi" w:cstheme="minorBidi"/>
          <w:i w:val="0"/>
          <w:color w:val="auto"/>
          <w:sz w:val="24"/>
          <w:szCs w:val="24"/>
          <w:lang w:val="en-MX"/>
          <w14:numForm w14:val="default"/>
        </w:rPr>
        <w:tab/>
      </w:r>
      <w:r>
        <w:t>Casos de uso</w:t>
      </w:r>
      <w:r>
        <w:tab/>
      </w:r>
      <w:r>
        <w:fldChar w:fldCharType="begin"/>
      </w:r>
      <w:r>
        <w:instrText xml:space="preserve"> PAGEREF _Toc43799606 \h </w:instrText>
      </w:r>
      <w:r>
        <w:fldChar w:fldCharType="separate"/>
      </w:r>
      <w:r>
        <w:t>9</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4.2.1.1.9</w:t>
      </w:r>
      <w:r>
        <w:rPr>
          <w:rFonts w:asciiTheme="minorHAnsi" w:hAnsiTheme="minorHAnsi" w:cstheme="minorBidi"/>
          <w:i w:val="0"/>
          <w:color w:val="auto"/>
          <w:sz w:val="24"/>
          <w:szCs w:val="24"/>
          <w:lang w:val="en-MX"/>
          <w14:numForm w14:val="default"/>
        </w:rPr>
        <w:tab/>
      </w:r>
      <w:r>
        <w:t>Diagramas de actividad</w:t>
      </w:r>
      <w:r>
        <w:tab/>
      </w:r>
      <w:r>
        <w:fldChar w:fldCharType="begin"/>
      </w:r>
      <w:r>
        <w:instrText xml:space="preserve"> PAGEREF _Toc43799607 \h </w:instrText>
      </w:r>
      <w:r>
        <w:fldChar w:fldCharType="separate"/>
      </w:r>
      <w:r>
        <w:t>45</w:t>
      </w:r>
      <w:r>
        <w:fldChar w:fldCharType="end"/>
      </w:r>
    </w:p>
    <w:p w:rsidR="001720CA" w:rsidRDefault="001720C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_Toc43799608 \h </w:instrText>
      </w:r>
      <w:r>
        <w:fldChar w:fldCharType="separate"/>
      </w:r>
      <w:r>
        <w:t>54</w:t>
      </w:r>
      <w:r>
        <w:fldChar w:fldCharType="end"/>
      </w:r>
    </w:p>
    <w:p w:rsidR="00A65F39" w:rsidRDefault="008377DE" w:rsidP="00A73983">
      <w:r>
        <w:rPr>
          <w:b/>
          <w:bCs/>
        </w:rPr>
        <w:fldChar w:fldCharType="end"/>
      </w:r>
    </w:p>
    <w:p w:rsidR="00A65F39" w:rsidRDefault="00A65F39" w:rsidP="00A73983">
      <w:r>
        <w:br w:type="page"/>
      </w:r>
    </w:p>
    <w:p w:rsidR="00ED72DB" w:rsidRDefault="00ED72DB" w:rsidP="00ED72DB">
      <w:pPr>
        <w:pStyle w:val="Heading1"/>
      </w:pPr>
      <w:bookmarkStart w:id="0" w:name="_Toc394499095"/>
      <w:bookmarkStart w:id="1" w:name="_Toc43799596"/>
      <w:r>
        <w:lastRenderedPageBreak/>
        <w:t>Diseño del sistema de gestión del POETY</w:t>
      </w:r>
      <w:bookmarkEnd w:id="1"/>
    </w:p>
    <w:p w:rsidR="00ED72DB" w:rsidRDefault="00ED72DB" w:rsidP="00ED72DB"/>
    <w:p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rsidR="00270BD3" w:rsidRDefault="00EB0467" w:rsidP="00EB0467">
      <w:pPr>
        <w:pStyle w:val="Heading2"/>
      </w:pPr>
      <w:bookmarkStart w:id="2" w:name="_Toc43799597"/>
      <w:r>
        <w:t xml:space="preserve">Especificación </w:t>
      </w:r>
      <w:r w:rsidR="0073353C">
        <w:t>de</w:t>
      </w:r>
      <w:r w:rsidR="0012080D" w:rsidRPr="0012080D">
        <w:t xml:space="preserve"> </w:t>
      </w:r>
      <w:r>
        <w:t>requerimientos</w:t>
      </w:r>
      <w:bookmarkEnd w:id="2"/>
    </w:p>
    <w:p w:rsidR="00EB0467" w:rsidRDefault="001720CA" w:rsidP="00EB0467">
      <w:r w:rsidRPr="001720CA">
        <w:rPr>
          <w:highlight w:val="yellow"/>
        </w:rPr>
        <w:t>Falta un textito aqui</w:t>
      </w:r>
    </w:p>
    <w:p w:rsidR="001720CA" w:rsidRDefault="001720CA" w:rsidP="00EB0467"/>
    <w:p w:rsidR="00EB0467" w:rsidRDefault="00EB0467" w:rsidP="00EB0467">
      <w:pPr>
        <w:pStyle w:val="Heading3"/>
      </w:pPr>
      <w:bookmarkStart w:id="3" w:name="_Toc43799598"/>
      <w:r>
        <w:t>Alcances del sistema</w:t>
      </w:r>
      <w:bookmarkEnd w:id="3"/>
    </w:p>
    <w:p w:rsidR="00EB0467" w:rsidRPr="00EB0467" w:rsidRDefault="00EB0467" w:rsidP="00EB0467"/>
    <w:p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rsidR="00270BD3" w:rsidRDefault="00270BD3" w:rsidP="00270BD3">
      <w:pPr>
        <w:rPr>
          <w:lang w:val="es-ES"/>
        </w:rPr>
      </w:pPr>
    </w:p>
    <w:p w:rsidR="00EB0467" w:rsidRPr="00EB0467" w:rsidRDefault="00EB0467" w:rsidP="00EB0467">
      <w:pPr>
        <w:pStyle w:val="Heading4"/>
      </w:pPr>
      <w:bookmarkStart w:id="4" w:name="_Toc43799599"/>
      <w:r w:rsidRPr="00EB0467">
        <w:t>Objetivos generales del sistema</w:t>
      </w:r>
      <w:bookmarkEnd w:id="4"/>
    </w:p>
    <w:p w:rsidR="00EB0467" w:rsidRDefault="00EB0467" w:rsidP="0012080D"/>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1B1F0C" w:rsidRPr="00604CBF" w:rsidRDefault="00604CBF" w:rsidP="00604CBF">
      <w:pPr>
        <w:pStyle w:val="Heading4"/>
      </w:pPr>
      <w:bookmarkStart w:id="5" w:name="_Toc43799600"/>
      <w:r w:rsidRPr="00604CBF">
        <w:t xml:space="preserve">Requerimientos del </w:t>
      </w:r>
      <w:r w:rsidR="008C42E6">
        <w:t>s</w:t>
      </w:r>
      <w:r w:rsidRPr="00604CBF">
        <w:t>istema</w:t>
      </w:r>
      <w:bookmarkEnd w:id="5"/>
    </w:p>
    <w:p w:rsidR="00604CBF" w:rsidRDefault="00604CBF" w:rsidP="00604CBF">
      <w:pPr>
        <w:rPr>
          <w:iCs/>
        </w:rPr>
      </w:pPr>
    </w:p>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1</w:t>
        </w:r>
      </w:fldSimple>
      <w:r>
        <w:t xml:space="preserve"> </w:t>
      </w:r>
      <w:r w:rsidRPr="00486277">
        <w:t>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rPr>
                <w:iCs/>
              </w:rPr>
            </w:pPr>
            <w:r>
              <w:rPr>
                <w:iCs/>
                <w:noProof/>
                <w14:numForm w14:val="default"/>
              </w:rPr>
              <w:drawing>
                <wp:inline distT="0" distB="0" distL="0" distR="0">
                  <wp:extent cx="5038531" cy="412097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a:blip r:embed="rId10"/>
                          <a:stretch>
                            <a:fillRect/>
                          </a:stretch>
                        </pic:blipFill>
                        <pic:spPr>
                          <a:xfrm>
                            <a:off x="0" y="0"/>
                            <a:ext cx="5171143" cy="4229433"/>
                          </a:xfrm>
                          <a:prstGeom prst="rect">
                            <a:avLst/>
                          </a:prstGeom>
                        </pic:spPr>
                      </pic:pic>
                    </a:graphicData>
                  </a:graphic>
                </wp:inline>
              </w:drawing>
            </w:r>
          </w:p>
        </w:tc>
      </w:tr>
    </w:tbl>
    <w:p w:rsidR="001720CA" w:rsidRDefault="001720CA" w:rsidP="00604CBF">
      <w:pPr>
        <w:rPr>
          <w:iCs/>
        </w:rPr>
      </w:pPr>
    </w:p>
    <w:p w:rsidR="00604CBF" w:rsidRPr="00604CBF" w:rsidRDefault="00604CBF" w:rsidP="00604CBF">
      <w:pPr>
        <w:pStyle w:val="Heading4"/>
      </w:pPr>
      <w:bookmarkStart w:id="6" w:name="_Toc43799601"/>
      <w:r w:rsidRPr="00604CBF">
        <w:t>Beneficios</w:t>
      </w:r>
      <w:bookmarkEnd w:id="6"/>
    </w:p>
    <w:p w:rsidR="00604CBF" w:rsidRDefault="00604CBF" w:rsidP="00604CBF">
      <w:pPr>
        <w:pStyle w:val="Heading2"/>
        <w:numPr>
          <w:ilvl w:val="0"/>
          <w:numId w:val="0"/>
        </w:numPr>
        <w:ind w:left="720"/>
      </w:pPr>
    </w:p>
    <w:p w:rsidR="00604CBF" w:rsidRDefault="00CD41D4" w:rsidP="00604CBF">
      <w:r w:rsidRPr="00CD41D4">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w:t>
      </w:r>
      <w:r w:rsidRPr="00CD41D4">
        <w:lastRenderedPageBreak/>
        <w:t xml:space="preserve">implementará de modo tal que además de servir como insumo de la bitácora de </w:t>
      </w:r>
      <w:r w:rsidR="00034010">
        <w:t xml:space="preserve">OEs </w:t>
      </w:r>
      <w:r w:rsidRPr="00CD41D4">
        <w:t>se pueda utilizar como servicio independiente en otros flujos de trabajo de la SDS.</w:t>
      </w:r>
    </w:p>
    <w:p w:rsidR="00CD41D4" w:rsidRPr="00604CBF" w:rsidRDefault="00CD41D4" w:rsidP="00CD41D4">
      <w:pPr>
        <w:pStyle w:val="Heading4"/>
      </w:pPr>
      <w:bookmarkStart w:id="7" w:name="_Toc43799602"/>
      <w:r w:rsidRPr="00CD41D4">
        <w:t>Limitaciones del sistema</w:t>
      </w:r>
      <w:bookmarkEnd w:id="7"/>
    </w:p>
    <w:p w:rsidR="00CD41D4" w:rsidRDefault="00CD41D4" w:rsidP="00CD41D4">
      <w:pPr>
        <w:pStyle w:val="Heading2"/>
        <w:numPr>
          <w:ilvl w:val="0"/>
          <w:numId w:val="0"/>
        </w:numPr>
        <w:ind w:left="720"/>
      </w:pPr>
    </w:p>
    <w:p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rsidR="00F24690" w:rsidRPr="00795AF3" w:rsidRDefault="00CD41D4" w:rsidP="00CD41D4">
      <w:pPr>
        <w:pStyle w:val="Heading4"/>
      </w:pPr>
      <w:bookmarkStart w:id="8" w:name="_Toc43799603"/>
      <w:bookmarkEnd w:id="0"/>
      <w:r w:rsidRPr="00CD41D4">
        <w:t xml:space="preserve">Priorización de </w:t>
      </w:r>
      <w:r w:rsidR="008C42E6">
        <w:t>r</w:t>
      </w:r>
      <w:r w:rsidRPr="00CD41D4">
        <w:t>equerimientos</w:t>
      </w:r>
      <w:bookmarkEnd w:id="8"/>
    </w:p>
    <w:p w:rsidR="00DF4248" w:rsidRDefault="00DF4248" w:rsidP="00DF4248"/>
    <w:p w:rsidR="003F37AC" w:rsidRDefault="003F37AC" w:rsidP="00DF4248">
      <w:r w:rsidRPr="003F37AC">
        <w:rPr>
          <w:highlight w:val="yellow"/>
        </w:rPr>
        <w:t>Un textito que hable de la figura</w:t>
      </w:r>
    </w:p>
    <w:p w:rsidR="003F37AC" w:rsidRDefault="00A94311" w:rsidP="003F37AC">
      <w:pPr>
        <w:keepNext/>
      </w:pPr>
      <w:r>
        <w:rPr>
          <w:noProof/>
          <w14:numForm w14:val="default"/>
        </w:rPr>
        <w:drawing>
          <wp:inline distT="0" distB="0" distL="0" distR="0">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rsidR="00A94311" w:rsidRDefault="003F37AC" w:rsidP="003F37AC">
      <w:pPr>
        <w:pStyle w:val="Piedefigura"/>
      </w:pPr>
      <w:r>
        <w:t xml:space="preserve">Figura </w:t>
      </w:r>
      <w:fldSimple w:instr=" STYLEREF 1 \s ">
        <w:r w:rsidR="00752504">
          <w:rPr>
            <w:noProof/>
          </w:rPr>
          <w:t>4.2</w:t>
        </w:r>
      </w:fldSimple>
      <w:r w:rsidR="00752504">
        <w:t>.</w:t>
      </w:r>
      <w:fldSimple w:instr=" SEQ Figura \* ARABIC \s 1 ">
        <w:r w:rsidR="00752504">
          <w:rPr>
            <w:noProof/>
          </w:rPr>
          <w:t>1</w:t>
        </w:r>
      </w:fldSimple>
      <w:r>
        <w:t xml:space="preserve"> Priorización de requerimientos</w:t>
      </w:r>
    </w:p>
    <w:p w:rsidR="003F37AC" w:rsidRPr="003F37AC" w:rsidRDefault="003F37AC" w:rsidP="003F37AC"/>
    <w:p w:rsidR="00CD41D4" w:rsidRDefault="00CD41D4" w:rsidP="00CD41D4">
      <w:pPr>
        <w:pStyle w:val="Heading4"/>
      </w:pPr>
      <w:bookmarkStart w:id="9" w:name="_Toc43799604"/>
      <w:r w:rsidRPr="00CD41D4">
        <w:t>Diagrama</w:t>
      </w:r>
      <w:r>
        <w:t>s</w:t>
      </w:r>
      <w:r w:rsidRPr="00CD41D4">
        <w:t xml:space="preserve"> de </w:t>
      </w:r>
      <w:r w:rsidR="008C42E6">
        <w:t>c</w:t>
      </w:r>
      <w:r w:rsidRPr="00CD41D4">
        <w:t xml:space="preserve">asos de </w:t>
      </w:r>
      <w:r w:rsidR="008C42E6">
        <w:t>u</w:t>
      </w:r>
      <w:r w:rsidRPr="00CD41D4">
        <w:t>so</w:t>
      </w:r>
      <w:bookmarkEnd w:id="9"/>
    </w:p>
    <w:p w:rsidR="00DF4248" w:rsidRDefault="00DF4248" w:rsidP="00DF4248"/>
    <w:p w:rsidR="00A94311" w:rsidRDefault="00A94311" w:rsidP="00DF4248"/>
    <w:p w:rsidR="00752504" w:rsidRDefault="00A94311" w:rsidP="00752504">
      <w:pPr>
        <w:keepNext/>
      </w:pPr>
      <w:r>
        <w:rPr>
          <w:noProof/>
          <w14:numForm w14:val="default"/>
        </w:rPr>
        <w:lastRenderedPageBreak/>
        <w:drawing>
          <wp:inline distT="0" distB="0" distL="0" distR="0">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2</w:t>
        </w:r>
      </w:fldSimple>
      <w:r>
        <w:t xml:space="preserve"> Diagrama de administración de recursos</w:t>
      </w:r>
    </w:p>
    <w:p w:rsidR="00752504" w:rsidRDefault="00A94311" w:rsidP="00752504">
      <w:pPr>
        <w:keepNext/>
      </w:pPr>
      <w:r>
        <w:rPr>
          <w:noProof/>
          <w14:numForm w14:val="default"/>
        </w:rPr>
        <w:lastRenderedPageBreak/>
        <w:drawing>
          <wp:inline distT="0" distB="0" distL="0" distR="0">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3</w:t>
        </w:r>
      </w:fldSimple>
      <w:r>
        <w:t xml:space="preserve"> Diagrama de consumo de recursos</w:t>
      </w:r>
    </w:p>
    <w:p w:rsidR="00752504" w:rsidRPr="00752504" w:rsidRDefault="00752504" w:rsidP="00752504"/>
    <w:p w:rsidR="00CD41D4" w:rsidRDefault="00CD41D4" w:rsidP="00CD41D4">
      <w:pPr>
        <w:pStyle w:val="Heading4"/>
      </w:pPr>
      <w:bookmarkStart w:id="10" w:name="_Toc43799605"/>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0"/>
    </w:p>
    <w:p w:rsidR="00E37516" w:rsidRDefault="00E37516" w:rsidP="00E37516"/>
    <w:p w:rsidR="00E37516" w:rsidRDefault="00E37516" w:rsidP="00E37516"/>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2</w:t>
        </w:r>
      </w:fldSimple>
      <w:r>
        <w:t xml:space="preserve"> </w:t>
      </w:r>
      <w:r w:rsidRPr="00F43F20">
        <w:t>M</w:t>
      </w:r>
      <w:r>
        <w:t>ó</w:t>
      </w:r>
      <w:r w:rsidRPr="00F43F20">
        <w:t>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pPr>
            <w:r>
              <w:rPr>
                <w:noProof/>
                <w14:numForm w14:val="default"/>
              </w:rPr>
              <w:drawing>
                <wp:inline distT="0" distB="0" distL="0" distR="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rsidR="00290357" w:rsidRDefault="00290357" w:rsidP="00E37516"/>
    <w:p w:rsidR="001720CA" w:rsidRDefault="001720CA" w:rsidP="001720CA">
      <w:pPr>
        <w:pStyle w:val="Heading4"/>
      </w:pPr>
      <w:bookmarkStart w:id="11" w:name="_Toc43799606"/>
      <w:r>
        <w:lastRenderedPageBreak/>
        <w:t xml:space="preserve">Casos </w:t>
      </w:r>
      <w:r w:rsidRPr="00CD41D4">
        <w:t xml:space="preserve">de </w:t>
      </w:r>
      <w:r>
        <w:t>u</w:t>
      </w:r>
      <w:r w:rsidRPr="00CD41D4">
        <w:t>so</w:t>
      </w:r>
      <w:bookmarkEnd w:id="11"/>
    </w:p>
    <w:p w:rsidR="009036FC" w:rsidRDefault="009036FC" w:rsidP="001720CA">
      <w:pPr>
        <w:pStyle w:val="TablaTtulotabla"/>
        <w:jc w:val="both"/>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3</w:t>
        </w:r>
      </w:fldSimple>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Tr="00255849">
        <w:trPr>
          <w:trHeight w:val="101"/>
          <w:jc w:val="center"/>
        </w:trPr>
        <w:tc>
          <w:tcPr>
            <w:tcW w:w="10065" w:type="dxa"/>
          </w:tcPr>
          <w:p w:rsidR="00B4036B" w:rsidRDefault="00B4036B" w:rsidP="00255849">
            <w:pPr>
              <w:ind w:firstLine="0"/>
              <w:jc w:val="center"/>
              <w:rPr>
                <w:b/>
                <w:bCs/>
                <w:color w:val="000000" w:themeColor="text1"/>
                <w:lang w:val="es-ES"/>
              </w:rPr>
            </w:pPr>
            <w:r>
              <w:rPr>
                <w:noProof/>
                <w14:numForm w14:val="default"/>
              </w:rPr>
              <w:drawing>
                <wp:inline distT="0" distB="0" distL="0" distR="0" wp14:anchorId="6455E9C1" wp14:editId="4EF58806">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rsidR="00B4036B" w:rsidRPr="00497C35" w:rsidRDefault="00B4036B" w:rsidP="00E37516">
      <w:pPr>
        <w:rPr>
          <w:b/>
          <w:bCs/>
          <w:color w:val="000000" w:themeColor="text1"/>
          <w:lang w:val="es-ES"/>
        </w:rPr>
      </w:pPr>
    </w:p>
    <w:p w:rsidR="00E37516" w:rsidRDefault="00E37516" w:rsidP="00E37516"/>
    <w:p w:rsidR="00497C35" w:rsidRDefault="00497C35" w:rsidP="00E37516"/>
    <w:p w:rsidR="00497C35" w:rsidRDefault="00497C35" w:rsidP="00E37516"/>
    <w:p w:rsidR="00255849" w:rsidRPr="00255849" w:rsidRDefault="00255849" w:rsidP="009036FC">
      <w:pPr>
        <w:pStyle w:val="Caption"/>
        <w:keepNext/>
        <w:jc w:val="both"/>
        <w:rPr>
          <w:color w:val="000000" w:themeColor="text1"/>
        </w:rPr>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4</w:t>
        </w:r>
      </w:fldSimple>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Tr="00255849">
        <w:tc>
          <w:tcPr>
            <w:tcW w:w="10188" w:type="dxa"/>
          </w:tcPr>
          <w:p w:rsidR="00255849" w:rsidRDefault="00255849" w:rsidP="00255849">
            <w:pPr>
              <w:ind w:firstLine="0"/>
              <w:jc w:val="center"/>
              <w:rPr>
                <w:b/>
                <w:bCs/>
              </w:rPr>
            </w:pPr>
            <w:r>
              <w:rPr>
                <w:noProof/>
                <w14:numForm w14:val="default"/>
              </w:rPr>
              <w:drawing>
                <wp:inline distT="0" distB="0" distL="0" distR="0" wp14:anchorId="735BCC5B" wp14:editId="23BBA3FD">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rsidR="00255849" w:rsidRPr="00497C35" w:rsidRDefault="00255849" w:rsidP="00255849">
      <w:pPr>
        <w:rPr>
          <w:b/>
          <w:bCs/>
        </w:rPr>
      </w:pPr>
    </w:p>
    <w:p w:rsidR="00497C35" w:rsidRDefault="00497C35" w:rsidP="00E37516"/>
    <w:p w:rsidR="00290357" w:rsidRDefault="00290357" w:rsidP="00E37516"/>
    <w:p w:rsidR="00290357" w:rsidRDefault="00290357" w:rsidP="00E37516"/>
    <w:p w:rsidR="00497C35" w:rsidRDefault="00497C35"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5</w:t>
        </w:r>
      </w:fldSimple>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b/>
                <w:bCs/>
                <w:noProof/>
                <w14:numForm w14:val="default"/>
              </w:rPr>
              <w:drawing>
                <wp:inline distT="0" distB="0" distL="0" distR="0" wp14:anchorId="624E3D67" wp14:editId="6E9681EA">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rsidR="00497C35" w:rsidRDefault="00497C35" w:rsidP="00E37516"/>
    <w:p w:rsidR="00497C35" w:rsidRDefault="00497C35" w:rsidP="00377128">
      <w:pPr>
        <w:ind w:firstLine="0"/>
        <w:rPr>
          <w:b/>
          <w:bCs/>
        </w:rPr>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6</w:t>
        </w:r>
      </w:fldSimple>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rsidTr="00377128">
        <w:tc>
          <w:tcPr>
            <w:tcW w:w="10188" w:type="dxa"/>
            <w:tcBorders>
              <w:top w:val="nil"/>
              <w:left w:val="nil"/>
              <w:bottom w:val="nil"/>
              <w:right w:val="nil"/>
            </w:tcBorders>
          </w:tcPr>
          <w:p w:rsidR="00377128" w:rsidRDefault="00377128" w:rsidP="00377128">
            <w:pPr>
              <w:ind w:firstLine="0"/>
              <w:jc w:val="center"/>
            </w:pPr>
            <w:r>
              <w:rPr>
                <w:noProof/>
                <w14:numForm w14:val="default"/>
              </w:rPr>
              <w:drawing>
                <wp:inline distT="0" distB="0" distL="0" distR="0" wp14:anchorId="62221446" wp14:editId="5070B737">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rsidR="00290357" w:rsidRDefault="00290357" w:rsidP="00E37516"/>
    <w:p w:rsidR="00497C35" w:rsidRDefault="00497C35" w:rsidP="00E37516"/>
    <w:p w:rsidR="00E37516" w:rsidRDefault="00E37516"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7</w:t>
        </w:r>
      </w:fldSimple>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rPr>
                <w:b/>
                <w:bCs/>
              </w:rPr>
            </w:pPr>
            <w:r>
              <w:rPr>
                <w:noProof/>
                <w14:numForm w14:val="default"/>
              </w:rPr>
              <w:drawing>
                <wp:inline distT="0" distB="0" distL="0" distR="0" wp14:anchorId="04E6D1A0" wp14:editId="2604A4CB">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rsidR="00377128" w:rsidRPr="00497C35" w:rsidRDefault="00377128" w:rsidP="00E37516">
      <w:pPr>
        <w:rPr>
          <w:b/>
          <w:bCs/>
        </w:rPr>
      </w:pPr>
    </w:p>
    <w:p w:rsidR="00CD41D4" w:rsidRDefault="00CD41D4" w:rsidP="00CD41D4"/>
    <w:p w:rsidR="00497C35" w:rsidRDefault="00497C35" w:rsidP="00CD41D4"/>
    <w:p w:rsidR="00497C35" w:rsidRDefault="00497C35" w:rsidP="00CD41D4"/>
    <w:p w:rsidR="00497C35" w:rsidRDefault="00497C35" w:rsidP="00CD41D4"/>
    <w:p w:rsidR="00497C35" w:rsidRDefault="00497C35" w:rsidP="00CD41D4"/>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8</w:t>
        </w:r>
      </w:fldSimple>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noProof/>
                <w14:numForm w14:val="default"/>
              </w:rPr>
              <w:drawing>
                <wp:inline distT="0" distB="0" distL="0" distR="0">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rsidR="00377128" w:rsidRDefault="00377128"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6E147A">
            <w:pPr>
              <w:ind w:firstLine="0"/>
            </w:pPr>
          </w:p>
          <w:p w:rsidR="006E147A" w:rsidRDefault="006E147A" w:rsidP="006E147A">
            <w:pPr>
              <w:pStyle w:val="Caption"/>
              <w:keepNext/>
            </w:pPr>
          </w:p>
          <w:p w:rsidR="006E147A" w:rsidRDefault="006E147A" w:rsidP="006E147A">
            <w:pPr>
              <w:pStyle w:val="TablaTtulotabla"/>
            </w:pPr>
            <w:r>
              <w:t xml:space="preserve">Tabla </w:t>
            </w:r>
            <w:fldSimple w:instr=" STYLEREF 1 \s ">
              <w:r w:rsidR="001720CA">
                <w:rPr>
                  <w:noProof/>
                </w:rPr>
                <w:t>4.2</w:t>
              </w:r>
            </w:fldSimple>
            <w:r w:rsidR="001720CA">
              <w:t>.</w:t>
            </w:r>
            <w:fldSimple w:instr=" SEQ Tabla \* ARABIC \s 1 ">
              <w:r w:rsidR="001720CA">
                <w:rPr>
                  <w:noProof/>
                </w:rPr>
                <w:t>9</w:t>
              </w:r>
            </w:fldSimple>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rsidTr="006E147A">
              <w:tc>
                <w:tcPr>
                  <w:tcW w:w="9962" w:type="dxa"/>
                  <w:tcBorders>
                    <w:top w:val="nil"/>
                    <w:left w:val="nil"/>
                    <w:bottom w:val="nil"/>
                    <w:right w:val="nil"/>
                  </w:tcBorders>
                </w:tcPr>
                <w:p w:rsidR="006E147A" w:rsidRDefault="006E147A" w:rsidP="006E147A">
                  <w:pPr>
                    <w:ind w:firstLine="0"/>
                    <w:jc w:val="center"/>
                  </w:pPr>
                  <w:r>
                    <w:rPr>
                      <w:noProof/>
                      <w14:numForm w14:val="default"/>
                    </w:rPr>
                    <w:drawing>
                      <wp:inline distT="0" distB="0" distL="0" distR="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rsidR="006E147A" w:rsidRDefault="006E147A" w:rsidP="006E147A">
            <w:pPr>
              <w:ind w:firstLine="0"/>
            </w:pPr>
          </w:p>
        </w:tc>
      </w:tr>
    </w:tbl>
    <w:p w:rsidR="00497C35" w:rsidRDefault="00497C35" w:rsidP="00377128">
      <w:pPr>
        <w:ind w:firstLine="0"/>
      </w:pPr>
    </w:p>
    <w:p w:rsidR="00497C35" w:rsidRDefault="00497C35" w:rsidP="00CD41D4"/>
    <w:p w:rsidR="006E147A" w:rsidRDefault="006E147A" w:rsidP="00CD41D4"/>
    <w:p w:rsidR="006E147A" w:rsidRDefault="006E147A" w:rsidP="00CD41D4"/>
    <w:p w:rsidR="006E147A" w:rsidRDefault="006E147A"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10</w:t>
        </w:r>
      </w:fldSimple>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14:anchorId="7FC2C2E3" wp14:editId="6DBB7DB1">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rsidR="006E147A" w:rsidRDefault="006E147A" w:rsidP="00CD41D4"/>
    <w:p w:rsidR="00497C35" w:rsidRDefault="00497C35"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11</w:t>
        </w:r>
      </w:fldSimple>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rsidR="006E147A" w:rsidRDefault="006E147A" w:rsidP="00CD41D4"/>
    <w:p w:rsidR="006E147A" w:rsidRDefault="006E147A" w:rsidP="00CD41D4"/>
    <w:p w:rsidR="006E147A" w:rsidRDefault="006E147A" w:rsidP="00CD41D4"/>
    <w:p w:rsidR="006E147A" w:rsidRDefault="006E147A"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12</w:t>
        </w:r>
      </w:fldSimple>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rsidR="006E147A" w:rsidRDefault="006E147A"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13</w:t>
        </w:r>
      </w:fldSimple>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14</w:t>
        </w:r>
      </w:fldSimple>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15</w:t>
        </w:r>
      </w:fldSimple>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16</w:t>
        </w:r>
      </w:fldSimple>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17</w:t>
        </w:r>
      </w:fldSimple>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5671D5">
        <w:tc>
          <w:tcPr>
            <w:tcW w:w="10188" w:type="dxa"/>
          </w:tcPr>
          <w:p w:rsidR="00B6358C" w:rsidRDefault="005671D5" w:rsidP="005671D5">
            <w:pPr>
              <w:ind w:firstLine="0"/>
              <w:jc w:val="center"/>
            </w:pPr>
            <w:r>
              <w:rPr>
                <w:noProof/>
                <w14:numForm w14:val="default"/>
              </w:rPr>
              <w:drawing>
                <wp:inline distT="0" distB="0" distL="0" distR="0">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rsidR="00B6358C" w:rsidRDefault="00B6358C"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18</w:t>
        </w:r>
      </w:fldSimple>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19</w:t>
        </w:r>
      </w:fldSimple>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20</w:t>
        </w:r>
      </w:fldSimple>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21</w:t>
        </w:r>
      </w:fldSimple>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7B166A">
        <w:tc>
          <w:tcPr>
            <w:tcW w:w="10188" w:type="dxa"/>
          </w:tcPr>
          <w:p w:rsidR="005671D5" w:rsidRDefault="007B166A" w:rsidP="007B166A">
            <w:pPr>
              <w:ind w:firstLine="0"/>
              <w:jc w:val="center"/>
            </w:pPr>
            <w:r>
              <w:rPr>
                <w:noProof/>
                <w14:numForm w14:val="default"/>
              </w:rPr>
              <w:drawing>
                <wp:inline distT="0" distB="0" distL="0" distR="0">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rsidR="005671D5" w:rsidRDefault="005671D5"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22</w:t>
        </w:r>
      </w:fldSimple>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rPr>
          <w:jc w:val="center"/>
        </w:trPr>
        <w:tc>
          <w:tcPr>
            <w:tcW w:w="10188" w:type="dxa"/>
          </w:tcPr>
          <w:p w:rsidR="007B166A" w:rsidRDefault="007B166A" w:rsidP="007B166A">
            <w:pPr>
              <w:ind w:firstLine="0"/>
              <w:jc w:val="center"/>
            </w:pPr>
            <w:r>
              <w:rPr>
                <w:noProof/>
                <w14:numForm w14:val="default"/>
              </w:rPr>
              <w:drawing>
                <wp:inline distT="0" distB="0" distL="0" distR="0">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23</w:t>
        </w:r>
      </w:fldSimple>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c>
          <w:tcPr>
            <w:tcW w:w="10188" w:type="dxa"/>
          </w:tcPr>
          <w:p w:rsidR="007B166A" w:rsidRDefault="007B166A" w:rsidP="007B166A">
            <w:pPr>
              <w:ind w:firstLine="0"/>
              <w:jc w:val="center"/>
            </w:pPr>
            <w:r>
              <w:rPr>
                <w:noProof/>
                <w14:numForm w14:val="default"/>
              </w:rPr>
              <w:drawing>
                <wp:inline distT="0" distB="0" distL="0" distR="0">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24</w:t>
        </w:r>
      </w:fldSimple>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25</w:t>
        </w:r>
      </w:fldSimple>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26</w:t>
        </w:r>
      </w:fldSimple>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27</w:t>
        </w:r>
      </w:fldSimple>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28</w:t>
        </w:r>
      </w:fldSimple>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29</w:t>
        </w:r>
      </w:fldSimple>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rsidR="007B166A" w:rsidRDefault="007B166A"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30</w:t>
        </w:r>
      </w:fldSimple>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31</w:t>
        </w:r>
      </w:fldSimple>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32</w:t>
        </w:r>
      </w:fldSimple>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33</w:t>
        </w:r>
      </w:fldSimple>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34</w:t>
        </w:r>
      </w:fldSimple>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35</w:t>
        </w:r>
      </w:fldSimple>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36</w:t>
        </w:r>
      </w:fldSimple>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37</w:t>
        </w:r>
      </w:fldSimple>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38</w:t>
        </w:r>
      </w:fldSimple>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CD41D4" w:rsidRDefault="00CD41D4" w:rsidP="00CD41D4">
      <w:pPr>
        <w:pStyle w:val="Heading4"/>
      </w:pPr>
      <w:bookmarkStart w:id="12" w:name="_Toc43799607"/>
      <w:r w:rsidRPr="00CD41D4">
        <w:lastRenderedPageBreak/>
        <w:t>Diagramas de actividad</w:t>
      </w:r>
      <w:bookmarkEnd w:id="12"/>
    </w:p>
    <w:p w:rsidR="00A94311" w:rsidRDefault="00A94311" w:rsidP="00A94311">
      <w:r>
        <w:rPr>
          <w:noProof/>
          <w14:numForm w14:val="default"/>
        </w:rPr>
        <w:drawing>
          <wp:inline distT="0" distB="0" distL="0" distR="0">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rsidR="00A94311" w:rsidRDefault="00A94311" w:rsidP="00A94311"/>
    <w:p w:rsidR="00A94311" w:rsidRDefault="00A94311" w:rsidP="00A94311">
      <w:bookmarkStart w:id="13" w:name="_GoBack"/>
      <w:r>
        <w:rPr>
          <w:noProof/>
          <w14:numForm w14:val="default"/>
        </w:rPr>
        <w:lastRenderedPageBreak/>
        <w:drawing>
          <wp:inline distT="0" distB="0" distL="0" distR="0">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bookmarkEnd w:id="13"/>
    </w:p>
    <w:p w:rsidR="00A94311" w:rsidRDefault="00A94311" w:rsidP="00A94311"/>
    <w:p w:rsidR="00A94311" w:rsidRDefault="00A94311" w:rsidP="00A94311">
      <w:r>
        <w:rPr>
          <w:noProof/>
          <w14:numForm w14:val="default"/>
        </w:rPr>
        <w:lastRenderedPageBreak/>
        <w:drawing>
          <wp:inline distT="0" distB="0" distL="0" distR="0">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rsidR="00A94311" w:rsidRDefault="00A94311" w:rsidP="00A94311">
      <w:r>
        <w:rPr>
          <w:noProof/>
          <w14:numForm w14:val="default"/>
        </w:rPr>
        <w:lastRenderedPageBreak/>
        <w:drawing>
          <wp:inline distT="0" distB="0" distL="0" distR="0">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rsidR="00A94311" w:rsidRPr="00A94311" w:rsidRDefault="00A94311" w:rsidP="00A94311"/>
    <w:p w:rsidR="00CD41D4" w:rsidRDefault="00CD41D4" w:rsidP="00CD41D4"/>
    <w:p w:rsidR="00CD41D4" w:rsidRDefault="009F1756" w:rsidP="009F1756">
      <w:pPr>
        <w:pStyle w:val="Heading2"/>
      </w:pPr>
      <w:bookmarkStart w:id="14" w:name="_Toc43799608"/>
      <w:r>
        <w:t>Arquitectura del sistema</w:t>
      </w:r>
      <w:bookmarkEnd w:id="14"/>
    </w:p>
    <w:p w:rsidR="009F1756" w:rsidRDefault="009F1756" w:rsidP="009F1756"/>
    <w:p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rsidR="009F1756" w:rsidRDefault="009F1756" w:rsidP="009F1756"/>
    <w:p w:rsidR="009F1756" w:rsidRDefault="009F1756" w:rsidP="009F1756"/>
    <w:p w:rsidR="00536699" w:rsidRDefault="009F1756" w:rsidP="00536699">
      <w:pPr>
        <w:keepNext/>
      </w:pPr>
      <w:r>
        <w:rPr>
          <w:noProof/>
          <w14:numForm w14:val="default"/>
        </w:rPr>
        <w:drawing>
          <wp:inline distT="0" distB="0" distL="0" distR="0">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rsidR="008C42E6" w:rsidRDefault="00536699" w:rsidP="00536699">
      <w:pPr>
        <w:pStyle w:val="Piedefigura"/>
      </w:pPr>
      <w:r>
        <w:t xml:space="preserve">Figura </w:t>
      </w:r>
      <w:fldSimple w:instr=" STYLEREF 1 \s ">
        <w:r w:rsidR="00752504">
          <w:rPr>
            <w:noProof/>
          </w:rPr>
          <w:t>4.2</w:t>
        </w:r>
      </w:fldSimple>
      <w:r w:rsidR="00752504">
        <w:t>.</w:t>
      </w:r>
      <w:fldSimple w:instr=" SEQ Figura \* ARABIC \s 1 ">
        <w:r w:rsidR="00752504">
          <w:rPr>
            <w:noProof/>
          </w:rPr>
          <w:t>4</w:t>
        </w:r>
      </w:fldSimple>
      <w:r>
        <w:t xml:space="preserve"> Compinentes de software</w:t>
      </w:r>
    </w:p>
    <w:p w:rsidR="009F1756" w:rsidRDefault="009F1756" w:rsidP="009F1756"/>
    <w:p w:rsidR="009F1756" w:rsidRDefault="009F1756" w:rsidP="009F1756"/>
    <w:p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1ABE" w:rsidRDefault="00991ABE" w:rsidP="00E769BA">
      <w:r>
        <w:separator/>
      </w:r>
    </w:p>
    <w:p w:rsidR="00991ABE" w:rsidRDefault="00991ABE"/>
  </w:endnote>
  <w:endnote w:type="continuationSeparator" w:id="0">
    <w:p w:rsidR="00991ABE" w:rsidRDefault="00991ABE" w:rsidP="00E769BA">
      <w:r>
        <w:continuationSeparator/>
      </w:r>
    </w:p>
    <w:p w:rsidR="00991ABE" w:rsidRDefault="00991A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1ABE" w:rsidRPr="0010156F" w:rsidRDefault="00991ABE" w:rsidP="00E769BA">
      <w:pPr>
        <w:rPr>
          <w:sz w:val="16"/>
        </w:rPr>
      </w:pPr>
      <w:r w:rsidRPr="0010156F">
        <w:rPr>
          <w:sz w:val="16"/>
        </w:rPr>
        <w:separator/>
      </w:r>
    </w:p>
    <w:p w:rsidR="00991ABE" w:rsidRPr="0010156F" w:rsidRDefault="00991ABE">
      <w:pPr>
        <w:rPr>
          <w:sz w:val="16"/>
        </w:rPr>
      </w:pPr>
    </w:p>
  </w:footnote>
  <w:footnote w:type="continuationSeparator" w:id="0">
    <w:p w:rsidR="00991ABE" w:rsidRDefault="00991ABE" w:rsidP="00E769BA">
      <w:r>
        <w:continuationSeparator/>
      </w:r>
    </w:p>
    <w:p w:rsidR="00991ABE" w:rsidRDefault="00991A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rsidTr="00902A02">
      <w:trPr>
        <w:trHeight w:val="340"/>
      </w:trPr>
      <w:tc>
        <w:tcPr>
          <w:tcW w:w="5669" w:type="dxa"/>
          <w:vAlign w:val="center"/>
        </w:tcPr>
        <w:p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rsidR="001720CA" w:rsidRDefault="001720CA"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864"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91ABE"/>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B1833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483B9-7ADC-8343-B618-3D637A29D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905</TotalTime>
  <Pages>57</Pages>
  <Words>1739</Words>
  <Characters>9916</Characters>
  <Application>Microsoft Office Word</Application>
  <DocSecurity>0</DocSecurity>
  <Lines>82</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8</cp:revision>
  <cp:lastPrinted>2014-08-22T21:02:00Z</cp:lastPrinted>
  <dcterms:created xsi:type="dcterms:W3CDTF">2020-06-22T15:48:00Z</dcterms:created>
  <dcterms:modified xsi:type="dcterms:W3CDTF">2020-06-23T15:53:00Z</dcterms:modified>
</cp:coreProperties>
</file>